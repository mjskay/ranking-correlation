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8154CE">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8154CE">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77777777" w:rsidR="00BF4F16" w:rsidRPr="003060CE" w:rsidRDefault="00BF4F16" w:rsidP="008154CE">
      <w:pPr>
        <w:pStyle w:val="AuthorInformation"/>
      </w:pPr>
      <w:r w:rsidRPr="00A70267">
        <w:rPr>
          <w:highlight w:val="yellow"/>
        </w:rPr>
        <w:lastRenderedPageBreak/>
        <w:t xml:space="preserve">Roy G. </w:t>
      </w:r>
      <w:proofErr w:type="spellStart"/>
      <w:r w:rsidRPr="00A70267">
        <w:rPr>
          <w:highlight w:val="yellow"/>
        </w:rPr>
        <w:t>Biv</w:t>
      </w:r>
      <w:proofErr w:type="spellEnd"/>
      <w:r w:rsidRPr="00A70267">
        <w:rPr>
          <w:highlight w:val="yellow"/>
        </w:rPr>
        <w:t xml:space="preserve">, Ed </w:t>
      </w:r>
      <w:proofErr w:type="spellStart"/>
      <w:r w:rsidRPr="00A70267">
        <w:rPr>
          <w:highlight w:val="yellow"/>
        </w:rPr>
        <w:t>Grimley</w:t>
      </w:r>
      <w:proofErr w:type="spellEnd"/>
      <w:r w:rsidRPr="00A70267">
        <w:rPr>
          <w:highlight w:val="yellow"/>
        </w:rPr>
        <w:t xml:space="preserve">, </w:t>
      </w:r>
      <w:r w:rsidRPr="00A70267">
        <w:rPr>
          <w:i/>
          <w:highlight w:val="yellow"/>
        </w:rPr>
        <w:t>Member, IEEE</w:t>
      </w:r>
      <w:r w:rsidRPr="00A70267">
        <w:rPr>
          <w:highlight w:val="yellow"/>
        </w:rPr>
        <w:t>, and Martha Stewart</w:t>
      </w:r>
    </w:p>
    <w:p w14:paraId="4ADCC6A2" w14:textId="77777777" w:rsidR="00BF4F16" w:rsidRPr="0068288C" w:rsidRDefault="00BF4F16" w:rsidP="008154CE">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77777777"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A70267" w:rsidRPr="00A70267">
        <w:rPr>
          <w:highlight w:val="yellow"/>
        </w:rPr>
        <w:t>TBD</w:t>
      </w:r>
    </w:p>
    <w:p w14:paraId="71025FA7" w14:textId="77777777" w:rsidR="00BF4F16" w:rsidRPr="003F1067" w:rsidRDefault="003F4581" w:rsidP="008154CE">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8154CE">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8154CE">
      <w:pPr>
        <w:pStyle w:val="Heading1Introduction"/>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8154CE">
      <w:pPr>
        <w:sectPr w:rsidR="00BF4F16" w:rsidRPr="00AF146E">
          <w:type w:val="continuous"/>
          <w:pgSz w:w="12240" w:h="15840" w:code="1"/>
          <w:pgMar w:top="994" w:right="1080" w:bottom="994" w:left="1080" w:header="490" w:footer="432" w:gutter="0"/>
          <w:cols w:num="2" w:space="245"/>
          <w:docGrid w:linePitch="360"/>
        </w:sectPr>
      </w:pPr>
    </w:p>
    <w:p w14:paraId="229C84E3" w14:textId="77777777" w:rsidR="00A37D0A" w:rsidRDefault="003F4581" w:rsidP="00817722">
      <w:pPr>
        <w:pStyle w:val="BodyNoIndent"/>
      </w:pPr>
      <w:commentRangeStart w:id="0"/>
      <w:r w:rsidRPr="00AF146E">
        <w:rPr>
          <w:noProof/>
          <w:highlight w:val="yellow"/>
          <w:lang w:val="en-US"/>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90373E" w:rsidRDefault="0090373E" w:rsidP="008154CE">
                            <w:pPr>
                              <w:pStyle w:val="Footnote"/>
                            </w:pPr>
                          </w:p>
                          <w:p w14:paraId="293261F5" w14:textId="77777777" w:rsidR="0090373E" w:rsidRPr="00DA11EB" w:rsidRDefault="0090373E" w:rsidP="008154CE">
                            <w:pPr>
                              <w:pStyle w:val="Footnote"/>
                            </w:pPr>
                          </w:p>
                          <w:p w14:paraId="0CE4CBE6" w14:textId="77777777" w:rsidR="0090373E" w:rsidRPr="00A70267" w:rsidRDefault="0090373E" w:rsidP="008154C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406EEC81" w14:textId="77777777" w:rsidR="0090373E" w:rsidRPr="00A70267" w:rsidRDefault="0090373E" w:rsidP="008154C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7A73E24F" w14:textId="77777777" w:rsidR="0090373E" w:rsidRPr="00A70267" w:rsidRDefault="0090373E" w:rsidP="008154CE">
                            <w:pPr>
                              <w:pStyle w:val="AuthorAffiliation"/>
                              <w:rPr>
                                <w:highlight w:val="yellow"/>
                              </w:rPr>
                            </w:pPr>
                            <w:r w:rsidRPr="00A70267">
                              <w:rPr>
                                <w:highlight w:val="yellow"/>
                              </w:rPr>
                              <w:t>Martha Stewart is with Martha Stewart Enterprises at Microsoft Research. E-mail: Martha.stewart@marthastewart.com.</w:t>
                            </w:r>
                          </w:p>
                          <w:p w14:paraId="4ABDDB8C" w14:textId="77777777" w:rsidR="0090373E" w:rsidRPr="00A70267" w:rsidRDefault="0090373E" w:rsidP="008154CE">
                            <w:pPr>
                              <w:pStyle w:val="AuthorAffiliation"/>
                              <w:rPr>
                                <w:highlight w:val="yellow"/>
                              </w:rPr>
                            </w:pPr>
                            <w:r w:rsidRPr="00A70267">
                              <w:rPr>
                                <w:highlight w:val="yellow"/>
                              </w:rPr>
                              <w:t>Manuscript received 31 Mar. 2014; accepted 1 Aug. 2014; date of   publication xx xxx 2014; date of current version xx xxx 2014.</w:t>
                            </w:r>
                          </w:p>
                          <w:p w14:paraId="709C6498" w14:textId="77777777" w:rsidR="0090373E" w:rsidRPr="00A70267" w:rsidRDefault="0090373E" w:rsidP="00817722">
                            <w:pPr>
                              <w:pStyle w:val="FOOTNOTE0"/>
                              <w:rPr>
                                <w:highlight w:val="yellow"/>
                              </w:rPr>
                            </w:pPr>
                            <w:r w:rsidRPr="00A70267">
                              <w:rPr>
                                <w:highlight w:val="yellow"/>
                              </w:rPr>
                              <w:t xml:space="preserve">For information on obtaining reprints of this article, please send </w:t>
                            </w:r>
                          </w:p>
                          <w:p w14:paraId="3ACC1A26" w14:textId="77777777" w:rsidR="0090373E" w:rsidRPr="003F4EE7" w:rsidRDefault="0090373E" w:rsidP="00817722">
                            <w:pPr>
                              <w:pStyle w:val="FOOTNOTE0"/>
                            </w:pPr>
                            <w:proofErr w:type="gramStart"/>
                            <w:r w:rsidRPr="00A70267">
                              <w:rPr>
                                <w:i/>
                                <w:highlight w:val="yellow"/>
                              </w:rPr>
                              <w:t>e-mail</w:t>
                            </w:r>
                            <w:proofErr w:type="gramEnd"/>
                            <w:r w:rsidRPr="00A70267">
                              <w:rPr>
                                <w:i/>
                                <w:highlight w:val="yellow"/>
                              </w:rPr>
                              <w:t xml:space="preserve"> to: </w:t>
                            </w:r>
                            <w:hyperlink r:id="rId9" w:history="1">
                              <w:r w:rsidRPr="00A70267">
                                <w:rPr>
                                  <w:i/>
                                  <w:highlight w:val="yellow"/>
                                </w:rPr>
                                <w:t>tvcg@computer.org</w:t>
                              </w:r>
                            </w:hyperlink>
                            <w:r w:rsidRPr="00A70267">
                              <w:rPr>
                                <w:i/>
                                <w:highlight w:val="yellow"/>
                              </w:rPr>
                              <w:t>.</w:t>
                            </w:r>
                            <w:r w:rsidRPr="003F4EE7">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90373E" w:rsidRDefault="0090373E" w:rsidP="008154CE">
                      <w:pPr>
                        <w:pStyle w:val="Footnote"/>
                      </w:pPr>
                    </w:p>
                    <w:p w14:paraId="293261F5" w14:textId="77777777" w:rsidR="0090373E" w:rsidRPr="00DA11EB" w:rsidRDefault="0090373E" w:rsidP="008154CE">
                      <w:pPr>
                        <w:pStyle w:val="Footnote"/>
                      </w:pPr>
                    </w:p>
                    <w:p w14:paraId="0CE4CBE6" w14:textId="77777777" w:rsidR="0090373E" w:rsidRPr="00A70267" w:rsidRDefault="0090373E" w:rsidP="008154C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406EEC81" w14:textId="77777777" w:rsidR="0090373E" w:rsidRPr="00A70267" w:rsidRDefault="0090373E" w:rsidP="008154C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7A73E24F" w14:textId="77777777" w:rsidR="0090373E" w:rsidRPr="00A70267" w:rsidRDefault="0090373E" w:rsidP="008154CE">
                      <w:pPr>
                        <w:pStyle w:val="AuthorAffiliation"/>
                        <w:rPr>
                          <w:highlight w:val="yellow"/>
                        </w:rPr>
                      </w:pPr>
                      <w:r w:rsidRPr="00A70267">
                        <w:rPr>
                          <w:highlight w:val="yellow"/>
                        </w:rPr>
                        <w:t>Martha Stewart is with Martha Stewart Enterprises at Microsoft Research. E-mail: Martha.stewart@marthastewart.com.</w:t>
                      </w:r>
                    </w:p>
                    <w:p w14:paraId="4ABDDB8C" w14:textId="77777777" w:rsidR="0090373E" w:rsidRPr="00A70267" w:rsidRDefault="0090373E" w:rsidP="008154CE">
                      <w:pPr>
                        <w:pStyle w:val="AuthorAffiliation"/>
                        <w:rPr>
                          <w:highlight w:val="yellow"/>
                        </w:rPr>
                      </w:pPr>
                      <w:r w:rsidRPr="00A70267">
                        <w:rPr>
                          <w:highlight w:val="yellow"/>
                        </w:rPr>
                        <w:t>Manuscript received 31 Mar. 2014; accepted 1 Aug. 2014; date of   publication xx xxx 2014; date of current version xx xxx 2014.</w:t>
                      </w:r>
                    </w:p>
                    <w:p w14:paraId="709C6498" w14:textId="77777777" w:rsidR="0090373E" w:rsidRPr="00A70267" w:rsidRDefault="0090373E" w:rsidP="00817722">
                      <w:pPr>
                        <w:pStyle w:val="FOOTNOTE0"/>
                        <w:rPr>
                          <w:highlight w:val="yellow"/>
                        </w:rPr>
                      </w:pPr>
                      <w:r w:rsidRPr="00A70267">
                        <w:rPr>
                          <w:highlight w:val="yellow"/>
                        </w:rPr>
                        <w:t xml:space="preserve">For information on obtaining reprints of this article, please send </w:t>
                      </w:r>
                    </w:p>
                    <w:p w14:paraId="3ACC1A26" w14:textId="77777777" w:rsidR="0090373E" w:rsidRPr="003F4EE7" w:rsidRDefault="0090373E" w:rsidP="00817722">
                      <w:pPr>
                        <w:pStyle w:val="FOOTNOTE0"/>
                      </w:pPr>
                      <w:proofErr w:type="gramStart"/>
                      <w:r w:rsidRPr="00A70267">
                        <w:rPr>
                          <w:i/>
                          <w:highlight w:val="yellow"/>
                        </w:rPr>
                        <w:t>e-mail</w:t>
                      </w:r>
                      <w:proofErr w:type="gramEnd"/>
                      <w:r w:rsidRPr="00A70267">
                        <w:rPr>
                          <w:i/>
                          <w:highlight w:val="yellow"/>
                        </w:rPr>
                        <w:t xml:space="preserve"> to: </w:t>
                      </w:r>
                      <w:hyperlink r:id="rId10" w:history="1">
                        <w:r w:rsidRPr="00A70267">
                          <w:rPr>
                            <w:i/>
                            <w:highlight w:val="yellow"/>
                          </w:rPr>
                          <w:t>tvcg@computer.org</w:t>
                        </w:r>
                      </w:hyperlink>
                      <w:r w:rsidRPr="00A70267">
                        <w:rPr>
                          <w:i/>
                          <w:highlight w:val="yellow"/>
                        </w:rPr>
                        <w:t>.</w:t>
                      </w:r>
                      <w:r w:rsidRPr="003F4EE7">
                        <w:t xml:space="preserve"> </w:t>
                      </w:r>
                    </w:p>
                  </w:txbxContent>
                </v:textbox>
                <w10:wrap type="topAndBottom" anchorx="page" anchory="page"/>
              </v:shape>
            </w:pict>
          </mc:Fallback>
        </mc:AlternateContent>
      </w:r>
      <w:r w:rsidR="00CD5F18">
        <w:t>Perceptual</w:t>
      </w:r>
      <w:commentRangeEnd w:id="0"/>
      <w:r w:rsidR="00B04E3D">
        <w:rPr>
          <w:rStyle w:val="CommentReference"/>
          <w:rFonts w:ascii="Cambria Math" w:hAnsi="Cambria Math"/>
        </w:rPr>
        <w:commentReference w:id="0"/>
      </w:r>
      <w:r w:rsidR="00CD5F18">
        <w:t xml:space="preserve">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have long been studied — not without controversy [cite] —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r) and the precision of people’s estimates of that correlation using different visualizations (measured using just-noticeable differences). </w:t>
      </w:r>
      <w:r w:rsidR="00043682" w:rsidRPr="00AF146E">
        <w:t>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value of r in each condition</w:t>
      </w:r>
      <w:r w:rsidR="00043682" w:rsidRPr="00AF146E">
        <w:t xml:space="preserve">, not to the individual observations directly. </w:t>
      </w:r>
    </w:p>
    <w:p w14:paraId="2AF08E10" w14:textId="7E9B8809" w:rsidR="00043682" w:rsidRPr="00AF146E" w:rsidRDefault="00043682" w:rsidP="008154CE">
      <w:pPr>
        <w:pStyle w:val="Body"/>
      </w:pPr>
      <w:r w:rsidRPr="00AF146E">
        <w:t>By removing a large portion of the variance in the data (individual differences), they could not use their parametric model to make predictive inferences. Instead, they employed non-parametric tests to examine differences between visualization types, which complicates the estimation of effect sizes. Even if we establish that one visualization is better than another, we would like to know by how much in order to judge whether the difference is meaningful in practice. Ideally we would like to know this effect size on some interpretable scale (such as in terms of just-noticeable differences in r), which is made difficult when using non-parametric tests.</w:t>
      </w:r>
    </w:p>
    <w:p w14:paraId="474AB42A" w14:textId="77777777" w:rsidR="00A37D0A" w:rsidRDefault="00A37D0A" w:rsidP="008154CE">
      <w:pPr>
        <w:pStyle w:val="Body"/>
      </w:pPr>
      <w:r>
        <w:t xml:space="preserve">In this paper, we conduct a secondary analysis of the data in Harrison </w:t>
      </w:r>
      <w:r>
        <w:rPr>
          <w:i/>
        </w:rPr>
        <w:t>et al.</w:t>
      </w:r>
      <w:r>
        <w:t xml:space="preserve"> [1]. </w:t>
      </w:r>
      <w:r w:rsidR="00043682" w:rsidRPr="00AF146E">
        <w:t>Much of this paper focusses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358FAFEF" w:rsidR="00043682" w:rsidRDefault="00043682" w:rsidP="008154CE">
      <w:pPr>
        <w:pStyle w:val="Body"/>
      </w:pPr>
      <w:r w:rsidRPr="00B34C5C">
        <w:t xml:space="preserve">We begin with a linear model — similar to that of the original work — and walk through a series of refinements to this model. We first </w:t>
      </w:r>
      <w:r w:rsidRPr="00B34C5C">
        <w:lastRenderedPageBreak/>
        <w:t xml:space="preserve">address problems of non-constant variance, presenting evidence that a log-linear — rather than linear — model 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p>
    <w:p w14:paraId="2D4BC4D4" w14:textId="77777777" w:rsidR="00CD5F18" w:rsidRDefault="00043682" w:rsidP="008154CE">
      <w:pPr>
        <w:pStyle w:val="Body"/>
      </w:pPr>
      <w:r w:rsidRPr="00AF146E">
        <w:t>This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p>
    <w:p w14:paraId="63FE397E" w14:textId="250A2ED0" w:rsidR="00043682" w:rsidRDefault="00CD5F18" w:rsidP="008154CE">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w:t>
      </w:r>
      <w:proofErr w:type="spellStart"/>
      <w:r>
        <w:t>artifacts</w:t>
      </w:r>
      <w:proofErr w:type="spellEnd"/>
      <w:r>
        <w:t xml:space="preserve"> likely to be found in other perceptual experiments in visualization, and examination of individual differences in general yields models with greater explanatory power. </w:t>
      </w:r>
    </w:p>
    <w:p w14:paraId="13FADC75" w14:textId="77777777" w:rsidR="00A34301" w:rsidRDefault="00A34301" w:rsidP="008154CE">
      <w:pPr>
        <w:pStyle w:val="Heading1"/>
      </w:pPr>
      <w:commentRangeStart w:id="1"/>
      <w:r w:rsidRPr="00AB0820">
        <w:t>Background</w:t>
      </w:r>
      <w:commentRangeEnd w:id="1"/>
      <w:r w:rsidR="00817722">
        <w:rPr>
          <w:rStyle w:val="CommentReference"/>
          <w:rFonts w:ascii="Cambria Math" w:hAnsi="Cambria Math"/>
          <w:b w:val="0"/>
          <w:smallCaps w:val="0"/>
          <w:spacing w:val="0"/>
          <w:kern w:val="0"/>
        </w:rPr>
        <w:commentReference w:id="1"/>
      </w:r>
    </w:p>
    <w:p w14:paraId="2C118926" w14:textId="20A1EDDB" w:rsidR="00A37D0A" w:rsidRPr="000C14DA" w:rsidRDefault="00A37D0A" w:rsidP="00817722">
      <w:pPr>
        <w:pStyle w:val="ListParagraph"/>
        <w:numPr>
          <w:ilvl w:val="0"/>
          <w:numId w:val="47"/>
        </w:numPr>
        <w:rPr>
          <w:highlight w:val="yellow"/>
        </w:rPr>
      </w:pPr>
      <w:commentRangeStart w:id="2"/>
      <w:r w:rsidRPr="000C14DA">
        <w:rPr>
          <w:highlight w:val="yellow"/>
        </w:rPr>
        <w:t>Might</w:t>
      </w:r>
      <w:commentRangeEnd w:id="2"/>
      <w:r w:rsidR="00B04E3D" w:rsidRPr="000C14DA">
        <w:rPr>
          <w:rStyle w:val="CommentReference"/>
          <w:rFonts w:ascii="Cambria Math" w:hAnsi="Cambria Math"/>
          <w:highlight w:val="yellow"/>
        </w:rPr>
        <w:commentReference w:id="2"/>
      </w:r>
      <w:r w:rsidRPr="000C14DA">
        <w:rPr>
          <w:highlight w:val="yellow"/>
        </w:rPr>
        <w:t xml:space="preserve"> be some useful pieces about perceptual laws to put in here. </w:t>
      </w:r>
      <w:r w:rsidR="006515FD" w:rsidRPr="000C14DA">
        <w:rPr>
          <w:highlight w:val="yellow"/>
        </w:rPr>
        <w:t>The controversy around them might be most useful, etc. Known limitations of that approach (e.g. stuff about power laws for judging area?)</w:t>
      </w:r>
    </w:p>
    <w:p w14:paraId="40FFB065" w14:textId="2C8874C1" w:rsidR="00A37D0A" w:rsidRPr="00A37D0A" w:rsidRDefault="00A37D0A" w:rsidP="008154CE">
      <w:pPr>
        <w:pStyle w:val="Heading2"/>
      </w:pPr>
      <w:r>
        <w:t>Harrison et al. experimental setup</w:t>
      </w:r>
    </w:p>
    <w:p w14:paraId="19E82283" w14:textId="77777777" w:rsidR="00A34301" w:rsidRPr="000C14DA" w:rsidRDefault="00A34301" w:rsidP="008154CE">
      <w:pPr>
        <w:pStyle w:val="ListNumber2"/>
        <w:numPr>
          <w:ilvl w:val="0"/>
          <w:numId w:val="47"/>
        </w:numPr>
        <w:rPr>
          <w:highlight w:val="yellow"/>
        </w:rPr>
      </w:pPr>
      <w:r w:rsidRPr="000C14DA">
        <w:rPr>
          <w:highlight w:val="yellow"/>
        </w:rPr>
        <w:t>Should briefly describe original paper’s experimental setup</w:t>
      </w:r>
    </w:p>
    <w:p w14:paraId="340D81F2" w14:textId="29E473F0" w:rsidR="006515FD" w:rsidRPr="000C14DA" w:rsidRDefault="006515FD" w:rsidP="008154CE">
      <w:pPr>
        <w:pStyle w:val="ListNumber2"/>
        <w:numPr>
          <w:ilvl w:val="0"/>
          <w:numId w:val="47"/>
        </w:numPr>
        <w:rPr>
          <w:highlight w:val="yellow"/>
        </w:rPr>
      </w:pPr>
      <w:r w:rsidRPr="000C14DA">
        <w:rPr>
          <w:highlight w:val="yellow"/>
        </w:rPr>
        <w:t>Need to define the variables in the experiment: visualization, direction, approach, r, JND</w:t>
      </w:r>
    </w:p>
    <w:p w14:paraId="6BFED2A8" w14:textId="3C40903C" w:rsidR="006515FD" w:rsidRPr="000C14DA" w:rsidRDefault="006515FD" w:rsidP="008154CE">
      <w:pPr>
        <w:pStyle w:val="ListNumber2"/>
        <w:numPr>
          <w:ilvl w:val="0"/>
          <w:numId w:val="47"/>
        </w:numPr>
        <w:rPr>
          <w:highlight w:val="yellow"/>
        </w:rPr>
      </w:pPr>
      <w:r w:rsidRPr="000C14DA">
        <w:rPr>
          <w:highlight w:val="yellow"/>
        </w:rPr>
        <w:t xml:space="preserve"># participants, </w:t>
      </w:r>
      <w:proofErr w:type="spellStart"/>
      <w:r w:rsidRPr="000C14DA">
        <w:rPr>
          <w:highlight w:val="yellow"/>
        </w:rPr>
        <w:t>etc</w:t>
      </w:r>
      <w:proofErr w:type="spellEnd"/>
      <w:r w:rsidRPr="000C14DA">
        <w:rPr>
          <w:highlight w:val="yellow"/>
        </w:rPr>
        <w:t xml:space="preserve"> </w:t>
      </w:r>
      <w:proofErr w:type="spellStart"/>
      <w:r w:rsidRPr="000C14DA">
        <w:rPr>
          <w:highlight w:val="yellow"/>
        </w:rPr>
        <w:t>etc</w:t>
      </w:r>
      <w:proofErr w:type="spellEnd"/>
    </w:p>
    <w:p w14:paraId="2315BA46" w14:textId="2863B0ED" w:rsidR="00F63D98" w:rsidRPr="00F63D98" w:rsidRDefault="00A37D0A" w:rsidP="008154CE">
      <w:pPr>
        <w:pStyle w:val="Heading2"/>
      </w:pPr>
      <w:r>
        <w:lastRenderedPageBreak/>
        <w:t>Harrison et al. analysis</w:t>
      </w:r>
    </w:p>
    <w:p w14:paraId="7E103CB2" w14:textId="3BBC2212" w:rsidR="000E1078" w:rsidRDefault="000E1078" w:rsidP="00817722">
      <w:pPr>
        <w:pStyle w:val="BodyNoIndent"/>
      </w:pPr>
      <w:r>
        <w:t xml:space="preserve">Harrison </w:t>
      </w:r>
      <w:r w:rsidRPr="000E1078">
        <w:rPr>
          <w:i/>
        </w:rPr>
        <w:t>et al.</w:t>
      </w:r>
      <w:r>
        <w:t xml:space="preserve"> </w:t>
      </w:r>
      <w:r>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0E1078">
        <w:rPr>
          <w:noProof/>
        </w:rPr>
        <w:t>[1]</w:t>
      </w:r>
      <w:r>
        <w:fldChar w:fldCharType="end"/>
      </w:r>
      <w:r>
        <w:t xml:space="preserve"> used an analysis approach common in prior work </w:t>
      </w:r>
      <w:r w:rsidR="002E5C04">
        <w:t>on</w:t>
      </w:r>
      <w:r>
        <w:t xml:space="preserve"> Weber’</w:t>
      </w:r>
      <w:r w:rsidR="002E5C04">
        <w:t>s law</w:t>
      </w:r>
      <w:r w:rsidR="00423F2A">
        <w:t xml:space="preserve">, such as </w:t>
      </w:r>
      <w:proofErr w:type="spellStart"/>
      <w:r w:rsidR="00423F2A" w:rsidRPr="00584487">
        <w:t>Rensink</w:t>
      </w:r>
      <w:proofErr w:type="spellEnd"/>
      <w:r w:rsidR="00423F2A">
        <w:t xml:space="preserve"> &amp; </w:t>
      </w:r>
      <w:proofErr w:type="spellStart"/>
      <w:r w:rsidR="00423F2A">
        <w:t>Baldridge</w:t>
      </w:r>
      <w:proofErr w:type="spellEnd"/>
      <w:r w:rsidR="00423F2A">
        <w:t> </w:t>
      </w:r>
      <w:r w:rsidR="00423F2A">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23F2A">
        <w:fldChar w:fldCharType="separate"/>
      </w:r>
      <w:r w:rsidR="00423F2A" w:rsidRPr="00584487">
        <w:rPr>
          <w:noProof/>
        </w:rPr>
        <w:t>[2]</w:t>
      </w:r>
      <w:r w:rsidR="00423F2A">
        <w:fldChar w:fldCharType="end"/>
      </w:r>
      <w:r w:rsidR="00423F2A">
        <w:t xml:space="preserve"> (</w:t>
      </w:r>
      <w:r w:rsidR="00423F2A" w:rsidRPr="00423F2A">
        <w:rPr>
          <w:highlight w:val="yellow"/>
        </w:rPr>
        <w:t>also Stevens’ Power Law</w:t>
      </w:r>
      <w:r w:rsidR="00423F2A">
        <w:t>)</w:t>
      </w:r>
      <w:r w:rsidR="002E5C04">
        <w:t xml:space="preserve">. First, </w:t>
      </w:r>
      <w:r>
        <w:t xml:space="preserve">they took the mean of all individual observations </w:t>
      </w:r>
      <w:r w:rsidR="002E5C04">
        <w:t xml:space="preserve">of JND </w:t>
      </w:r>
      <w:r>
        <w:t>within each condition (</w:t>
      </w:r>
      <w:r w:rsidR="002E5C04">
        <w:t xml:space="preserve">where </w:t>
      </w:r>
      <w:r>
        <w:t xml:space="preserve">each condition </w:t>
      </w:r>
      <w:r w:rsidR="002E5C04">
        <w:t xml:space="preserve">is </w:t>
      </w:r>
      <w:r>
        <w:t>defined as a uniqu</w:t>
      </w:r>
      <w:r w:rsidR="00A71C65">
        <w:t>e combination of visualization </w:t>
      </w:r>
      <w:r w:rsidR="00A71C65" w:rsidRPr="00DA164E">
        <w:t>×</w:t>
      </w:r>
      <w:r w:rsidR="00A71C65">
        <w:t> direction </w:t>
      </w:r>
      <w:r w:rsidR="00A71C65" w:rsidRPr="00DA164E">
        <w:t>×</w:t>
      </w:r>
      <w:r w:rsidR="00A71C65">
        <w:t> </w:t>
      </w:r>
      <w:r>
        <w:t>approach</w:t>
      </w:r>
      <w:r w:rsidR="00A71C65">
        <w:t> </w:t>
      </w:r>
      <w:r w:rsidR="00A71C65" w:rsidRPr="00DA164E">
        <w:t>×</w:t>
      </w:r>
      <w:r w:rsidR="00A71C65">
        <w:t> </w:t>
      </w:r>
      <w:r w:rsidR="00980D3C" w:rsidRPr="00980D3C">
        <w:rPr>
          <w:i/>
        </w:rPr>
        <w:t>r</w:t>
      </w:r>
      <w:r>
        <w:t xml:space="preserve">). </w:t>
      </w:r>
      <w:r w:rsidR="00980D3C">
        <w:t xml:space="preserve">They then modelled the relationship between </w:t>
      </w:r>
      <w:r>
        <w:t xml:space="preserve">the value of </w:t>
      </w:r>
      <w:r w:rsidRPr="000E1078">
        <w:rPr>
          <w:i/>
        </w:rPr>
        <w:t>r</w:t>
      </w:r>
      <w:r>
        <w:t xml:space="preserve"> and </w:t>
      </w:r>
      <w:r w:rsidR="00980D3C">
        <w:t>that within-condition mean</w:t>
      </w:r>
      <w:r w:rsidR="00423F2A">
        <w:t xml:space="preserve"> JND</w:t>
      </w:r>
      <w:r w:rsidR="00980D3C">
        <w:t xml:space="preserve">. Thus, their model </w:t>
      </w:r>
      <w:r w:rsidR="00423F2A">
        <w:t>describe</w:t>
      </w:r>
      <w:r w:rsidR="006515FD">
        <w:t>s</w:t>
      </w:r>
      <w:r w:rsidR="002E5C04">
        <w:t xml:space="preserve"> the relationship between </w:t>
      </w:r>
      <w:r w:rsidR="00980D3C">
        <w:t xml:space="preserve">the </w:t>
      </w:r>
      <w:r w:rsidR="00423F2A">
        <w:t>mean</w:t>
      </w:r>
      <w:r>
        <w:t xml:space="preserve"> performance of a </w:t>
      </w:r>
      <w:r w:rsidR="00423F2A">
        <w:t>group of people</w:t>
      </w:r>
      <w:r>
        <w:t xml:space="preserve"> from the population</w:t>
      </w:r>
      <w:r w:rsidR="00423F2A">
        <w:t>,</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1EFA9A2C" w:rsidR="00AB0820" w:rsidRDefault="000E1078" w:rsidP="008154CE">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634CA6">
        <w:t xml:space="preserve">From a design </w:t>
      </w:r>
      <w:r>
        <w:t>pers</w:t>
      </w:r>
      <w:r w:rsidR="00A71C65">
        <w:t>pective</w:t>
      </w:r>
      <w:r>
        <w:t xml:space="preserve">, this </w:t>
      </w:r>
      <w:r w:rsidR="00634CA6">
        <w:t>is not un</w:t>
      </w:r>
      <w:r>
        <w:t xml:space="preserve">like </w:t>
      </w:r>
      <w:r w:rsidR="00A71C65">
        <w:t xml:space="preserve">an architect </w:t>
      </w:r>
      <w:r w:rsidR="00634CA6">
        <w:t>who designs</w:t>
      </w:r>
      <w:r>
        <w:t xml:space="preserve"> </w:t>
      </w:r>
      <w:r w:rsidR="00634CA6">
        <w:t>every home</w:t>
      </w:r>
      <w:r>
        <w:t xml:space="preserve"> for the average family of 2.6 people</w:t>
      </w:r>
      <w:r w:rsidR="00980D3C">
        <w:t>. Individuals</w:t>
      </w:r>
      <w:r w:rsidR="002E5C04">
        <w:t>, not group means,</w:t>
      </w:r>
      <w:r w:rsidR="00980D3C">
        <w:t xml:space="preserve"> digest visualizations.</w:t>
      </w:r>
    </w:p>
    <w:p w14:paraId="1916385C" w14:textId="0A2C848B" w:rsidR="00980D3C" w:rsidRDefault="002E5C04" w:rsidP="008154CE">
      <w:pPr>
        <w:pStyle w:val="Body"/>
      </w:pPr>
      <w:r>
        <w:t>S</w:t>
      </w:r>
      <w:r w:rsidR="00980D3C">
        <w:t xml:space="preserve">uch an analysis </w:t>
      </w:r>
      <w:r>
        <w:t>also obscures problems with</w:t>
      </w:r>
      <w:r w:rsidR="00980D3C">
        <w:t xml:space="preserve"> model fit by discarding large portions of the variance (essentially all individual variation)</w:t>
      </w:r>
      <w:r>
        <w:t xml:space="preserve"> and reducing a large sample of data to </w:t>
      </w:r>
      <w:r w:rsidR="00A71C65">
        <w:t xml:space="preserve">comparatively </w:t>
      </w:r>
      <w:r>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 xml:space="preserve">(like </w:t>
      </w:r>
      <w:proofErr w:type="spellStart"/>
      <w:r w:rsidR="00634CA6">
        <w:t>Rensink</w:t>
      </w:r>
      <w:proofErr w:type="spellEnd"/>
      <w:r w:rsidR="00634CA6">
        <w:t xml:space="preserve"> &amp; </w:t>
      </w:r>
      <w:proofErr w:type="spellStart"/>
      <w:r w:rsidR="00634CA6">
        <w:t>Baldridge</w:t>
      </w:r>
      <w:proofErr w:type="spellEnd"/>
      <w:r w:rsidR="00634CA6">
        <w:t> </w:t>
      </w:r>
      <w:r w:rsidR="00634CA6">
        <w:fldChar w:fldCharType="begin" w:fldLock="1"/>
      </w:r>
      <w:r w:rsidR="00567F6A">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634CA6">
        <w:fldChar w:fldCharType="separate"/>
      </w:r>
      <w:r w:rsidR="00634CA6" w:rsidRPr="00634CA6">
        <w:rPr>
          <w:noProof/>
        </w:rPr>
        <w:t>[2]</w:t>
      </w:r>
      <w:r w:rsidR="00634CA6">
        <w:fldChar w:fldCharType="end"/>
      </w:r>
      <w:r w:rsidR="00634CA6">
        <w:t xml:space="preserve">) </w:t>
      </w:r>
      <w:r w:rsidR="006856E7">
        <w:t>found</w:t>
      </w:r>
      <w:r>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t xml:space="preserve"> As we will see below, if we try to fit linear models to individual observations directly, the linear model does not exhibit the best fit.</w:t>
      </w:r>
    </w:p>
    <w:p w14:paraId="047CD43A" w14:textId="29A525D1" w:rsidR="002E5C04" w:rsidRDefault="002E5C04" w:rsidP="008154CE">
      <w:pPr>
        <w:pStyle w:val="Body"/>
      </w:pPr>
      <w:commentRangeStart w:id="3"/>
      <w:r>
        <w:t xml:space="preserve">Finally, because of the poor fit of the linear model to individual observations, we cannot use </w:t>
      </w:r>
      <w:r w:rsidR="006856E7">
        <w:t>the fitting</w:t>
      </w:r>
      <w:r>
        <w:t xml:space="preserve"> error to estimate </w:t>
      </w:r>
      <w:r w:rsidR="006856E7">
        <w:t xml:space="preserve">significant </w:t>
      </w:r>
      <w:r>
        <w:t>differences between conditions</w:t>
      </w:r>
      <w:commentRangeEnd w:id="3"/>
      <w:r w:rsidR="00A71C65">
        <w:rPr>
          <w:rStyle w:val="CommentReference"/>
          <w:rFonts w:ascii="Cambria Math" w:hAnsi="Cambria Math"/>
        </w:rPr>
        <w:commentReference w:id="3"/>
      </w:r>
      <w:r>
        <w:t>. Indeed, despite being a paper that proposes a parametric model to describe the performance of each visualization, Harrison et al. do not use their parametric models to estimate</w:t>
      </w:r>
      <w:r w:rsidR="006856E7">
        <w:t xml:space="preserve"> differences between conditions;</w:t>
      </w:r>
      <w:r>
        <w:t xml:space="preserve"> </w:t>
      </w:r>
      <w:r w:rsidR="006856E7">
        <w:t xml:space="preserve">they use </w:t>
      </w:r>
      <w:r>
        <w:t xml:space="preserve">the nonparametric Wilcoxon rank-sum test. </w:t>
      </w:r>
      <w:r w:rsidR="00BC169A">
        <w:t xml:space="preserve">In this paper we propose a model of sufficient specificity that parametric </w:t>
      </w:r>
      <w:r w:rsidR="00BC1180">
        <w:t>estimation of differences</w:t>
      </w:r>
      <w:r w:rsidR="00BC169A">
        <w:t xml:space="preserve"> become</w:t>
      </w:r>
      <w:r w:rsidR="00BC1180">
        <w:t>s</w:t>
      </w:r>
      <w:r w:rsidR="00BC169A">
        <w:t xml:space="preserve"> straightforward; this allows us to not only examine the differences between conditions but to clearly describe the expected magnitude of those differences (i.e., effect sizes) using parameters from the model. By employing parametric models, we have the advantage of 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 xml:space="preserve"> — that are not easily gleaned from nonparametric tests.</w:t>
      </w:r>
    </w:p>
    <w:p w14:paraId="4173FD50" w14:textId="02D6AE31" w:rsidR="00A37D0A" w:rsidRDefault="00A37D0A" w:rsidP="008154CE">
      <w:pPr>
        <w:pStyle w:val="Heading1"/>
      </w:pPr>
      <w:bookmarkStart w:id="4" w:name="_Ref415008636"/>
      <w:r w:rsidRPr="00AB0820">
        <w:t>Model</w:t>
      </w:r>
      <w:r w:rsidRPr="00AF146E">
        <w:t xml:space="preserve"> 1: Linear Model</w:t>
      </w:r>
      <w:bookmarkEnd w:id="4"/>
    </w:p>
    <w:p w14:paraId="7A25CA71" w14:textId="0F67F042" w:rsidR="00BC169A" w:rsidRDefault="00A37D0A" w:rsidP="008154CE">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77777777" w:rsidR="00BC169A" w:rsidRDefault="00BC169A" w:rsidP="008154CE">
      <w:pPr>
        <w:pStyle w:val="Body"/>
      </w:pPr>
    </w:p>
    <w:p w14:paraId="67FF1639" w14:textId="49503F59" w:rsidR="00BC169A" w:rsidRPr="00AF146E" w:rsidRDefault="00BC169A"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t>=</m:t>
                </m:r>
              </m:e>
              <m:e>
                <m:sSub>
                  <m:sSubPr>
                    <m:ctrlPr/>
                  </m:sSubPr>
                  <m:e>
                    <m:r>
                      <m:t>β</m:t>
                    </m:r>
                  </m:e>
                  <m:sub>
                    <m:r>
                      <m:t>v</m:t>
                    </m:r>
                    <m:r>
                      <m:t>,1</m:t>
                    </m:r>
                  </m:sub>
                </m:sSub>
                <m:r>
                  <m:rPr>
                    <m:sty m:val="p"/>
                  </m:rPr>
                  <m:t>+</m:t>
                </m:r>
                <m:sSub>
                  <m:sSubPr>
                    <m:ctrlPr/>
                  </m:sSubPr>
                  <m:e>
                    <m:r>
                      <m:t>β</m:t>
                    </m:r>
                  </m:e>
                  <m:sub>
                    <m:r>
                      <m:t>v</m:t>
                    </m:r>
                    <m:r>
                      <m:t>,2</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40047BA6" w14:textId="77777777" w:rsidR="00BC169A" w:rsidRDefault="00BC169A" w:rsidP="008154CE">
      <w:pPr>
        <w:pStyle w:val="Body"/>
      </w:pPr>
    </w:p>
    <w:p w14:paraId="06FFF9D9" w14:textId="7DB009E0" w:rsidR="00E553A6" w:rsidRPr="00E553A6" w:rsidRDefault="00BC169A" w:rsidP="00817722">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w:t>
      </w:r>
      <w:proofErr w:type="spellStart"/>
      <w:r>
        <w:t>pt</w:t>
      </w:r>
      <w:proofErr w:type="spellEnd"/>
      <w:r>
        <w:t xml:space="preserve">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60751CBC" w:rsidR="003B52D8" w:rsidRDefault="00E553A6" w:rsidP="008154CE">
      <w:pPr>
        <w:pStyle w:val="Body"/>
      </w:pPr>
      <w:r>
        <w:rPr>
          <w:noProof/>
          <w:lang w:val="en-US"/>
        </w:rPr>
        <mc:AlternateContent>
          <mc:Choice Requires="wps">
            <w:drawing>
              <wp:anchor distT="0" distB="0" distL="114300" distR="114300" simplePos="0" relativeHeight="251661824" behindDoc="0" locked="0" layoutInCell="1" allowOverlap="1" wp14:anchorId="607A399D" wp14:editId="601DC325">
                <wp:simplePos x="0" y="0"/>
                <wp:positionH relativeFrom="margin">
                  <wp:posOffset>3340735</wp:posOffset>
                </wp:positionH>
                <wp:positionV relativeFrom="margin">
                  <wp:posOffset>1270</wp:posOffset>
                </wp:positionV>
                <wp:extent cx="3172968" cy="2633472"/>
                <wp:effectExtent l="0" t="0" r="8890" b="12700"/>
                <wp:wrapTopAndBottom/>
                <wp:docPr id="32" name="Text Box 32"/>
                <wp:cNvGraphicFramePr/>
                <a:graphic xmlns:a="http://schemas.openxmlformats.org/drawingml/2006/main">
                  <a:graphicData uri="http://schemas.microsoft.com/office/word/2010/wordprocessingShape">
                    <wps:wsp>
                      <wps:cNvSpPr txBox="1"/>
                      <wps:spPr>
                        <a:xfrm>
                          <a:off x="0" y="0"/>
                          <a:ext cx="3172968" cy="26334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90373E" w:rsidRPr="00E553A6" w:rsidRDefault="0090373E" w:rsidP="008154CE">
                            <w:r>
                              <w:rPr>
                                <w:noProof/>
                                <w:lang w:val="en-US"/>
                              </w:rPr>
                              <w:drawing>
                                <wp:inline distT="0" distB="0" distL="0" distR="0" wp14:anchorId="6A164400" wp14:editId="4241A163">
                                  <wp:extent cx="2579240" cy="1752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3">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90373E" w:rsidRPr="00E553A6" w:rsidRDefault="0090373E" w:rsidP="00817722">
                            <w:pPr>
                              <w:pStyle w:val="FigureCaption"/>
                            </w:pPr>
                            <w:bookmarkStart w:id="5" w:name="_Ref415065078"/>
                            <w:r w:rsidRPr="00E553A6">
                              <w:t xml:space="preserve">Fig. </w:t>
                            </w:r>
                            <w:r w:rsidRPr="00E553A6">
                              <w:fldChar w:fldCharType="begin"/>
                            </w:r>
                            <w:r w:rsidRPr="00E553A6">
                              <w:instrText xml:space="preserve"> SEQ Fig. \* ARABIC </w:instrText>
                            </w:r>
                            <w:r w:rsidRPr="00E553A6">
                              <w:fldChar w:fldCharType="separate"/>
                            </w:r>
                            <w:r w:rsidR="00817722">
                              <w:rPr>
                                <w:noProof/>
                              </w:rPr>
                              <w:t>1</w:t>
                            </w:r>
                            <w:r w:rsidRPr="00E553A6">
                              <w:fldChar w:fldCharType="end"/>
                            </w:r>
                            <w:bookmarkEnd w:id="5"/>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7" type="#_x0000_t202" style="position:absolute;left:0;text-align:left;margin-left:263.05pt;margin-top:.1pt;width:249.85pt;height:207.3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" filled="f" stroked="f" strokeweight=".5pt">
                <v:textbox style="mso-fit-shape-to-text:t" inset="0,0,0,0">
                  <w:txbxContent>
                    <w:p w14:paraId="4A6FD189" w14:textId="77777777" w:rsidR="0090373E" w:rsidRPr="00E553A6" w:rsidRDefault="0090373E" w:rsidP="008154CE">
                      <w:r>
                        <w:rPr>
                          <w:noProof/>
                          <w:lang w:val="en-US"/>
                        </w:rPr>
                        <w:drawing>
                          <wp:inline distT="0" distB="0" distL="0" distR="0" wp14:anchorId="6A164400" wp14:editId="4241A163">
                            <wp:extent cx="2579240" cy="1752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3">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90373E" w:rsidRPr="00E553A6" w:rsidRDefault="0090373E" w:rsidP="00817722">
                      <w:pPr>
                        <w:pStyle w:val="FigureCaption"/>
                      </w:pPr>
                      <w:bookmarkStart w:id="6" w:name="_Ref415065078"/>
                      <w:r w:rsidRPr="00E553A6">
                        <w:t xml:space="preserve">Fig. </w:t>
                      </w:r>
                      <w:r w:rsidRPr="00E553A6">
                        <w:fldChar w:fldCharType="begin"/>
                      </w:r>
                      <w:r w:rsidRPr="00E553A6">
                        <w:instrText xml:space="preserve"> SEQ Fig. \* ARABIC </w:instrText>
                      </w:r>
                      <w:r w:rsidRPr="00E553A6">
                        <w:fldChar w:fldCharType="separate"/>
                      </w:r>
                      <w:r w:rsidR="00817722">
                        <w:rPr>
                          <w:noProof/>
                        </w:rPr>
                        <w:t>1</w:t>
                      </w:r>
                      <w:r w:rsidRPr="00E553A6">
                        <w:fldChar w:fldCharType="end"/>
                      </w:r>
                      <w:bookmarkEnd w:id="6"/>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817722" w:rsidRPr="00E553A6">
        <w:t xml:space="preserve">Fig. </w:t>
      </w:r>
      <w:r w:rsidR="00817722">
        <w:rPr>
          <w:noProof/>
        </w:rPr>
        <w:t>1</w:t>
      </w:r>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proofErr w:type="spellStart"/>
      <w:r w:rsidR="003B52D8"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584487">
        <w:fldChar w:fldCharType="separate"/>
      </w:r>
      <w:r w:rsidR="00584487" w:rsidRPr="00584487">
        <w:rPr>
          <w:noProof/>
        </w:rPr>
        <w:t>[2]</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p>
    <w:p w14:paraId="1D817C44" w14:textId="200278C4" w:rsidR="003B52D8" w:rsidRDefault="003B52D8" w:rsidP="008154CE">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817722" w:rsidRPr="00E553A6">
        <w:t xml:space="preserve">Fig. </w:t>
      </w:r>
      <w:r w:rsidR="00817722">
        <w:rPr>
          <w:noProof/>
        </w:rPr>
        <w:t>1</w:t>
      </w:r>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817722" w:rsidRPr="00E553A6">
        <w:t xml:space="preserve">Fig. </w:t>
      </w:r>
      <w:r w:rsidR="00817722">
        <w:rPr>
          <w:noProof/>
        </w:rPr>
        <w:t>1</w:t>
      </w:r>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8154CE">
      <w:pPr>
        <w:pStyle w:val="Body"/>
      </w:pPr>
    </w:p>
    <w:p w14:paraId="1EC38E46" w14:textId="0F5C08E0" w:rsidR="003B52D8" w:rsidRPr="003B0C3E" w:rsidRDefault="003B52D8" w:rsidP="008154CE">
      <m:oMathPara>
        <m:oMathParaPr>
          <m:jc m:val="center"/>
        </m:oMathParaPr>
        <m:oMath>
          <m:sSub>
            <m:sSubPr>
              <m:ctrlPr/>
            </m:sSubPr>
            <m:e>
              <m:r>
                <m:t>a</m:t>
              </m:r>
            </m:e>
            <m:sub>
              <m:r>
                <m:t>i</m:t>
              </m:r>
            </m:sub>
          </m:sSub>
          <m:r>
            <m:rPr>
              <m:sty m:val="p"/>
            </m:rPr>
            <m:t>=</m:t>
          </m:r>
          <m:d>
            <m:dPr>
              <m:begChr m:val="{"/>
              <m:endChr m:val=""/>
              <m:ctrlPr/>
            </m:dPr>
            <m:e>
              <m:eqArr>
                <m:eqArrPr>
                  <m:ctrlPr/>
                </m:eqArrPr>
                <m:e>
                  <m:r>
                    <m:rPr>
                      <m:sty m:val="p"/>
                    </m:rPr>
                    <m:t>-1</m:t>
                  </m:r>
                  <m:r>
                    <m:rPr>
                      <m:sty m:val="p"/>
                    </m:rPr>
                    <m:t xml:space="preserve">,  </m:t>
                  </m:r>
                  <m:r>
                    <m:rPr>
                      <m:sty m:val="p"/>
                    </m:rPr>
                    <m:t>&amp;</m:t>
                  </m:r>
                  <m:r>
                    <m:rPr>
                      <m:sty m:val="p"/>
                    </m:rPr>
                    <m:t>if</m:t>
                  </m:r>
                  <m:r>
                    <m:rPr>
                      <m:sty m:val="p"/>
                    </m:rPr>
                    <m:t xml:space="preserve"> </m:t>
                  </m:r>
                  <m:r>
                    <m:t>approach</m:t>
                  </m:r>
                  <m:r>
                    <m:rPr>
                      <m:sty m:val="p"/>
                    </m:rPr>
                    <m:t xml:space="preserve"> </m:t>
                  </m:r>
                  <m:r>
                    <m:rPr>
                      <m:sty m:val="p"/>
                    </m:rPr>
                    <m:t>is</m:t>
                  </m:r>
                  <m:r>
                    <m:rPr>
                      <m:sty m:val="p"/>
                    </m:rPr>
                    <m:t xml:space="preserve"> </m:t>
                  </m:r>
                  <m:r>
                    <m:t>from</m:t>
                  </m:r>
                  <m:r>
                    <m:rPr>
                      <m:sty m:val="p"/>
                    </m:rPr>
                    <m:t xml:space="preserve"> </m:t>
                  </m:r>
                  <m:r>
                    <m:t>above</m:t>
                  </m:r>
                </m:e>
                <m:e>
                  <m:r>
                    <m:rPr>
                      <m:sty m:val="p"/>
                    </m:rPr>
                    <m:t> </m:t>
                  </m:r>
                  <m:r>
                    <m:rPr>
                      <m:sty m:val="p"/>
                    </m:rPr>
                    <m:t xml:space="preserve"> </m:t>
                  </m:r>
                  <m:r>
                    <m:rPr>
                      <m:sty m:val="p"/>
                    </m:rPr>
                    <m:t>1</m:t>
                  </m:r>
                  <m:r>
                    <m:rPr>
                      <m:sty m:val="p"/>
                    </m:rPr>
                    <m:t xml:space="preserve">,  </m:t>
                  </m:r>
                  <m:r>
                    <m:rPr>
                      <m:sty m:val="p"/>
                    </m:rPr>
                    <m:t>if</m:t>
                  </m:r>
                  <m:r>
                    <m:rPr>
                      <m:sty m:val="p"/>
                    </m:rPr>
                    <m:t xml:space="preserve"> </m:t>
                  </m:r>
                  <m:r>
                    <m:t>approach</m:t>
                  </m:r>
                  <m:r>
                    <m:rPr>
                      <m:sty m:val="p"/>
                    </m:rPr>
                    <m:t xml:space="preserve"> </m:t>
                  </m:r>
                  <m:r>
                    <m:rPr>
                      <m:sty m:val="p"/>
                    </m:rPr>
                    <m:t>is</m:t>
                  </m:r>
                  <m:r>
                    <m:rPr>
                      <m:sty m:val="p"/>
                    </m:rPr>
                    <m:t xml:space="preserve"> </m:t>
                  </m:r>
                  <m:r>
                    <m:t>from</m:t>
                  </m:r>
                  <m:r>
                    <m:rPr>
                      <m:sty m:val="p"/>
                    </m:rPr>
                    <m:t xml:space="preserve"> </m:t>
                  </m:r>
                  <m:r>
                    <m:t>below</m:t>
                  </m:r>
                </m:e>
              </m:eqArr>
            </m:e>
          </m:d>
        </m:oMath>
      </m:oMathPara>
    </w:p>
    <w:p w14:paraId="4F35DBA9" w14:textId="77777777" w:rsidR="00BC169A" w:rsidRDefault="00BC169A" w:rsidP="008154CE">
      <w:pPr>
        <w:pStyle w:val="Body"/>
      </w:pPr>
    </w:p>
    <w:p w14:paraId="6038C021" w14:textId="3BB6CA47" w:rsidR="003B0C3E" w:rsidRDefault="003B0C3E" w:rsidP="00817722">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8154CE"/>
    <w:p w14:paraId="486A264C" w14:textId="3DE6D76B" w:rsidR="003B0C3E" w:rsidRPr="00AF146E" w:rsidRDefault="003B0C3E"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w:rPr>
                    <w:color w:val="C00000"/>
                  </w:rPr>
                  <m:t>+</m:t>
                </m:r>
                <m:sSub>
                  <m:sSubPr>
                    <m:ctrlPr>
                      <w:rPr>
                        <w:color w:val="C00000"/>
                      </w:rPr>
                    </m:ctrlPr>
                  </m:sSubPr>
                  <m:e>
                    <m:r>
                      <w:rPr>
                        <w:color w:val="C00000"/>
                      </w:rPr>
                      <m:t>β</m:t>
                    </m:r>
                  </m:e>
                  <m:sub>
                    <m:r>
                      <w:rPr>
                        <w:color w:val="C00000"/>
                      </w:rPr>
                      <m:t>v</m:t>
                    </m:r>
                    <m:r>
                      <m:rPr>
                        <m:sty m:val="p"/>
                      </m:rPr>
                      <w:rPr>
                        <w:color w:val="C00000"/>
                      </w:rPr>
                      <m:t>,3</m:t>
                    </m:r>
                  </m:sub>
                </m:sSub>
                <m:sSub>
                  <m:sSubPr>
                    <m:ctrlPr>
                      <w:rPr>
                        <w:color w:val="C00000"/>
                      </w:rPr>
                    </m:ctrlPr>
                  </m:sSubPr>
                  <m:e>
                    <m:r>
                      <w:rPr>
                        <w:color w:val="C00000"/>
                      </w:rPr>
                      <m:t>a</m:t>
                    </m:r>
                  </m:e>
                  <m:sub>
                    <m:r>
                      <w:rPr>
                        <w:color w:val="C00000"/>
                      </w:rPr>
                      <m:t>i</m:t>
                    </m:r>
                  </m:sub>
                </m:sSub>
                <m:r>
                  <m:rPr>
                    <m:sty m:val="p"/>
                  </m:rPr>
                  <w:rPr>
                    <w:color w:val="C00000"/>
                  </w:rPr>
                  <m:t>+</m:t>
                </m:r>
                <m:sSub>
                  <m:sSubPr>
                    <m:ctrlPr>
                      <w:rPr>
                        <w:color w:val="C00000"/>
                      </w:rPr>
                    </m:ctrlPr>
                  </m:sSubPr>
                  <m:e>
                    <m:r>
                      <w:rPr>
                        <w:color w:val="C00000"/>
                      </w:rPr>
                      <m:t>β</m:t>
                    </m:r>
                  </m:e>
                  <m:sub>
                    <m:r>
                      <w:rPr>
                        <w:color w:val="C00000"/>
                      </w:rPr>
                      <m:t>v</m:t>
                    </m:r>
                    <m:r>
                      <m:rPr>
                        <m:sty m:val="p"/>
                      </m:rPr>
                      <w:rPr>
                        <w:color w:val="C00000"/>
                      </w:rPr>
                      <m:t>,4</m:t>
                    </m:r>
                  </m:sub>
                </m:sSub>
                <m:sSub>
                  <m:sSubPr>
                    <m:ctrlPr>
                      <w:rPr>
                        <w:color w:val="C00000"/>
                      </w:rPr>
                    </m:ctrlPr>
                  </m:sSubPr>
                  <m:e>
                    <m:r>
                      <w:rPr>
                        <w:color w:val="C00000"/>
                      </w:rPr>
                      <m:t>a</m:t>
                    </m:r>
                  </m:e>
                  <m:sub>
                    <m:r>
                      <w:rPr>
                        <w:color w:val="C00000"/>
                      </w:rPr>
                      <m:t>i</m:t>
                    </m:r>
                  </m:sub>
                </m:sSub>
                <m:sSub>
                  <m:sSubPr>
                    <m:ctrlPr>
                      <w:rPr>
                        <w:color w:val="C00000"/>
                      </w:rPr>
                    </m:ctrlPr>
                  </m:sSubPr>
                  <m:e>
                    <m:r>
                      <w:rPr>
                        <w:color w:val="C00000"/>
                      </w:rPr>
                      <m:t>r</m:t>
                    </m:r>
                  </m:e>
                  <m:sub>
                    <m:r>
                      <w:rPr>
                        <w:color w:val="C00000"/>
                      </w:rP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2B4C1364" w14:textId="77777777" w:rsidR="003B0C3E" w:rsidRPr="00AF146E" w:rsidRDefault="003B0C3E" w:rsidP="008154CE"/>
    <w:p w14:paraId="6BF24993" w14:textId="324B6B0F" w:rsidR="00D7290D" w:rsidRDefault="003B0C3E" w:rsidP="00817722">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,2</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817722" w:rsidRPr="00E553A6">
        <w:t xml:space="preserve">Fig. </w:t>
      </w:r>
      <w:r w:rsidR="00817722">
        <w:rPr>
          <w:noProof/>
        </w:rPr>
        <w:t>1</w:t>
      </w:r>
      <w:r w:rsidR="00B227A1">
        <w:rPr>
          <w:highlight w:val="yellow"/>
        </w:rPr>
        <w:fldChar w:fldCharType="end"/>
      </w:r>
      <w:r w:rsidR="00E83D86">
        <w:t>.</w:t>
      </w:r>
      <w:r w:rsidR="00D7290D">
        <w:t xml:space="preserve"> </w:t>
      </w:r>
    </w:p>
    <w:p w14:paraId="48FD8257" w14:textId="77777777" w:rsidR="00D7290D" w:rsidRDefault="00D7290D" w:rsidP="008154CE">
      <w:pPr>
        <w:pStyle w:val="Heading2"/>
      </w:pPr>
      <w:r>
        <w:t>Problems with the linear model</w:t>
      </w:r>
    </w:p>
    <w:p w14:paraId="407E19D9" w14:textId="0063D00C" w:rsidR="00AF146E" w:rsidRDefault="009B0E8B" w:rsidP="00817722">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817722">
        <w:t xml:space="preserve">Fig. </w:t>
      </w:r>
      <w:r w:rsidR="00817722">
        <w:rPr>
          <w:noProof/>
        </w:rPr>
        <w:t>2</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lastRenderedPageBreak/>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62602EF1" w:rsidR="00653F3B" w:rsidRPr="00653F3B" w:rsidRDefault="00314127" w:rsidP="008154CE">
      <w:pPr>
        <w:pStyle w:val="Body"/>
      </w:pPr>
      <w:r w:rsidRPr="00314127">
        <w:rPr>
          <w:b/>
        </w:rPr>
        <w:t>Non-constant variance</w:t>
      </w:r>
      <w:r w:rsidR="00A32C0A">
        <w:rPr>
          <w:b/>
        </w:rPr>
        <w:t xml:space="preserve"> </w:t>
      </w:r>
      <w:r w:rsidR="00A32C0A">
        <w:t>(</w:t>
      </w:r>
      <w:proofErr w:type="spellStart"/>
      <w:r w:rsidR="00A32C0A">
        <w:t>h</w:t>
      </w:r>
      <w:r w:rsidR="00A32C0A" w:rsidRPr="00A32C0A">
        <w:t>eteroscedasticity</w:t>
      </w:r>
      <w:proofErr w:type="spellEnd"/>
      <w:r w:rsidR="00A32C0A" w:rsidRPr="00A32C0A">
        <w:t>)</w:t>
      </w:r>
      <w:r w:rsidRPr="00A32C0A">
        <w:t>.</w:t>
      </w:r>
      <w:r>
        <w:t xml:space="preserve"> </w:t>
      </w:r>
      <w:r w:rsidR="009B0E8B">
        <w:t>As defined in the model, the variance of the error</w:t>
      </w:r>
      <w:proofErr w:type="gramStart"/>
      <w:r w:rsidR="009B0E8B">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817722">
        <w:t xml:space="preserve">Fig. </w:t>
      </w:r>
      <w:r w:rsidR="00817722">
        <w:rPr>
          <w:noProof/>
        </w:rPr>
        <w:t>2</w:t>
      </w:r>
      <w:r w:rsidR="00653F3B">
        <w:rPr>
          <w:highlight w:val="yellow"/>
        </w:rPr>
        <w:fldChar w:fldCharType="end"/>
      </w:r>
      <w:r w:rsidR="00653F3B">
        <w:t xml:space="preserve">A.1 shows a sample plot of the model fit for scatterplot-negative: we can see that when </w:t>
      </w:r>
      <w:r w:rsidR="00653F3B">
        <w:rPr>
          <w:i/>
        </w:rPr>
        <w:t xml:space="preserve">r </w:t>
      </w:r>
      <w:r w:rsidR="00653F3B">
        <w:t>is high, the variance of the residuals gets smaller, violating this assumption.</w:t>
      </w:r>
    </w:p>
    <w:p w14:paraId="40B2764B" w14:textId="58B2FD0D" w:rsidR="009B0E8B" w:rsidRDefault="00653F3B" w:rsidP="008154CE">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817722">
        <w:t xml:space="preserve">Fig. </w:t>
      </w:r>
      <w:r w:rsidR="00817722">
        <w:rPr>
          <w:noProof/>
        </w:rPr>
        <w:t>2</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1970FAA2" w14:textId="2A84ECD5" w:rsidR="00FB262F" w:rsidRPr="00EB3DDB" w:rsidRDefault="00314127" w:rsidP="008154CE">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817722">
        <w:t xml:space="preserve">Fig. </w:t>
      </w:r>
      <w:r w:rsidR="00817722">
        <w:rPr>
          <w:noProof/>
        </w:rPr>
        <w:t>2</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817722">
        <w:t xml:space="preserve">Fig. </w:t>
      </w:r>
      <w:r w:rsidR="00817722">
        <w:rPr>
          <w:noProof/>
        </w:rPr>
        <w:t>2</w:t>
      </w:r>
      <w:r w:rsidR="000C14DA">
        <w:rPr>
          <w:highlight w:val="yellow"/>
        </w:rPr>
        <w:fldChar w:fldCharType="end"/>
      </w:r>
      <w:r w:rsidR="000C14DA">
        <w:t>A.1, JND gets quite close to the 0 boundary.</w:t>
      </w:r>
    </w:p>
    <w:p w14:paraId="1E4BD519" w14:textId="3F5C0B15" w:rsidR="00122330" w:rsidRDefault="00A37D0A" w:rsidP="008154CE">
      <w:pPr>
        <w:pStyle w:val="Heading1"/>
      </w:pPr>
      <w:bookmarkStart w:id="7" w:name="_Ref415008651"/>
      <w:r w:rsidRPr="00AF146E">
        <w:rPr>
          <w:noProof/>
        </w:rPr>
        <mc:AlternateContent>
          <mc:Choice Requires="wps">
            <w:drawing>
              <wp:anchor distT="45720" distB="45720" distL="114300" distR="114300" simplePos="0" relativeHeight="251660800" behindDoc="0" locked="0" layoutInCell="1" allowOverlap="1" wp14:anchorId="5D898B75" wp14:editId="4216C3E7">
                <wp:simplePos x="0" y="0"/>
                <wp:positionH relativeFrom="page">
                  <wp:posOffset>685800</wp:posOffset>
                </wp:positionH>
                <wp:positionV relativeFrom="margin">
                  <wp:posOffset>1270</wp:posOffset>
                </wp:positionV>
                <wp:extent cx="6510655" cy="542353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0655" cy="5423535"/>
                        </a:xfrm>
                        <a:prstGeom prst="rect">
                          <a:avLst/>
                        </a:prstGeom>
                        <a:solidFill>
                          <a:srgbClr val="FFFFFF"/>
                        </a:solidFill>
                        <a:ln w="9525">
                          <a:noFill/>
                          <a:miter lim="800000"/>
                          <a:headEnd/>
                          <a:tailEnd/>
                        </a:ln>
                      </wps:spPr>
                      <wps:txbx>
                        <w:txbxContent>
                          <w:p w14:paraId="6ABE4CF7" w14:textId="77777777" w:rsidR="0090373E" w:rsidRPr="00850159" w:rsidRDefault="0090373E" w:rsidP="008154CE">
                            <w:r>
                              <w:rPr>
                                <w:noProof/>
                                <w:lang w:val="en-US"/>
                              </w:rPr>
                              <w:drawing>
                                <wp:inline distT="0" distB="0" distL="0" distR="0" wp14:anchorId="1F0F6FCE" wp14:editId="2A602D03">
                                  <wp:extent cx="6501765" cy="49225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4">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19B97C5" w14:textId="77777777" w:rsidR="0090373E" w:rsidRDefault="0090373E" w:rsidP="00817722">
                            <w:pPr>
                              <w:pStyle w:val="FigureCaption"/>
                            </w:pPr>
                            <w:bookmarkStart w:id="8" w:name="_Ref415007748"/>
                            <w:r>
                              <w:t xml:space="preserve">Fig. </w:t>
                            </w:r>
                            <w:r>
                              <w:fldChar w:fldCharType="begin"/>
                            </w:r>
                            <w:r>
                              <w:instrText xml:space="preserve"> SEQ Fig. \* ARABIC </w:instrText>
                            </w:r>
                            <w:r>
                              <w:fldChar w:fldCharType="separate"/>
                            </w:r>
                            <w:r w:rsidR="00817722">
                              <w:rPr>
                                <w:noProof/>
                              </w:rPr>
                              <w:t>2</w:t>
                            </w:r>
                            <w:r>
                              <w:rPr>
                                <w:noProof/>
                              </w:rPr>
                              <w:fldChar w:fldCharType="end"/>
                            </w:r>
                            <w:bookmarkEnd w:id="8"/>
                            <w:r>
                              <w:t xml:space="preserve"> Comparison of fits of the linear model (Section </w:t>
                            </w:r>
                            <w:r>
                              <w:fldChar w:fldCharType="begin"/>
                            </w:r>
                            <w:r>
                              <w:instrText xml:space="preserve"> REF _Ref415008636 \r \h </w:instrText>
                            </w:r>
                            <w:r>
                              <w:fldChar w:fldCharType="separate"/>
                            </w:r>
                            <w:r w:rsidR="00817722">
                              <w:t>2</w:t>
                            </w:r>
                            <w:r>
                              <w:fldChar w:fldCharType="end"/>
                            </w:r>
                            <w:r>
                              <w:t xml:space="preserve">) and the log-linear model (Section </w:t>
                            </w:r>
                            <w:r>
                              <w:fldChar w:fldCharType="begin"/>
                            </w:r>
                            <w:r>
                              <w:instrText xml:space="preserve"> REF _Ref415008651 \r \h </w:instrText>
                            </w:r>
                            <w:r>
                              <w:fldChar w:fldCharType="separate"/>
                            </w:r>
                            <w:r w:rsidR="00817722">
                              <w:t>3</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8" type="#_x0000_t202" style="position:absolute;left:0;text-align:left;margin-left:54pt;margin-top:.1pt;width:512.65pt;height:427.05pt;z-index:251660800;visibility:visible;mso-wrap-style:square;mso-width-percent:1000;mso-height-percent:200;mso-wrap-distance-left:9pt;mso-wrap-distance-top:3.6pt;mso-wrap-distance-right:9pt;mso-wrap-distance-bottom:3.6pt;mso-position-horizontal:absolute;mso-position-horizontal-relative:page;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" stroked="f">
                <v:textbox style="mso-fit-shape-to-text:t" inset="0,0,0,0">
                  <w:txbxContent>
                    <w:p w14:paraId="6ABE4CF7" w14:textId="77777777" w:rsidR="0090373E" w:rsidRPr="00850159" w:rsidRDefault="0090373E" w:rsidP="008154CE">
                      <w:r>
                        <w:rPr>
                          <w:noProof/>
                          <w:lang w:val="en-US"/>
                        </w:rPr>
                        <w:drawing>
                          <wp:inline distT="0" distB="0" distL="0" distR="0" wp14:anchorId="1F0F6FCE" wp14:editId="2A602D03">
                            <wp:extent cx="6501765" cy="492252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4">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19B97C5" w14:textId="77777777" w:rsidR="0090373E" w:rsidRDefault="0090373E" w:rsidP="00817722">
                      <w:pPr>
                        <w:pStyle w:val="FigureCaption"/>
                      </w:pPr>
                      <w:bookmarkStart w:id="9" w:name="_Ref415007748"/>
                      <w:r>
                        <w:t xml:space="preserve">Fig. </w:t>
                      </w:r>
                      <w:r>
                        <w:fldChar w:fldCharType="begin"/>
                      </w:r>
                      <w:r>
                        <w:instrText xml:space="preserve"> SEQ Fig. \* ARABIC </w:instrText>
                      </w:r>
                      <w:r>
                        <w:fldChar w:fldCharType="separate"/>
                      </w:r>
                      <w:r w:rsidR="00817722">
                        <w:rPr>
                          <w:noProof/>
                        </w:rPr>
                        <w:t>2</w:t>
                      </w:r>
                      <w:r>
                        <w:rPr>
                          <w:noProof/>
                        </w:rPr>
                        <w:fldChar w:fldCharType="end"/>
                      </w:r>
                      <w:bookmarkEnd w:id="9"/>
                      <w:r>
                        <w:t xml:space="preserve"> Comparison of fits of the linear model (Section </w:t>
                      </w:r>
                      <w:r>
                        <w:fldChar w:fldCharType="begin"/>
                      </w:r>
                      <w:r>
                        <w:instrText xml:space="preserve"> REF _Ref415008636 \r \h </w:instrText>
                      </w:r>
                      <w:r>
                        <w:fldChar w:fldCharType="separate"/>
                      </w:r>
                      <w:r w:rsidR="00817722">
                        <w:t>2</w:t>
                      </w:r>
                      <w:r>
                        <w:fldChar w:fldCharType="end"/>
                      </w:r>
                      <w:r>
                        <w:t xml:space="preserve">) and the log-linear model (Section </w:t>
                      </w:r>
                      <w:r>
                        <w:fldChar w:fldCharType="begin"/>
                      </w:r>
                      <w:r>
                        <w:instrText xml:space="preserve"> REF _Ref415008651 \r \h </w:instrText>
                      </w:r>
                      <w:r>
                        <w:fldChar w:fldCharType="separate"/>
                      </w:r>
                      <w:r w:rsidR="00817722">
                        <w:t>3</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square" anchorx="page" anchory="margin"/>
              </v:shape>
            </w:pict>
          </mc:Fallback>
        </mc:AlternateContent>
      </w:r>
      <w:r w:rsidR="00122330" w:rsidRPr="00AF146E">
        <w:t>Model 2: Log-Linear Model</w:t>
      </w:r>
      <w:bookmarkEnd w:id="7"/>
    </w:p>
    <w:p w14:paraId="5E3AD50E" w14:textId="39958A67" w:rsidR="009B0E57" w:rsidRDefault="009B0E57" w:rsidP="00817722">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t xml:space="preserve">. </w:t>
      </w:r>
      <w:r w:rsidR="00EB3DDB">
        <w:t xml:space="preserve">The applicability of </w:t>
      </w:r>
      <w:r w:rsidR="00A32C0A">
        <w:t xml:space="preserve">such a </w:t>
      </w:r>
      <w:r>
        <w:t>transformation is hinted at here as the residual distribution has the approximate appearance of a log-normal distribution.</w:t>
      </w:r>
      <w:r w:rsidR="00645A2C">
        <w:rPr>
          <w:rStyle w:val="FootnoteReference"/>
        </w:rPr>
        <w:footnoteReference w:id="2"/>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t>
      </w:r>
      <w:r w:rsidR="00EB3DDB">
        <w:lastRenderedPageBreak/>
        <w:t>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xml:space="preserve">. The log-linear model is as follows (differences from previous model in </w:t>
      </w:r>
      <w:r w:rsidR="005A5673" w:rsidRPr="005A5673">
        <w:rPr>
          <w:color w:val="C00000"/>
        </w:rPr>
        <w:t>red</w:t>
      </w:r>
      <w:r w:rsidR="00645A2C">
        <w:t>):</w:t>
      </w:r>
    </w:p>
    <w:p w14:paraId="120C640A" w14:textId="77777777" w:rsidR="00645A2C" w:rsidRPr="00AF146E" w:rsidRDefault="00645A2C" w:rsidP="008154CE"/>
    <w:p w14:paraId="006680F8" w14:textId="7FF7D3C0" w:rsidR="00645A2C" w:rsidRPr="00AF146E" w:rsidRDefault="00645A2C"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w:rPr>
                        <w:color w:val="C00000"/>
                      </w:rPr>
                      <m:t>log</m:t>
                    </m:r>
                  </m:fName>
                  <m:e>
                    <m:d>
                      <m:dPr>
                        <m:ctrlPr>
                          <w:rPr>
                            <w:color w:val="C00000"/>
                          </w:rPr>
                        </m:ctrlPr>
                      </m:dPr>
                      <m:e>
                        <m:sSub>
                          <m:sSubPr>
                            <m:ctrlPr/>
                          </m:sSubPr>
                          <m:e>
                            <m:r>
                              <m:t>y</m:t>
                            </m:r>
                          </m:e>
                          <m:sub>
                            <m:r>
                              <m:t>i</m:t>
                            </m:r>
                            <m:r>
                              <m:rPr>
                                <m:sty m:val="p"/>
                              </m:rPr>
                              <m:t>,</m:t>
                            </m:r>
                            <m:r>
                              <m:t>v</m:t>
                            </m:r>
                          </m:sub>
                        </m:sSub>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776E5972" w14:textId="77777777" w:rsidR="00645A2C" w:rsidRDefault="00645A2C" w:rsidP="008154CE">
      <w:pPr>
        <w:pStyle w:val="Body"/>
      </w:pPr>
    </w:p>
    <w:p w14:paraId="5F6A62D3" w14:textId="46DCA0D4" w:rsidR="00645A2C" w:rsidRDefault="00645A2C" w:rsidP="00817722">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817722">
        <w:t xml:space="preserve">Fig. </w:t>
      </w:r>
      <w:r w:rsidR="00817722">
        <w:rPr>
          <w:noProof/>
        </w:rPr>
        <w:t>2</w:t>
      </w:r>
      <w:r w:rsidR="008971C7">
        <w:rPr>
          <w:highlight w:val="yellow"/>
        </w:rPr>
        <w:fldChar w:fldCharType="end"/>
      </w:r>
      <w:r w:rsidR="008971C7">
        <w:t>B</w:t>
      </w:r>
      <w:r>
        <w:t xml:space="preserve">), we can see that the fit no longer suffers from problems of non-constant variance or skewed residuals. </w:t>
      </w:r>
      <w:r w:rsidR="004B5468">
        <w:t>This fit also exhibits lower AIC than the linear model (</w:t>
      </w:r>
      <w:r w:rsidR="004D14EF" w:rsidRPr="004D14EF">
        <w:t>-11683</w:t>
      </w:r>
      <w:r w:rsidR="004D14EF">
        <w:t xml:space="preserve"> </w:t>
      </w:r>
      <w:r w:rsidR="004B5468">
        <w:t>versus</w:t>
      </w:r>
      <w:r w:rsidR="004D14EF">
        <w:t xml:space="preserve"> </w:t>
      </w:r>
      <w:r w:rsidR="004D14EF" w:rsidRPr="004D14EF">
        <w:t>-10037</w:t>
      </w:r>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t>The residual distribution more closely matches the normal distribution assumed by the model.</w:t>
      </w:r>
      <w:r w:rsidR="008560D3">
        <w:t xml:space="preserve"> In addition, because all values in </w:t>
      </w:r>
      <m:oMath>
        <m:r>
          <w:rPr>
            <w:rFonts w:ascii="Cambria Math" w:hAnsi="Cambria Math"/>
          </w:rPr>
          <m:t>(-</m:t>
        </m:r>
        <m:r>
          <w:rPr>
            <w:rFonts w:ascii="Cambria Math" w:hAnsi="Cambria Math"/>
          </w:rPr>
          <m:t>∞</m:t>
        </m:r>
        <m:r>
          <w:rPr>
            <w:rFonts w:ascii="Cambria Math" w:hAnsi="Cambria Math"/>
          </w:rPr>
          <m:t>,+</m:t>
        </m:r>
        <m:r>
          <w:rPr>
            <w:rFonts w:ascii="Cambria Math" w:hAnsi="Cambria Math"/>
          </w:rPr>
          <m:t>∞</m:t>
        </m:r>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r>
          <w:rPr>
            <w:rFonts w:ascii="Cambria Math" w:hAnsi="Cambria Math"/>
          </w:rPr>
          <m:t>∞</m:t>
        </m:r>
        <m:r>
          <w:rPr>
            <w:rFonts w:ascii="Cambria Math" w:hAnsi="Cambria Math"/>
          </w:rPr>
          <m:t>)</m:t>
        </m:r>
      </m:oMath>
      <w:r w:rsidR="008560D3">
        <w:t xml:space="preserve"> by the log t</w:t>
      </w:r>
      <w:proofErr w:type="spellStart"/>
      <w:r w:rsidR="008560D3">
        <w:t>ransformation</w:t>
      </w:r>
      <w:proofErr w:type="spellEnd"/>
      <w:r w:rsidR="008560D3">
        <w:t xml:space="preserve">, we have solved </w:t>
      </w:r>
      <w:r w:rsidR="00701E02">
        <w:t xml:space="preserve">another problem </w:t>
      </w:r>
      <w:r w:rsidR="000C14DA">
        <w:t>for free</w:t>
      </w:r>
      <w:r w:rsidR="00701E02">
        <w:t xml:space="preserve">: </w:t>
      </w:r>
      <w:r w:rsidR="008560D3">
        <w:t>the linear 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p>
    <w:p w14:paraId="0F5E1CFC" w14:textId="77777777" w:rsidR="008560D3" w:rsidRDefault="00314127" w:rsidP="008154CE">
      <w:pPr>
        <w:pStyle w:val="Heading2"/>
      </w:pPr>
      <w:r>
        <w:t>D</w:t>
      </w:r>
      <w:r w:rsidR="00374152">
        <w:t xml:space="preserve">ata </w:t>
      </w:r>
      <w:r>
        <w:t xml:space="preserve">dropped </w:t>
      </w:r>
      <w:r w:rsidR="00374152">
        <w:t>from the analysis so far</w:t>
      </w:r>
    </w:p>
    <w:p w14:paraId="288AAB57" w14:textId="77777777" w:rsidR="008560D3" w:rsidRDefault="008560D3" w:rsidP="00817722">
      <w:pPr>
        <w:pStyle w:val="BodyNoIndent"/>
      </w:pPr>
      <w:r>
        <w:t xml:space="preserve">So far, we have restricted our analyses to those data points analysed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1B9E3990" w:rsidR="008560D3" w:rsidRDefault="00553ED8" w:rsidP="008154CE">
      <w:pPr>
        <w:pStyle w:val="Body"/>
      </w:pPr>
      <w:r w:rsidRPr="00553ED8">
        <w:rPr>
          <w:b/>
        </w:rPr>
        <w:t>Outliers</w:t>
      </w:r>
      <w:r>
        <w:t>. W</w:t>
      </w:r>
      <w:r w:rsidR="008560D3" w:rsidRPr="008560D3">
        <w:t>ithin</w:t>
      </w:r>
      <w:r w:rsidR="008560D3">
        <w:t xml:space="preserve"> each </w:t>
      </w:r>
      <w:r w:rsidR="00D20D86" w:rsidRPr="00D20D86">
        <w:t>condition</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w:t>
      </w:r>
      <w:r w:rsidR="008560D3" w:rsidRPr="00553ED8">
        <w:t>the</w:t>
      </w:r>
      <w:r w:rsidR="008560D3">
        <w:t xml:space="preserve"> analysis.</w:t>
      </w:r>
      <w:r>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77777777" w:rsidR="000C6B79" w:rsidRDefault="00A265AD" w:rsidP="008154CE">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As can be seen in </w:t>
      </w:r>
      <w:r w:rsidR="00553ED8" w:rsidRPr="00D308FE">
        <w:rPr>
          <w:highlight w:val="yellow"/>
        </w:rPr>
        <w:t>Figure X</w:t>
      </w:r>
      <w:r w:rsidR="00553ED8">
        <w:t xml:space="preserve">, many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374152" w:rsidRPr="00AF146E">
        <w:t>analyse</w:t>
      </w:r>
      <w:r w:rsidR="00C63FB1" w:rsidRPr="00AF146E">
        <w:t xml:space="preserve">. </w:t>
      </w:r>
    </w:p>
    <w:p w14:paraId="150BE474" w14:textId="7850E938" w:rsidR="00122330" w:rsidRPr="00AF146E" w:rsidRDefault="00C63FB1" w:rsidP="008154CE">
      <w:pPr>
        <w:pStyle w:val="Body"/>
      </w:pPr>
      <w:r w:rsidRPr="00AF146E">
        <w:t xml:space="preserve">Importantly, in the case of points near or beyond this boundary, we can say that these observations probably represent JNDs of </w:t>
      </w:r>
      <w:r w:rsidR="00D63964">
        <w:t>0</w:t>
      </w:r>
      <w:r w:rsidRPr="00AF146E">
        <w:t xml:space="preserve">.45 or worse, but that we do not know the exact JND due to the constraints of the experiment. This type of data can be </w:t>
      </w:r>
      <w:r w:rsidR="00374152" w:rsidRPr="00AF146E">
        <w:t>analysed</w:t>
      </w:r>
      <w:r w:rsidRPr="00AF146E">
        <w:t xml:space="preserve"> using censored regression.</w:t>
      </w:r>
    </w:p>
    <w:p w14:paraId="0447E13A" w14:textId="4469C39C" w:rsidR="007D0B04" w:rsidRPr="00AF146E" w:rsidRDefault="007D0B04" w:rsidP="008154CE">
      <w:pPr>
        <w:pStyle w:val="Heading1"/>
      </w:pPr>
      <w:r w:rsidRPr="00AF146E">
        <w:t>Model 3: Censored Log-Linear Model</w:t>
      </w:r>
    </w:p>
    <w:p w14:paraId="5498328E" w14:textId="58994196" w:rsidR="00C63FB1" w:rsidRPr="00AF146E" w:rsidRDefault="00634CA6" w:rsidP="00817722">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8154CE" w:rsidRPr="008154CE">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"[3], [4]", "plainTextFormattedCitation" : "[3], [4]" }, "properties" : { "noteIndex" : 0 }, "schema" : "https://github.com/citation-style-language/schema/raw/master/csl-citation.json" }</w:instrText>
      </w:r>
      <w:r w:rsidR="008154CE" w:rsidRPr="008154CE">
        <w:fldChar w:fldCharType="separate"/>
      </w:r>
      <w:r w:rsidR="008154CE" w:rsidRPr="008154CE">
        <w:rPr>
          <w:noProof/>
        </w:rPr>
        <w:t>[3], [4]</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 In this case, while we cannot</w:t>
      </w:r>
      <w:r>
        <w:t xml:space="preserve"> reliably</w:t>
      </w:r>
      <w:r w:rsidR="00C63FB1" w:rsidRPr="00AF146E">
        <w:t xml:space="preserve"> observe certain values of JND — either because the setup of the experiment </w:t>
      </w:r>
      <w:r w:rsidR="00C63FB1" w:rsidRPr="00AF146E">
        <w:lastRenderedPageBreak/>
        <w:t xml:space="preserve">makes them indistinguishable from chance, or because of ceilings and floors in observable JND due to the bounds on </w:t>
      </w:r>
      <w:r w:rsidR="00C63FB1" w:rsidRPr="00C63FB1">
        <w:rPr>
          <w:i/>
        </w:rPr>
        <w:t>r</w:t>
      </w:r>
      <w:r w:rsidR="00C63FB1" w:rsidRPr="00AF146E">
        <w:t xml:space="preserve"> — we can use observations close to or beyond those thresholds to estimate the proportion of values we might expect to see above them.</w:t>
      </w:r>
    </w:p>
    <w:p w14:paraId="6DD84C2C" w14:textId="77777777" w:rsidR="00C63FB1" w:rsidRDefault="00C63FB1" w:rsidP="008154CE"/>
    <w:p w14:paraId="7E663E6B" w14:textId="77777777" w:rsidR="0096658C" w:rsidRDefault="00C63FB1" w:rsidP="00817722">
      <w:pPr>
        <w:pStyle w:val="ListParagraph"/>
        <w:numPr>
          <w:ilvl w:val="1"/>
          <w:numId w:val="45"/>
        </w:numPr>
        <w:rPr>
          <w:highlight w:val="yellow"/>
        </w:rPr>
      </w:pPr>
      <w:r w:rsidRPr="00314127">
        <w:rPr>
          <w:highlight w:val="yellow"/>
        </w:rPr>
        <w:t>Ceiling in JND (when approach is from above) and floor in JND (when from below) also candidates for censoring.</w:t>
      </w:r>
      <w:r w:rsidR="00314127" w:rsidRPr="00314127">
        <w:rPr>
          <w:highlight w:val="yellow"/>
        </w:rPr>
        <w:t xml:space="preserve"> </w:t>
      </w:r>
    </w:p>
    <w:p w14:paraId="1DEF24FB" w14:textId="6E9E092F" w:rsidR="00C63FB1" w:rsidRDefault="0096658C" w:rsidP="00817722">
      <w:pPr>
        <w:pStyle w:val="ListParagraph"/>
        <w:numPr>
          <w:ilvl w:val="1"/>
          <w:numId w:val="45"/>
        </w:numPr>
        <w:rPr>
          <w:highlight w:val="yellow"/>
        </w:rPr>
      </w:pPr>
      <w:r>
        <w:rPr>
          <w:highlight w:val="yellow"/>
        </w:rPr>
        <w:t>Derive</w:t>
      </w:r>
      <w:r w:rsidR="00314127" w:rsidRPr="00314127">
        <w:rPr>
          <w:highlight w:val="yellow"/>
        </w:rPr>
        <w:t xml:space="preserve"> thresholds</w:t>
      </w:r>
    </w:p>
    <w:p w14:paraId="7A6A615C" w14:textId="77777777" w:rsidR="00314127" w:rsidRPr="00314127" w:rsidRDefault="00314127" w:rsidP="00817722">
      <w:pPr>
        <w:pStyle w:val="ListParagraph"/>
        <w:numPr>
          <w:ilvl w:val="0"/>
          <w:numId w:val="45"/>
        </w:numPr>
        <w:rPr>
          <w:highlight w:val="yellow"/>
        </w:rPr>
      </w:pPr>
      <w:r w:rsidRPr="00314127">
        <w:rPr>
          <w:highlight w:val="yellow"/>
        </w:rPr>
        <w:t>Include example of censored distribution as explanation?</w:t>
      </w:r>
    </w:p>
    <w:p w14:paraId="5E25FEC1" w14:textId="77777777" w:rsidR="00314127" w:rsidRPr="00314127" w:rsidRDefault="00314127" w:rsidP="00817722">
      <w:pPr>
        <w:pStyle w:val="ListParagraph"/>
        <w:numPr>
          <w:ilvl w:val="1"/>
          <w:numId w:val="45"/>
        </w:numPr>
        <w:rPr>
          <w:highlight w:val="yellow"/>
        </w:rPr>
      </w:pPr>
      <w:r w:rsidRPr="00314127">
        <w:rPr>
          <w:highlight w:val="yellow"/>
        </w:rPr>
        <w:t xml:space="preserve">Show example of downward bias at low r in a </w:t>
      </w:r>
      <w:proofErr w:type="spellStart"/>
      <w:r w:rsidRPr="00314127">
        <w:rPr>
          <w:highlight w:val="yellow"/>
        </w:rPr>
        <w:t>viz</w:t>
      </w:r>
      <w:proofErr w:type="spellEnd"/>
      <w:r w:rsidRPr="00314127">
        <w:rPr>
          <w:highlight w:val="yellow"/>
        </w:rPr>
        <w:t xml:space="preserve"> near the chance threshold to demonstrate value of censored models</w:t>
      </w:r>
    </w:p>
    <w:p w14:paraId="72AB2786" w14:textId="77777777" w:rsidR="00314127" w:rsidRDefault="00314127" w:rsidP="00817722">
      <w:pPr>
        <w:pStyle w:val="BodyNoIndent"/>
      </w:pPr>
      <w:r>
        <w:t>To incorporate censoring into our model, we first define a censoring threshold</w:t>
      </w:r>
      <w:proofErr w:type="gramStart"/>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This threshold varies depending on </w:t>
      </w:r>
      <w:r w:rsidR="00EE5282">
        <w:rPr>
          <w:i/>
        </w:rPr>
        <w:t>r</w:t>
      </w:r>
      <w:r w:rsidR="00EE5282">
        <w:t xml:space="preserve"> and the approach</w:t>
      </w:r>
      <w:r w:rsidR="00047789">
        <w:t xml:space="preserve">, (see </w:t>
      </w:r>
      <w:r w:rsidR="00047789" w:rsidRPr="00047789">
        <w:rPr>
          <w:highlight w:val="yellow"/>
        </w:rPr>
        <w:t>Figure X</w:t>
      </w:r>
      <w:r w:rsidR="00047789">
        <w:t>)</w:t>
      </w:r>
      <w:r w:rsidR="00EE5282">
        <w:t>:</w:t>
      </w:r>
    </w:p>
    <w:p w14:paraId="2B1831B9" w14:textId="77777777" w:rsidR="00EE5282" w:rsidRDefault="00EE5282" w:rsidP="008154CE">
      <w:pPr>
        <w:pStyle w:val="Body"/>
      </w:pPr>
    </w:p>
    <w:p w14:paraId="5A384B5D" w14:textId="674B9901" w:rsidR="00047789" w:rsidRPr="003C677D" w:rsidRDefault="00047789" w:rsidP="008154CE">
      <w:pPr>
        <w:rPr>
          <w:rFonts w:ascii="Times" w:hAnsi="Times"/>
        </w:rPr>
      </w:pPr>
      <m:oMathPara>
        <m:oMathParaPr>
          <m:jc m:val="center"/>
        </m:oMathParaPr>
        <m:oMath>
          <m:m>
            <m:mPr>
              <m:cGpRule m:val="4"/>
              <m:cGp m:val="1"/>
              <m:mcs>
                <m:mc>
                  <m:mcPr>
                    <m:count m:val="2"/>
                    <m:mcJc m:val="center"/>
                  </m:mcPr>
                </m:mc>
                <m:mc>
                  <m:mcPr>
                    <m:count m:val="1"/>
                    <m:mcJc m:val="left"/>
                  </m:mcPr>
                </m:mc>
              </m:mcs>
              <m:ctrlPr/>
            </m:mPr>
            <m:mr>
              <m:e>
                <m:sSub>
                  <m:sSubPr>
                    <m:ctrlPr/>
                  </m:sSubPr>
                  <m:e>
                    <m:r>
                      <m:t>c</m:t>
                    </m:r>
                  </m:e>
                  <m:sub>
                    <m:r>
                      <m:t>i</m:t>
                    </m:r>
                    <m:r>
                      <m:rPr>
                        <m:sty m:val="p"/>
                      </m:rPr>
                      <m:t>,</m:t>
                    </m:r>
                    <m:r>
                      <m:t>v</m:t>
                    </m:r>
                  </m:sub>
                </m:sSub>
                <m:ctrlPr>
                  <w:rPr>
                    <w:rFonts w:eastAsia="Cambria Math"/>
                  </w:rPr>
                </m:ctrlPr>
              </m:e>
              <m:e>
                <m:r>
                  <m:rPr>
                    <m:sty m:val="p"/>
                  </m:rPr>
                  <w:rPr>
                    <w:rFonts w:eastAsia="Cambria Math"/>
                  </w:rPr>
                  <m:t>=</m:t>
                </m:r>
                <m:ctrlPr>
                  <w:rPr>
                    <w:rFonts w:eastAsia="Cambria Math"/>
                  </w:rPr>
                </m:ctrlPr>
              </m:e>
              <m:e>
                <m:d>
                  <m:dPr>
                    <m:begChr m:val="{"/>
                    <m:endChr m:val=""/>
                    <m:ctrlPr>
                      <w:rPr>
                        <w:rFonts w:eastAsia="Cambria Math"/>
                      </w:rPr>
                    </m:ctrlPr>
                  </m:dPr>
                  <m:e>
                    <m:eqArr>
                      <m:eqArrPr>
                        <m:ctrlPr>
                          <w:rPr>
                            <w:rFonts w:eastAsia="Cambria Math"/>
                          </w:rPr>
                        </m:ctrlPr>
                      </m:eqArrPr>
                      <m:e>
                        <m:r>
                          <m:rPr>
                            <m:sty m:val="p"/>
                          </m:rPr>
                          <w:rPr>
                            <w:rFonts w:eastAsia="Cambria Math"/>
                          </w:rPr>
                          <m:t>min(</m:t>
                        </m:r>
                        <m:sSub>
                          <m:sSubPr>
                            <m:ctrlPr>
                              <w:rPr>
                                <w:rFonts w:eastAsia="Cambria Math"/>
                              </w:rPr>
                            </m:ctrlPr>
                          </m:sSubPr>
                          <m:e>
                            <m:r>
                              <m:rPr>
                                <m:sty m:val="p"/>
                              </m:rPr>
                              <w:rPr>
                                <w:rFonts w:eastAsia="Cambria Math"/>
                              </w:rPr>
                              <m:t>0.95-</m:t>
                            </m:r>
                            <m:r>
                              <w:rPr>
                                <w:rFonts w:eastAsia="Cambria Math"/>
                              </w:rPr>
                              <m:t>r</m:t>
                            </m:r>
                          </m:e>
                          <m:sub>
                            <m:r>
                              <w:rPr>
                                <w:rFonts w:eastAsia="Cambria Math"/>
                              </w:rPr>
                              <m:t>i</m:t>
                            </m:r>
                          </m:sub>
                        </m:sSub>
                        <m:r>
                          <m:rPr>
                            <m:sty m:val="p"/>
                          </m:rPr>
                          <w:rPr>
                            <w:rFonts w:eastAsia="Cambria Math"/>
                          </w:rPr>
                          <m:t>, 0.4)</m:t>
                        </m:r>
                        <m:r>
                          <m:rPr>
                            <m:sty m:val="p"/>
                          </m:rPr>
                          <w:rPr>
                            <w:rFonts w:eastAsia="Cambria Math"/>
                          </w:rPr>
                          <m:t>,  &amp;</m:t>
                        </m:r>
                        <m:sSub>
                          <m:sSubPr>
                            <m:ctrlPr>
                              <w:rPr>
                                <w:rFonts w:eastAsia="Cambria Math"/>
                                <w:iCs/>
                              </w:rPr>
                            </m:ctrlPr>
                          </m:sSubPr>
                          <m:e>
                            <m:r>
                              <w:rPr>
                                <w:rFonts w:eastAsia="Cambria Math"/>
                              </w:rPr>
                              <m:t>a</m:t>
                            </m:r>
                            <m:ctrlPr>
                              <w:rPr>
                                <w:rFonts w:eastAsia="Cambria Math"/>
                              </w:rPr>
                            </m:ctrlPr>
                          </m:e>
                          <m:sub>
                            <m:r>
                              <w:rPr>
                                <w:rFonts w:eastAsia="Cambria Math"/>
                              </w:rPr>
                              <m:t>i</m:t>
                            </m:r>
                          </m:sub>
                        </m:sSub>
                        <m:r>
                          <m:rPr>
                            <m:sty m:val="p"/>
                          </m:rPr>
                          <w:rPr>
                            <w:rFonts w:eastAsia="Cambria Math"/>
                          </w:rPr>
                          <m:t>=</m:t>
                        </m:r>
                        <m:r>
                          <m:rPr>
                            <m:sty m:val="p"/>
                          </m:rPr>
                          <w:rPr>
                            <w:rFonts w:eastAsia="Cambria Math"/>
                          </w:rPr>
                          <m:t>-</m:t>
                        </m:r>
                        <m:r>
                          <m:rPr>
                            <m:sty m:val="p"/>
                          </m:rPr>
                          <w:rPr>
                            <w:rFonts w:eastAsia="Cambria Math"/>
                          </w:rPr>
                          <m:t>1</m:t>
                        </m:r>
                      </m:e>
                      <m:e>
                        <m:r>
                          <m:rPr>
                            <m:sty m:val="p"/>
                          </m:rPr>
                          <w:rPr>
                            <w:rFonts w:eastAsia="Cambria Math"/>
                          </w:rPr>
                          <m:t>min(</m:t>
                        </m:r>
                        <m:sSub>
                          <m:sSubPr>
                            <m:ctrlPr>
                              <w:rPr>
                                <w:rFonts w:eastAsia="Cambria Math"/>
                              </w:rPr>
                            </m:ctrlPr>
                          </m:sSubPr>
                          <m:e>
                            <m:r>
                              <w:rPr>
                                <w:rFonts w:eastAsia="Cambria Math"/>
                              </w:rPr>
                              <m:t>r</m:t>
                            </m:r>
                          </m:e>
                          <m:sub>
                            <m:r>
                              <w:rPr>
                                <w:rFonts w:eastAsia="Cambria Math"/>
                              </w:rPr>
                              <m:t>i</m:t>
                            </m:r>
                          </m:sub>
                        </m:sSub>
                        <m:r>
                          <m:rPr>
                            <m:sty m:val="p"/>
                          </m:rPr>
                          <w:rPr>
                            <w:rFonts w:eastAsia="Cambria Math"/>
                          </w:rPr>
                          <m:t>-0.05</m:t>
                        </m:r>
                        <m:r>
                          <m:rPr>
                            <m:sty m:val="p"/>
                          </m:rPr>
                          <w:rPr>
                            <w:rFonts w:eastAsia="Cambria Math"/>
                          </w:rPr>
                          <m:t>, 0.4)</m:t>
                        </m:r>
                        <m:r>
                          <m:rPr>
                            <m:sty m:val="p"/>
                          </m:rPr>
                          <w:rPr>
                            <w:rFonts w:eastAsia="Cambria Math"/>
                          </w:rPr>
                          <m:t>,  &amp;</m:t>
                        </m:r>
                        <m:sSub>
                          <m:sSubPr>
                            <m:ctrlPr>
                              <w:rPr>
                                <w:rFonts w:eastAsia="Cambria Math"/>
                                <w:iCs/>
                              </w:rPr>
                            </m:ctrlPr>
                          </m:sSubPr>
                          <m:e>
                            <m:r>
                              <w:rPr>
                                <w:rFonts w:eastAsia="Cambria Math"/>
                              </w:rPr>
                              <m:t>a</m:t>
                            </m:r>
                            <m:ctrlPr>
                              <w:rPr>
                                <w:rFonts w:eastAsia="Cambria Math"/>
                              </w:rPr>
                            </m:ctrlPr>
                          </m:e>
                          <m:sub>
                            <m:r>
                              <w:rPr>
                                <w:rFonts w:eastAsia="Cambria Math"/>
                              </w:rPr>
                              <m:t>i</m:t>
                            </m:r>
                          </m:sub>
                        </m:sSub>
                        <m:r>
                          <m:rPr>
                            <m:sty m:val="p"/>
                          </m:rPr>
                          <w:rPr>
                            <w:rFonts w:eastAsia="Cambria Math"/>
                          </w:rPr>
                          <m:t>=</m:t>
                        </m:r>
                        <m:r>
                          <m:rPr>
                            <m:sty m:val="p"/>
                          </m:rPr>
                          <w:rPr>
                            <w:rFonts w:eastAsia="Cambria Math"/>
                          </w:rPr>
                          <m:t>1</m:t>
                        </m:r>
                      </m:e>
                    </m:eqArr>
                  </m:e>
                </m:d>
              </m:e>
            </m:mr>
          </m:m>
        </m:oMath>
      </m:oMathPara>
    </w:p>
    <w:p w14:paraId="3CB021BA" w14:textId="77777777" w:rsidR="00EE5282" w:rsidRPr="00EE5282" w:rsidRDefault="00EE5282" w:rsidP="008154CE">
      <w:pPr>
        <w:pStyle w:val="Body"/>
      </w:pPr>
    </w:p>
    <w:p w14:paraId="4C0AA879" w14:textId="24585279" w:rsidR="007D0B04" w:rsidRDefault="00047789" w:rsidP="00817722">
      <w:pPr>
        <w:pStyle w:val="BodyNoIndent"/>
      </w:pPr>
      <w:r>
        <w:t xml:space="preserve">We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instead of </w:t>
      </w:r>
      <m:oMath>
        <m:r>
          <w:rPr>
            <w:rFonts w:ascii="Cambria Math" w:hAnsi="Cambria Math"/>
          </w:rPr>
          <m:t>y</m:t>
        </m:r>
      </m:oMath>
      <w:r w:rsidR="00551318">
        <w:t xml:space="preserve"> (differences from previous model in </w:t>
      </w:r>
      <w:r w:rsidR="005A5673" w:rsidRPr="005A5673">
        <w:rPr>
          <w:color w:val="C00000"/>
        </w:rPr>
        <w:t>red</w:t>
      </w:r>
      <w:r w:rsidR="00551318">
        <w:t>)</w:t>
      </w:r>
      <w:r>
        <w:t>:</w:t>
      </w:r>
    </w:p>
    <w:p w14:paraId="4FEE03DF" w14:textId="77777777" w:rsidR="00047789" w:rsidRDefault="00047789" w:rsidP="008154CE">
      <w:pPr>
        <w:pStyle w:val="Body"/>
      </w:pPr>
    </w:p>
    <w:p w14:paraId="79175AA6" w14:textId="5E1F986A" w:rsidR="00047789" w:rsidRPr="00AF146E" w:rsidRDefault="00047789"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w:rPr>
                                <w:color w:val="C00000"/>
                              </w:rPr>
                              <m:t>*</m:t>
                            </m:r>
                          </m:sup>
                        </m:sSubSup>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0FFD8DF1" w14:textId="77777777" w:rsidR="00047789" w:rsidRDefault="00047789" w:rsidP="008154CE">
      <w:pPr>
        <w:pStyle w:val="Body"/>
      </w:pPr>
    </w:p>
    <w:p w14:paraId="0D3AFEF1" w14:textId="5B396356" w:rsidR="00047789" w:rsidRPr="00047789" w:rsidRDefault="00374501" w:rsidP="00817722">
      <w:pPr>
        <w:pStyle w:val="BodyNoIndent"/>
      </w:pPr>
      <w:r>
        <w:t>We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4"/>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7777777" w:rsidR="00F0178A" w:rsidRPr="005A5673" w:rsidRDefault="00F0178A" w:rsidP="008154CE">
      <w:pPr>
        <w:pStyle w:val="Body"/>
      </w:pPr>
    </w:p>
    <w:p w14:paraId="2D1A5F8E" w14:textId="0B3BA30C" w:rsidR="00047789" w:rsidRPr="0096658C" w:rsidRDefault="00047789" w:rsidP="008154CE">
      <w:pPr>
        <w:rPr>
          <w:rFonts w:ascii="Times" w:hAnsi="Times"/>
        </w:rPr>
      </w:pPr>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rPr>
                    <m:sty m:val="p"/>
                  </m:rPr>
                  <m:t>=</m:t>
                </m:r>
              </m:e>
              <m:e>
                <m:d>
                  <m:dPr>
                    <m:begChr m:val="{"/>
                    <m:endChr m:val=""/>
                    <m:ctrlPr/>
                  </m:dPr>
                  <m:e>
                    <m:eqArr>
                      <m:eqArrPr>
                        <m:ctrlPr/>
                      </m:eqArrPr>
                      <m:e>
                        <m:sSubSup>
                          <m:sSubSupPr>
                            <m:ctrlPr/>
                          </m:sSubSupPr>
                          <m:e>
                            <m:r>
                              <m:t>y</m:t>
                            </m:r>
                          </m:e>
                          <m:sub>
                            <m:r>
                              <m:t>i</m:t>
                            </m:r>
                            <m:r>
                              <m:rPr>
                                <m:sty m:val="p"/>
                              </m:rPr>
                              <m:t>,</m:t>
                            </m:r>
                            <m:r>
                              <m:t>v</m:t>
                            </m:r>
                          </m:sub>
                          <m:sup>
                            <m:r>
                              <m:rPr>
                                <m:sty m:val="p"/>
                              </m:rPr>
                              <m:t>*</m:t>
                            </m:r>
                          </m:sup>
                        </m:sSubSup>
                        <m:r>
                          <m:rPr>
                            <m:sty m:val="p"/>
                          </m:rPr>
                          <m:t>,  &amp;</m:t>
                        </m:r>
                        <m:sSubSup>
                          <m:sSubSupPr>
                            <m:ctrlPr/>
                          </m:sSubSupPr>
                          <m:e>
                            <m:r>
                              <m:t>y</m:t>
                            </m:r>
                          </m:e>
                          <m:sub>
                            <m:r>
                              <m:t>i</m:t>
                            </m:r>
                            <m:r>
                              <m:rPr>
                                <m:sty m:val="p"/>
                              </m:rPr>
                              <m:t>,</m:t>
                            </m:r>
                            <m:r>
                              <m:t>v</m:t>
                            </m:r>
                          </m:sub>
                          <m:sup>
                            <m:r>
                              <m:rPr>
                                <m:sty m:val="p"/>
                              </m:rPr>
                              <m:t>*</m:t>
                            </m:r>
                          </m:sup>
                        </m:sSubSup>
                        <m:r>
                          <m:rPr>
                            <m:sty m:val="p"/>
                          </m:rPr>
                          <m:t>≤</m:t>
                        </m:r>
                        <m:sSub>
                          <m:sSubPr>
                            <m:ctrlPr/>
                          </m:sSubPr>
                          <m:e>
                            <m:r>
                              <m:t>c</m:t>
                            </m:r>
                          </m:e>
                          <m:sub>
                            <m:r>
                              <m:t>i</m:t>
                            </m:r>
                            <m:r>
                              <m:rPr>
                                <m:sty m:val="p"/>
                              </m:rPr>
                              <m:t>,</m:t>
                            </m:r>
                            <m:r>
                              <m:t>v</m:t>
                            </m:r>
                          </m:sub>
                        </m:sSub>
                      </m:e>
                      <m:e>
                        <m:sSub>
                          <m:sSubPr>
                            <m:ctrlPr/>
                          </m:sSubPr>
                          <m:e>
                            <m:r>
                              <m:t>c</m:t>
                            </m:r>
                          </m:e>
                          <m:sub>
                            <m:r>
                              <m:t>i</m:t>
                            </m:r>
                            <m:r>
                              <m:rPr>
                                <m:sty m:val="p"/>
                              </m:rPr>
                              <m:t>,</m:t>
                            </m:r>
                            <m:r>
                              <m:t>v</m:t>
                            </m:r>
                          </m:sub>
                        </m:sSub>
                        <m:r>
                          <m:rPr>
                            <m:sty m:val="p"/>
                          </m:rPr>
                          <m:t>,  &amp;</m:t>
                        </m:r>
                        <m:sSubSup>
                          <m:sSubSupPr>
                            <m:ctrlPr/>
                          </m:sSubSupPr>
                          <m:e>
                            <m:r>
                              <m:t>y</m:t>
                            </m:r>
                          </m:e>
                          <m:sub>
                            <m:r>
                              <m:t>i</m:t>
                            </m:r>
                            <m:r>
                              <m:rPr>
                                <m:sty m:val="p"/>
                              </m:rPr>
                              <m:t>,</m:t>
                            </m:r>
                            <m:r>
                              <m:t>v</m:t>
                            </m:r>
                          </m:sub>
                          <m:sup>
                            <m:r>
                              <m:rPr>
                                <m:sty m:val="p"/>
                              </m:rPr>
                              <m:t>*</m:t>
                            </m:r>
                          </m:sup>
                        </m:sSubSup>
                        <m:r>
                          <m:rPr>
                            <m:sty m:val="p"/>
                          </m:rPr>
                          <m:t>&gt;</m:t>
                        </m:r>
                        <m:sSub>
                          <m:sSubPr>
                            <m:ctrlPr/>
                          </m:sSubPr>
                          <m:e>
                            <m:r>
                              <m:t>c</m:t>
                            </m:r>
                          </m:e>
                          <m:sub>
                            <m:r>
                              <m:t>i</m:t>
                            </m:r>
                            <m:r>
                              <m:rPr>
                                <m:sty m:val="p"/>
                              </m:rPr>
                              <m:t>,</m:t>
                            </m:r>
                            <m:r>
                              <m:t>v</m:t>
                            </m:r>
                          </m:sub>
                        </m:sSub>
                      </m:e>
                    </m:eqArr>
                  </m:e>
                </m:d>
              </m:e>
            </m:mr>
          </m:m>
        </m:oMath>
      </m:oMathPara>
    </w:p>
    <w:p w14:paraId="67D087BA" w14:textId="77777777" w:rsidR="00047789" w:rsidRDefault="00047789" w:rsidP="008154CE">
      <w:pPr>
        <w:pStyle w:val="Body"/>
      </w:pPr>
    </w:p>
    <w:p w14:paraId="45F3CCCD" w14:textId="77777777" w:rsidR="00047789" w:rsidRDefault="00701E02" w:rsidP="008154CE">
      <w:pPr>
        <w:pStyle w:val="Heading2"/>
      </w:pPr>
      <w:r>
        <w:t>Bias in uncensored model</w:t>
      </w:r>
    </w:p>
    <w:p w14:paraId="3504B355" w14:textId="6DF8CF46" w:rsidR="00701E02" w:rsidRPr="00701E02" w:rsidRDefault="00701E02" w:rsidP="00817722">
      <w:pPr>
        <w:pStyle w:val="BodyNoIndent"/>
      </w:pPr>
      <w:r>
        <w:t xml:space="preserve">The censored model allows us to address problems of bias caused by JND being underestimated near the ceilings described above. See </w:t>
      </w:r>
      <w:r w:rsidRPr="00701E02">
        <w:rPr>
          <w:highlight w:val="yellow"/>
        </w:rPr>
        <w:t>Figure X</w:t>
      </w:r>
      <w:r>
        <w:t xml:space="preserve">, which compares the censored and uncensored models for </w:t>
      </w:r>
      <w:r w:rsidRPr="00701E02">
        <w:rPr>
          <w:highlight w:val="yellow"/>
        </w:rPr>
        <w:t>visualization XXX</w:t>
      </w:r>
      <w:r>
        <w:t xml:space="preserve">. Note that where large amounts of observations are worse than chance, the uncensored model estimates people as having </w:t>
      </w:r>
      <w:r w:rsidRPr="00701E02">
        <w:rPr>
          <w:i/>
        </w:rPr>
        <w:t>higher</w:t>
      </w:r>
      <w:r>
        <w:t xml:space="preserve"> precision (lower JND) than we should expect!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analyse.</w:t>
      </w:r>
    </w:p>
    <w:p w14:paraId="10609C13" w14:textId="77777777" w:rsidR="007D0B04" w:rsidRPr="00AF146E" w:rsidRDefault="007D0B04" w:rsidP="008154CE">
      <w:pPr>
        <w:pStyle w:val="Heading1"/>
      </w:pPr>
      <w:r w:rsidRPr="00AF146E">
        <w:t>Model 4: Bayesian Censored Log-Linear Model</w:t>
      </w:r>
    </w:p>
    <w:p w14:paraId="06CE6B5B" w14:textId="412C431A" w:rsidR="00E52A54" w:rsidRDefault="00C14F6A" w:rsidP="00817722">
      <w:pPr>
        <w:pStyle w:val="BodyNoIndent"/>
      </w:pPr>
      <w:r w:rsidRPr="00C14F6A">
        <w:t xml:space="preserve">In this </w:t>
      </w:r>
      <w:r>
        <w:t xml:space="preserve">section we describe a Bayesian variant of the censored log-linear model. </w:t>
      </w:r>
      <w:r w:rsidR="00E52A54">
        <w:t xml:space="preserve">This approach yields a richer estimation of the parameters of interest: it allows us to estimate a complete posterior probability distribution of all parameters. Such posteriors offer an easy way for others to build on our work by using our </w:t>
      </w:r>
      <w:r w:rsidR="00281009">
        <w:t>posterior</w:t>
      </w:r>
      <w:r w:rsidR="00E52A54">
        <w:t xml:space="preserve"> estimates to inform prior distributions in future work. Bayesian estimation also provides a </w:t>
      </w:r>
      <w:r w:rsidR="00E52A54">
        <w:lastRenderedPageBreak/>
        <w:t xml:space="preserve">straightforward way to derive the expected performance (with uncertainty) on any hypothetical dataset of correlations that can be expressed as a probability distribution over </w:t>
      </w:r>
      <w:r w:rsidR="00E52A54" w:rsidRPr="00E52A54">
        <w:rPr>
          <w:i/>
        </w:rPr>
        <w:t>r</w:t>
      </w:r>
      <w:r w:rsidR="00E52A54">
        <w:t xml:space="preserve">. We largely adopt </w:t>
      </w:r>
      <w:proofErr w:type="spellStart"/>
      <w:r w:rsidR="00E52A54">
        <w:t>Kruschke’s</w:t>
      </w:r>
      <w:proofErr w:type="spellEnd"/>
      <w:r w:rsidR="00E52A54">
        <w:t xml:space="preserve"> </w:t>
      </w:r>
      <w:r w:rsidR="00E52A54">
        <w:fldChar w:fldCharType="begin" w:fldLock="1"/>
      </w:r>
      <w:r w:rsidR="008154CE">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"[5]", "plainTextFormattedCitation" : "[5]", "previouslyFormattedCitation" : "[3]" }, "properties" : { "noteIndex" : 0 }, "schema" : "https://github.com/citation-style-language/schema/raw/master/csl-citation.json" }</w:instrText>
      </w:r>
      <w:r w:rsidR="00E52A54">
        <w:fldChar w:fldCharType="separate"/>
      </w:r>
      <w:r w:rsidR="008154CE" w:rsidRPr="008154CE">
        <w:rPr>
          <w:noProof/>
        </w:rPr>
        <w:t>[5]</w:t>
      </w:r>
      <w:r w:rsidR="00E52A54">
        <w:fldChar w:fldCharType="end"/>
      </w:r>
      <w:r w:rsidR="00E52A54">
        <w:t xml:space="preserve"> approach to Bayesian experimental statistics by using 95% credibility intervals</w:t>
      </w:r>
      <w:r w:rsidR="00E52A54">
        <w:rPr>
          <w:rStyle w:val="FootnoteReference"/>
        </w:rPr>
        <w:footnoteReference w:id="5"/>
      </w:r>
      <w:r w:rsidR="00E52A54">
        <w:t xml:space="preserve"> of posterior distributions to estimate differences between parameters.</w:t>
      </w:r>
    </w:p>
    <w:p w14:paraId="47846FB8" w14:textId="77777777" w:rsidR="002248C4" w:rsidRDefault="002248C4" w:rsidP="002248C4">
      <w:pPr>
        <w:pStyle w:val="Body"/>
      </w:pPr>
    </w:p>
    <w:p w14:paraId="3584BCFD" w14:textId="405318BE" w:rsidR="002248C4" w:rsidRPr="002248C4" w:rsidRDefault="002248C4" w:rsidP="002248C4">
      <w:pPr>
        <w:pStyle w:val="Body"/>
        <w:ind w:firstLine="0"/>
      </w:pPr>
      <w:r w:rsidRPr="002248C4">
        <w:rPr>
          <w:highlight w:val="yellow"/>
        </w:rPr>
        <w:t>TBD</w:t>
      </w:r>
    </w:p>
    <w:p w14:paraId="28A6A023" w14:textId="43E865C2" w:rsidR="00D63964" w:rsidRDefault="00D63964" w:rsidP="008154CE">
      <w:pPr>
        <w:pStyle w:val="Heading2"/>
      </w:pPr>
      <w:r>
        <w:t>Participant effects</w:t>
      </w:r>
    </w:p>
    <w:p w14:paraId="138D4544" w14:textId="2F4D1065" w:rsidR="00281009" w:rsidRDefault="00D63964" w:rsidP="00817722">
      <w:pPr>
        <w:pStyle w:val="BodyNoIndent"/>
      </w:pPr>
      <w:commentRangeStart w:id="10"/>
      <w:r>
        <w:t>As</w:t>
      </w:r>
      <w:commentRangeEnd w:id="10"/>
      <w:r w:rsidR="00817722">
        <w:rPr>
          <w:rStyle w:val="CommentReference"/>
          <w:rFonts w:ascii="Cambria Math" w:hAnsi="Cambria Math"/>
        </w:rPr>
        <w:commentReference w:id="10"/>
      </w:r>
      <w:r>
        <w:t xml:space="preserve"> a final re</w:t>
      </w:r>
      <w:r w:rsidR="00992B63">
        <w:t xml:space="preserve">finement to the model, we add </w:t>
      </w:r>
      <w:r w:rsidR="00970FB0">
        <w:t xml:space="preserve">uncorrelated </w:t>
      </w:r>
      <w:r w:rsidRPr="00992B63">
        <w:t>varying-</w:t>
      </w:r>
      <w:r w:rsidR="00992B63" w:rsidRPr="00992B63">
        <w:t>intercept</w:t>
      </w:r>
      <w:r w:rsidR="00992B63">
        <w:t>s and varying-slopes</w:t>
      </w:r>
      <w:r w:rsidR="00281009">
        <w:rPr>
          <w:rStyle w:val="FootnoteReference"/>
        </w:rPr>
        <w:footnoteReference w:id="6"/>
      </w:r>
      <w:r>
        <w:t xml:space="preserve"> </w:t>
      </w:r>
      <w:r w:rsidRPr="00992B63">
        <w:t>random effect</w:t>
      </w:r>
      <w:r w:rsidR="00992B63" w:rsidRPr="00992B63">
        <w:t>s</w:t>
      </w:r>
      <w:r>
        <w:t xml:space="preserve"> dependent on participant. </w:t>
      </w:r>
      <w:r w:rsidR="00945AB0">
        <w:t>The</w:t>
      </w:r>
      <w:r w:rsidR="008154CE">
        <w:t>s</w:t>
      </w:r>
      <w:r w:rsidR="00945AB0">
        <w:t>e</w:t>
      </w:r>
      <w:r>
        <w:t xml:space="preserve"> effect</w:t>
      </w:r>
      <w:r w:rsidR="00945AB0">
        <w:t>s</w:t>
      </w:r>
      <w:r>
        <w:t xml:space="preserve"> </w:t>
      </w:r>
      <w:r w:rsidR="00945AB0">
        <w:t>help</w:t>
      </w:r>
      <w:r w:rsidR="00E34A1D">
        <w:t xml:space="preserve"> account</w:t>
      </w:r>
      <w:r>
        <w:t xml:space="preserve"> for the fact that we have taken multiple measurements from each participant in the experiment (4</w:t>
      </w:r>
      <w:r w:rsidR="002248C4">
        <w:t xml:space="preserve"> per participant</w:t>
      </w:r>
      <w:r w:rsidRPr="00970FB0">
        <w:t>)</w:t>
      </w:r>
      <w:r w:rsidR="00E34A1D" w:rsidRPr="00970FB0">
        <w:t xml:space="preserve"> by modelling each participant’s average performance</w:t>
      </w:r>
      <w:r w:rsidR="00970FB0" w:rsidRPr="00970FB0">
        <w:t xml:space="preserve"> and sensitivity to changes in </w:t>
      </w:r>
      <w:r w:rsidR="00970FB0" w:rsidRPr="00970FB0">
        <w:rPr>
          <w:i/>
        </w:rPr>
        <w:t>r</w:t>
      </w:r>
      <w:r w:rsidRPr="00970FB0">
        <w:t>.</w:t>
      </w:r>
      <w:r>
        <w:t xml:space="preserve"> </w:t>
      </w:r>
      <w:r w:rsidRPr="00970FB0">
        <w:t>We do this by estimating a</w:t>
      </w:r>
      <w:r w:rsidR="00281009" w:rsidRPr="00970FB0">
        <w:t>n</w:t>
      </w:r>
      <w:r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r>
              <w:rPr>
                <w:rFonts w:ascii="Cambria Math" w:hAnsi="Cambria Math"/>
              </w:rPr>
              <m:t>,1</m:t>
            </m:r>
          </m:sub>
        </m:sSub>
      </m:oMath>
      <w:r w:rsidR="008154CE" w:rsidRPr="00970FB0">
        <w:t xml:space="preserve"> </w:t>
      </w:r>
      <w:r w:rsidRPr="00970FB0">
        <w:t xml:space="preserve">from </w:t>
      </w:r>
      <w:r w:rsidR="00970FB0" w:rsidRPr="00970FB0">
        <w:t xml:space="preserve">the intercept and </w:t>
      </w:r>
      <m:oMath>
        <m:sSub>
          <m:sSubPr>
            <m:ctrlPr>
              <w:rPr>
                <w:rFonts w:ascii="Cambria Math" w:hAnsi="Cambria Math"/>
                <w:i/>
              </w:rPr>
            </m:ctrlPr>
          </m:sSubPr>
          <m:e>
            <m:r>
              <w:rPr>
                <w:rFonts w:ascii="Cambria Math" w:hAnsi="Cambria Math"/>
              </w:rPr>
              <m:t>U</m:t>
            </m:r>
          </m:e>
          <m:sub>
            <m:r>
              <w:rPr>
                <w:rFonts w:ascii="Cambria Math" w:hAnsi="Cambria Math"/>
              </w:rPr>
              <m:t>k</m:t>
            </m:r>
            <m:r>
              <w:rPr>
                <w:rFonts w:ascii="Cambria Math" w:hAnsi="Cambria Math"/>
              </w:rPr>
              <m:t>,2</m:t>
            </m:r>
          </m:sub>
        </m:sSub>
      </m:oMath>
      <w:r w:rsidR="00970FB0" w:rsidRPr="00970FB0">
        <w:t xml:space="preserve"> </w:t>
      </w:r>
      <w:r w:rsidR="00970FB0" w:rsidRPr="00970FB0">
        <w:t>from the slope</w:t>
      </w:r>
      <w:r w:rsidRPr="00970FB0">
        <w:t xml:space="preserve"> for each participant</w:t>
      </w:r>
      <w:r w:rsidR="00281009" w:rsidRPr="00970FB0">
        <w:t xml:space="preserve"> </w:t>
      </w:r>
      <w:r w:rsidR="00281009" w:rsidRPr="00970FB0">
        <w:rPr>
          <w:i/>
        </w:rPr>
        <w:t>k</w:t>
      </w:r>
      <w:r w:rsidR="00281009" w:rsidRPr="00970FB0">
        <w:t xml:space="preserve"> (differences from previous model in </w:t>
      </w:r>
      <w:r w:rsidR="00281009" w:rsidRPr="00970FB0">
        <w:rPr>
          <w:color w:val="C00000"/>
        </w:rPr>
        <w:t>red</w:t>
      </w:r>
      <w:r w:rsidR="00281009" w:rsidRPr="00970FB0">
        <w:t>):</w:t>
      </w:r>
    </w:p>
    <w:p w14:paraId="4594A196" w14:textId="2DA6FF5F" w:rsidR="00D63964" w:rsidRDefault="00D63964" w:rsidP="008154CE">
      <w:r>
        <w:t xml:space="preserve"> </w:t>
      </w:r>
    </w:p>
    <w:p w14:paraId="3500B563" w14:textId="4F5C67C3" w:rsidR="00281009" w:rsidRPr="00AF146E" w:rsidRDefault="00992B63"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m:t>*</m:t>
                            </m:r>
                          </m:sup>
                        </m:sSubSup>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r>
                  <m:t>+</m:t>
                </m:r>
                <m:sSub>
                  <m:sSubPr>
                    <m:ctrlPr>
                      <w:rPr>
                        <w:i/>
                        <w:color w:val="C00000"/>
                      </w:rPr>
                    </m:ctrlPr>
                  </m:sSubPr>
                  <m:e>
                    <m:r>
                      <w:rPr>
                        <w:color w:val="C00000"/>
                      </w:rPr>
                      <m:t>U</m:t>
                    </m:r>
                  </m:e>
                  <m:sub>
                    <m:r>
                      <w:rPr>
                        <w:color w:val="C00000"/>
                      </w:rPr>
                      <m:t>k</m:t>
                    </m:r>
                    <m:r>
                      <w:rPr>
                        <w:color w:val="C00000"/>
                      </w:rPr>
                      <m:t>,1</m:t>
                    </m:r>
                  </m:sub>
                </m:sSub>
                <m:r>
                  <w:rPr>
                    <w:color w:val="C00000"/>
                  </w:rPr>
                  <m:t>+</m:t>
                </m:r>
                <m:sSub>
                  <m:sSubPr>
                    <m:ctrlPr>
                      <w:rPr>
                        <w:i/>
                        <w:color w:val="C00000"/>
                      </w:rPr>
                    </m:ctrlPr>
                  </m:sSubPr>
                  <m:e>
                    <m:r>
                      <w:rPr>
                        <w:color w:val="C00000"/>
                      </w:rPr>
                      <m:t>U</m:t>
                    </m:r>
                  </m:e>
                  <m:sub>
                    <m:r>
                      <w:rPr>
                        <w:color w:val="C00000"/>
                      </w:rPr>
                      <m:t>k,2</m:t>
                    </m:r>
                  </m:sub>
                </m:sSub>
                <m:sSub>
                  <m:sSubPr>
                    <m:ctrlPr>
                      <w:rPr>
                        <w:i/>
                        <w:color w:val="C00000"/>
                      </w:rPr>
                    </m:ctrlPr>
                  </m:sSubPr>
                  <m:e>
                    <m:r>
                      <w:rPr>
                        <w:color w:val="C00000"/>
                      </w:rPr>
                      <m:t>r</m:t>
                    </m:r>
                  </m:e>
                  <m:sub>
                    <m:r>
                      <w:rPr>
                        <w:color w:val="C00000"/>
                      </w:rP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ctrlPr>
                  <w:rPr>
                    <w:rFonts w:eastAsia="Cambria Math" w:cs="Cambria Math"/>
                    <w:i/>
                  </w:rPr>
                </m:ctrlPr>
              </m:e>
            </m:mr>
            <m:mr>
              <m:e>
                <m:sSub>
                  <m:sSubPr>
                    <m:ctrlPr>
                      <w:rPr>
                        <w:rFonts w:eastAsia="Cambria Math" w:cs="Cambria Math"/>
                        <w:i/>
                        <w:color w:val="C00000"/>
                      </w:rPr>
                    </m:ctrlPr>
                  </m:sSubPr>
                  <m:e>
                    <m:r>
                      <w:rPr>
                        <w:rFonts w:eastAsia="Cambria Math" w:cs="Cambria Math"/>
                        <w:color w:val="C00000"/>
                      </w:rPr>
                      <m:t>U</m:t>
                    </m:r>
                  </m:e>
                  <m:sub>
                    <m:r>
                      <w:rPr>
                        <w:rFonts w:eastAsia="Cambria Math" w:cs="Cambria Math"/>
                        <w:color w:val="C00000"/>
                      </w:rPr>
                      <m:t>k,1</m:t>
                    </m:r>
                  </m:sub>
                </m:sSub>
                <m:ctrlPr>
                  <w:rPr>
                    <w:rFonts w:eastAsia="Cambria Math" w:cs="Cambria Math"/>
                    <w:i/>
                  </w:rPr>
                </m:ctrlPr>
              </m:e>
              <m:e>
                <m:r>
                  <w:rPr>
                    <w:rFonts w:eastAsia="Cambria Math" w:cs="Cambria Math"/>
                    <w:color w:val="C00000"/>
                  </w:rPr>
                  <m:t>~</m:t>
                </m:r>
                <m:ctrlPr>
                  <w:rPr>
                    <w:rFonts w:eastAsia="Cambria Math" w:cs="Cambria Math"/>
                    <w:i/>
                  </w:rPr>
                </m:ctrlPr>
              </m:e>
              <m:e>
                <m:r>
                  <m:rPr>
                    <m:scr m:val="script"/>
                  </m:rPr>
                  <w:rPr>
                    <w:rFonts w:eastAsia="Cambria Math" w:cs="Cambria Math"/>
                    <w:color w:val="C00000"/>
                  </w:rPr>
                  <m:t>N</m:t>
                </m:r>
                <m:r>
                  <w:rPr>
                    <w:rFonts w:eastAsia="Cambria Math" w:cs="Cambria Math"/>
                    <w:color w:val="C00000"/>
                  </w:rPr>
                  <m:t>(0,</m:t>
                </m:r>
                <m:sSubSup>
                  <m:sSubSupPr>
                    <m:ctrlPr>
                      <w:rPr>
                        <w:rFonts w:eastAsia="Cambria Math" w:cs="Cambria Math"/>
                        <w:i/>
                        <w:color w:val="C00000"/>
                      </w:rPr>
                    </m:ctrlPr>
                  </m:sSubSupPr>
                  <m:e>
                    <m:r>
                      <w:rPr>
                        <w:rFonts w:eastAsia="Cambria Math" w:cs="Cambria Math"/>
                        <w:color w:val="C00000"/>
                      </w:rPr>
                      <m:t>τ</m:t>
                    </m:r>
                  </m:e>
                  <m:sub>
                    <m:r>
                      <w:rPr>
                        <w:rFonts w:eastAsia="Cambria Math" w:cs="Cambria Math"/>
                        <w:color w:val="C00000"/>
                      </w:rPr>
                      <m:t>v,1</m:t>
                    </m:r>
                  </m:sub>
                  <m:sup>
                    <m:r>
                      <w:rPr>
                        <w:rFonts w:eastAsia="Cambria Math" w:cs="Cambria Math"/>
                        <w:color w:val="C00000"/>
                      </w:rPr>
                      <m:t>2</m:t>
                    </m:r>
                  </m:sup>
                </m:sSubSup>
                <m:r>
                  <w:rPr>
                    <w:rFonts w:eastAsia="Cambria Math" w:cs="Cambria Math"/>
                    <w:color w:val="C00000"/>
                  </w:rPr>
                  <m:t>)</m:t>
                </m:r>
                <m:ctrlPr>
                  <w:rPr>
                    <w:rFonts w:eastAsia="Cambria Math" w:cs="Cambria Math"/>
                    <w:i/>
                  </w:rPr>
                </m:ctrlPr>
              </m:e>
            </m:mr>
            <m:mr>
              <m:e>
                <m:sSub>
                  <m:sSubPr>
                    <m:ctrlPr>
                      <w:rPr>
                        <w:rFonts w:eastAsia="Cambria Math" w:cs="Cambria Math"/>
                        <w:i/>
                        <w:color w:val="C00000"/>
                      </w:rPr>
                    </m:ctrlPr>
                  </m:sSubPr>
                  <m:e>
                    <m:r>
                      <w:rPr>
                        <w:rFonts w:eastAsia="Cambria Math" w:cs="Cambria Math"/>
                        <w:color w:val="C00000"/>
                      </w:rPr>
                      <m:t>U</m:t>
                    </m:r>
                  </m:e>
                  <m:sub>
                    <m:r>
                      <w:rPr>
                        <w:rFonts w:eastAsia="Cambria Math" w:cs="Cambria Math"/>
                        <w:color w:val="C00000"/>
                      </w:rPr>
                      <m:t>k,2</m:t>
                    </m:r>
                  </m:sub>
                </m:sSub>
                <m:ctrlPr>
                  <w:rPr>
                    <w:rFonts w:eastAsia="Cambria Math" w:cs="Cambria Math"/>
                    <w:i/>
                  </w:rPr>
                </m:ctrlPr>
              </m:e>
              <m:e>
                <m:r>
                  <w:rPr>
                    <w:rFonts w:eastAsia="Cambria Math" w:cs="Cambria Math"/>
                    <w:color w:val="C00000"/>
                  </w:rPr>
                  <m:t>~</m:t>
                </m:r>
                <m:ctrlPr>
                  <w:rPr>
                    <w:rFonts w:eastAsia="Cambria Math" w:cs="Cambria Math"/>
                    <w:i/>
                  </w:rPr>
                </m:ctrlPr>
              </m:e>
              <m:e>
                <m:r>
                  <m:rPr>
                    <m:scr m:val="script"/>
                  </m:rPr>
                  <w:rPr>
                    <w:rFonts w:eastAsia="Cambria Math" w:cs="Cambria Math"/>
                    <w:color w:val="C00000"/>
                  </w:rPr>
                  <m:t>N</m:t>
                </m:r>
                <m:r>
                  <w:rPr>
                    <w:rFonts w:eastAsia="Cambria Math" w:cs="Cambria Math"/>
                    <w:color w:val="C00000"/>
                  </w:rPr>
                  <m:t>(0,</m:t>
                </m:r>
                <m:sSubSup>
                  <m:sSubSupPr>
                    <m:ctrlPr>
                      <w:rPr>
                        <w:rFonts w:eastAsia="Cambria Math" w:cs="Cambria Math"/>
                        <w:i/>
                        <w:color w:val="C00000"/>
                      </w:rPr>
                    </m:ctrlPr>
                  </m:sSubSupPr>
                  <m:e>
                    <m:r>
                      <w:rPr>
                        <w:rFonts w:eastAsia="Cambria Math" w:cs="Cambria Math"/>
                        <w:color w:val="C00000"/>
                      </w:rPr>
                      <m:t>τ</m:t>
                    </m:r>
                  </m:e>
                  <m:sub>
                    <m:r>
                      <w:rPr>
                        <w:rFonts w:eastAsia="Cambria Math" w:cs="Cambria Math"/>
                        <w:color w:val="C00000"/>
                      </w:rPr>
                      <m:t>v,2</m:t>
                    </m:r>
                  </m:sub>
                  <m:sup>
                    <m:r>
                      <w:rPr>
                        <w:rFonts w:eastAsia="Cambria Math" w:cs="Cambria Math"/>
                        <w:color w:val="C00000"/>
                      </w:rPr>
                      <m:t>2</m:t>
                    </m:r>
                  </m:sup>
                </m:sSubSup>
                <m:r>
                  <w:rPr>
                    <w:rFonts w:eastAsia="Cambria Math" w:cs="Cambria Math"/>
                    <w:color w:val="C00000"/>
                  </w:rPr>
                  <m:t>)</m:t>
                </m:r>
              </m:e>
            </m:mr>
          </m:m>
        </m:oMath>
      </m:oMathPara>
    </w:p>
    <w:p w14:paraId="4730EB44" w14:textId="77777777" w:rsidR="00281009" w:rsidRDefault="00281009" w:rsidP="008154CE"/>
    <w:p w14:paraId="3ABE63A0" w14:textId="3A7ABE85" w:rsidR="00281009" w:rsidRDefault="005D41E3" w:rsidP="00817722">
      <w:pPr>
        <w:pStyle w:val="BodyNoIndent"/>
      </w:pPr>
      <w:r>
        <w:t>F</w:t>
      </w:r>
      <w:r w:rsidR="009D2255">
        <w:t xml:space="preserve">or a given </w:t>
      </w:r>
      <w:r w:rsidR="009D2255">
        <w:t xml:space="preserve">visualization </w:t>
      </w:r>
      <w:r w:rsidR="009D2255" w:rsidRPr="009D2255">
        <w:t>×</w:t>
      </w:r>
      <w:r w:rsidR="009D2255">
        <w:t xml:space="preserve"> direction </w:t>
      </w:r>
      <w:r w:rsidR="009D2255">
        <w:rPr>
          <w:i/>
        </w:rPr>
        <w:t>v</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v,1</m:t>
            </m:r>
          </m:sub>
          <m:sup>
            <m:r>
              <w:rPr>
                <w:rFonts w:ascii="Cambria Math" w:hAnsi="Cambria Math"/>
              </w:rPr>
              <m:t>2</m:t>
            </m:r>
          </m:sup>
        </m:sSubSup>
      </m:oMath>
      <w:r w:rsidR="009D2255">
        <w:t xml:space="preserve"> is the variance of participants’ average performance</w:t>
      </w:r>
      <w:r w:rsidR="00970FB0">
        <w:t xml:space="preserve"> and </w:t>
      </w:r>
      <m:oMath>
        <m:sSubSup>
          <m:sSubSupPr>
            <m:ctrlPr>
              <w:rPr>
                <w:rFonts w:ascii="Cambria Math" w:hAnsi="Cambria Math"/>
                <w:i/>
              </w:rPr>
            </m:ctrlPr>
          </m:sSubSupPr>
          <m:e>
            <m:r>
              <w:rPr>
                <w:rFonts w:ascii="Cambria Math" w:hAnsi="Cambria Math"/>
              </w:rPr>
              <m:t>τ</m:t>
            </m:r>
          </m:e>
          <m:sub>
            <m:r>
              <w:rPr>
                <w:rFonts w:ascii="Cambria Math" w:hAnsi="Cambria Math"/>
              </w:rPr>
              <m:t>v</m:t>
            </m:r>
            <m:r>
              <w:rPr>
                <w:rFonts w:ascii="Cambria Math" w:hAnsi="Cambria Math"/>
              </w:rPr>
              <m:t>,2</m:t>
            </m:r>
          </m:sub>
          <m:sup>
            <m:r>
              <w:rPr>
                <w:rFonts w:ascii="Cambria Math" w:hAnsi="Cambria Math"/>
              </w:rPr>
              <m:t>2</m:t>
            </m:r>
          </m:sup>
        </m:sSubSup>
      </m:oMath>
      <w:r w:rsidR="009D2255">
        <w:t xml:space="preserve"> is the variance of participants’ sensitivity to </w:t>
      </w:r>
      <w:r w:rsidR="009D2255" w:rsidRPr="009D2255">
        <w:rPr>
          <w:i/>
        </w:rPr>
        <w:t>r</w:t>
      </w:r>
      <w:r w:rsidR="009D2255">
        <w:t xml:space="preserve"> (</w:t>
      </w:r>
      <w:r w:rsidR="00945AB0">
        <w:t xml:space="preserve">e.g., </w:t>
      </w:r>
      <w:r w:rsidR="009D2255">
        <w:t xml:space="preserve">do some people degrade more quickly as </w:t>
      </w:r>
      <w:r w:rsidR="009D2255" w:rsidRPr="009D2255">
        <w:rPr>
          <w:i/>
        </w:rPr>
        <w:t>r</w:t>
      </w:r>
      <w:r w:rsidR="009D2255">
        <w:t xml:space="preserve"> decreases?). </w:t>
      </w:r>
      <w:r w:rsidR="00970FB0">
        <w:t xml:space="preserve">These parameters allow us to </w:t>
      </w:r>
      <w:r w:rsidR="006A7C34">
        <w:t>estimate</w:t>
      </w:r>
      <w:r w:rsidR="00281009" w:rsidRPr="00970FB0">
        <w:t xml:space="preserve"> how variable participants’ performance is within each visualization × direction pair.</w:t>
      </w:r>
      <w:r w:rsidR="008154CE" w:rsidRPr="00970FB0">
        <w:t xml:space="preserve"> This helps us understand how similar different individuals’ estimations are to ea</w:t>
      </w:r>
      <w:r w:rsidR="002248C4" w:rsidRPr="00970FB0">
        <w:t>ch other for each visualization, an important consi</w:t>
      </w:r>
      <w:bookmarkStart w:id="11" w:name="_GoBack"/>
      <w:bookmarkEnd w:id="11"/>
      <w:r w:rsidR="002248C4" w:rsidRPr="00970FB0">
        <w:t>deration when deriving design recommendations.</w:t>
      </w:r>
    </w:p>
    <w:p w14:paraId="07345636" w14:textId="7DDBFC34" w:rsidR="008154CE" w:rsidRDefault="008154CE" w:rsidP="008154CE">
      <w:pPr>
        <w:pStyle w:val="Heading2"/>
      </w:pPr>
      <w:r>
        <w:t>Priors</w:t>
      </w:r>
    </w:p>
    <w:p w14:paraId="379250A5" w14:textId="13CF7681" w:rsidR="00021278" w:rsidRPr="00021278" w:rsidRDefault="00021278" w:rsidP="00817722">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p>
    <w:p w14:paraId="5FE027E9" w14:textId="24DCAE52" w:rsidR="006A7C34" w:rsidRPr="006A7C34" w:rsidRDefault="007D0B04" w:rsidP="00817722">
      <w:pPr>
        <w:pStyle w:val="ListParagraph"/>
        <w:numPr>
          <w:ilvl w:val="0"/>
          <w:numId w:val="45"/>
        </w:numPr>
        <w:rPr>
          <w:highlight w:val="yellow"/>
        </w:rPr>
      </w:pPr>
      <w:r w:rsidRPr="000C14DA">
        <w:rPr>
          <w:highlight w:val="yellow"/>
        </w:rPr>
        <w:t>Derive priors</w:t>
      </w:r>
    </w:p>
    <w:p w14:paraId="505C20BF" w14:textId="0462AFBB" w:rsidR="007D0B04" w:rsidRPr="000C14DA" w:rsidRDefault="007D0B04" w:rsidP="00817722">
      <w:pPr>
        <w:pStyle w:val="ListParagraph"/>
        <w:numPr>
          <w:ilvl w:val="0"/>
          <w:numId w:val="45"/>
        </w:numPr>
        <w:rPr>
          <w:highlight w:val="yellow"/>
        </w:rPr>
      </w:pPr>
      <w:r w:rsidRPr="000C14DA">
        <w:rPr>
          <w:highlight w:val="yellow"/>
        </w:rPr>
        <w:t>Demonstrate model</w:t>
      </w:r>
      <w:r w:rsidR="00945AB0">
        <w:rPr>
          <w:highlight w:val="yellow"/>
        </w:rPr>
        <w:t xml:space="preserve">. Convergence, sampler parameters, </w:t>
      </w:r>
      <w:proofErr w:type="spellStart"/>
      <w:r w:rsidR="00945AB0">
        <w:rPr>
          <w:highlight w:val="yellow"/>
        </w:rPr>
        <w:t>etc</w:t>
      </w:r>
      <w:proofErr w:type="spellEnd"/>
    </w:p>
    <w:p w14:paraId="379851C5" w14:textId="5C41B596" w:rsidR="001B4E46" w:rsidRPr="000C14DA" w:rsidRDefault="001B4E46" w:rsidP="00817722">
      <w:pPr>
        <w:pStyle w:val="ListParagraph"/>
        <w:numPr>
          <w:ilvl w:val="0"/>
          <w:numId w:val="45"/>
        </w:numPr>
        <w:rPr>
          <w:highlight w:val="yellow"/>
        </w:rPr>
      </w:pPr>
      <w:r w:rsidRPr="000C14DA">
        <w:rPr>
          <w:highlight w:val="yellow"/>
        </w:rPr>
        <w:t>talk about differences in variance</w:t>
      </w:r>
    </w:p>
    <w:p w14:paraId="2CE7587C" w14:textId="77777777" w:rsidR="00A34301" w:rsidRPr="00AF146E" w:rsidRDefault="00A34301" w:rsidP="008154CE">
      <w:pPr>
        <w:pStyle w:val="Heading1"/>
      </w:pPr>
      <w:r w:rsidRPr="00AF146E">
        <w:t>Partial Ranking of Visualizations</w:t>
      </w:r>
    </w:p>
    <w:p w14:paraId="50987065" w14:textId="75599FA1" w:rsidR="008154CE" w:rsidRPr="008154CE" w:rsidRDefault="008154CE" w:rsidP="00817722">
      <w:pPr>
        <w:pStyle w:val="ListParagraph"/>
        <w:numPr>
          <w:ilvl w:val="0"/>
          <w:numId w:val="45"/>
        </w:numPr>
        <w:rPr>
          <w:highlight w:val="yellow"/>
        </w:rPr>
      </w:pPr>
      <w:r w:rsidRPr="000C14DA">
        <w:rPr>
          <w:highlight w:val="yellow"/>
        </w:rPr>
        <w:t xml:space="preserve">Compare final model </w:t>
      </w:r>
      <w:proofErr w:type="spellStart"/>
      <w:r w:rsidRPr="000C14DA">
        <w:rPr>
          <w:highlight w:val="yellow"/>
        </w:rPr>
        <w:t>viz</w:t>
      </w:r>
      <w:proofErr w:type="spellEnd"/>
      <w:r w:rsidRPr="000C14DA">
        <w:rPr>
          <w:highlight w:val="yellow"/>
        </w:rPr>
        <w:t xml:space="preserve"> to linear fit (like Fig 6 in Harrison)</w:t>
      </w:r>
    </w:p>
    <w:p w14:paraId="282F3565" w14:textId="3BE7B282" w:rsidR="008154CE" w:rsidRDefault="00021278" w:rsidP="008154CE">
      <w:pPr>
        <w:pStyle w:val="Heading2"/>
      </w:pPr>
      <w:r>
        <w:t>Performance on a hypothetical set of datasets</w:t>
      </w:r>
    </w:p>
    <w:p w14:paraId="0895A751" w14:textId="547007ED" w:rsidR="00021278" w:rsidRDefault="00021278" w:rsidP="00817722">
      <w:pPr>
        <w:pStyle w:val="BodyNoIndent"/>
      </w:pPr>
      <w:r>
        <w:t xml:space="preserve">We can use our model to derive the expected precision of estimation of a typical individual on an unknown </w:t>
      </w:r>
      <w:r w:rsidR="0090373E">
        <w:t>dataset</w:t>
      </w:r>
      <w:r>
        <w:t xml:space="preserve">. </w:t>
      </w:r>
      <w:proofErr w:type="spellStart"/>
      <w:r>
        <w:t>Rensink</w:t>
      </w:r>
      <w:proofErr w:type="spellEnd"/>
      <w:r>
        <w:t xml:space="preserve"> </w:t>
      </w:r>
      <w:r w:rsidRPr="004736D6">
        <w:rPr>
          <w:highlight w:val="yellow"/>
        </w:rPr>
        <w:t>[]</w:t>
      </w:r>
      <w:r>
        <w:t xml:space="preserve"> proposed doing this (</w:t>
      </w:r>
      <w:r w:rsidRPr="00021278">
        <w:rPr>
          <w:highlight w:val="yellow"/>
        </w:rPr>
        <w:t>equation XX</w:t>
      </w:r>
      <w:r>
        <w:t xml:space="preserve"> in that paper) by integrating the </w:t>
      </w:r>
      <w:r w:rsidR="006A7C34">
        <w:t>fitted line</w:t>
      </w:r>
      <w:r>
        <w:t xml:space="preserve"> over a probability distribution of values of </w:t>
      </w:r>
      <w:r w:rsidRPr="00021278">
        <w:rPr>
          <w:i/>
        </w:rPr>
        <w:t>r</w:t>
      </w:r>
      <w:r>
        <w:t xml:space="preserve"> one might expect to encounter in a given domain. </w:t>
      </w:r>
      <w:r w:rsidR="004736D6">
        <w:t xml:space="preserve">Applied to the models in that paper, this method </w:t>
      </w:r>
      <w:r>
        <w:t>has the disadvantage that we do not get a sense of the uncertainty associated with the calculated average performance, making it difficult to determine differences between visualizations.</w:t>
      </w:r>
    </w:p>
    <w:p w14:paraId="0576DC22" w14:textId="29E2E5A3" w:rsidR="00021278" w:rsidRDefault="00021278" w:rsidP="006A7C34">
      <w:pPr>
        <w:pStyle w:val="Body"/>
      </w:pPr>
      <w:r>
        <w:t xml:space="preserve">However, if we adopt the same approach in a Bayesian framework, uncertainty </w:t>
      </w:r>
      <w:r w:rsidR="006A7C34">
        <w:t xml:space="preserve">is straightforward to derive </w:t>
      </w:r>
      <w:r w:rsidR="004736D6">
        <w:t>in the form of the posterior distribution</w:t>
      </w:r>
      <w:r>
        <w:t xml:space="preserve"> of expected JND. We can do this by </w:t>
      </w:r>
      <w:r w:rsidR="004736D6">
        <w:t xml:space="preserve">drawing </w:t>
      </w:r>
      <w:r w:rsidR="004736D6" w:rsidRPr="004736D6">
        <w:rPr>
          <w:i/>
        </w:rPr>
        <w:t>r</w:t>
      </w:r>
      <w:r w:rsidR="004736D6">
        <w:t xml:space="preserve"> values from a hypothetical distribution, for example a uniform distribution over the same space sampled in the experiment (we could use a more specific distribution if we had knowledge of expected correlation values in some domain):</w:t>
      </w:r>
    </w:p>
    <w:p w14:paraId="574675B1" w14:textId="77777777" w:rsidR="004736D6" w:rsidRDefault="004736D6" w:rsidP="004736D6"/>
    <w:p w14:paraId="451DDB12" w14:textId="5E523DBF" w:rsidR="004736D6" w:rsidRPr="00AF146E" w:rsidRDefault="004736D6" w:rsidP="004736D6">
      <m:oMathPara>
        <m:oMathParaPr>
          <m:jc m:val="center"/>
        </m:oMathParaPr>
        <m:oMath>
          <m:m>
            <m:mPr>
              <m:cGpRule m:val="4"/>
              <m:cGp m:val="1"/>
              <m:mcs>
                <m:mc>
                  <m:mcPr>
                    <m:count m:val="1"/>
                    <m:mcJc m:val="right"/>
                  </m:mcPr>
                </m:mc>
                <m:mc>
                  <m:mcPr>
                    <m:count m:val="1"/>
                    <m:mcJc m:val="center"/>
                  </m:mcPr>
                </m:mc>
                <m:mc>
                  <m:mcPr>
                    <m:count m:val="1"/>
                    <m:mcJc m:val="left"/>
                  </m:mcPr>
                </m:mc>
              </m:mcs>
              <m:ctrlPr/>
            </m:mPr>
            <m:mr>
              <m:e>
                <m:r>
                  <m:t>r</m:t>
                </m:r>
              </m:e>
              <m:e>
                <m:r>
                  <m:rPr>
                    <m:sty m:val="p"/>
                  </m:rPr>
                  <m:t>~</m:t>
                </m:r>
              </m:e>
              <m:e>
                <m:r>
                  <m:rPr>
                    <m:scr m:val="script"/>
                  </m:rPr>
                  <m:t>U</m:t>
                </m:r>
                <m:r>
                  <m:t>(0.3,0.8)</m:t>
                </m:r>
              </m:e>
            </m:mr>
          </m:m>
        </m:oMath>
      </m:oMathPara>
    </w:p>
    <w:p w14:paraId="256A1E3A" w14:textId="77777777" w:rsidR="004736D6" w:rsidRDefault="004736D6" w:rsidP="004736D6"/>
    <w:p w14:paraId="2A5741BE" w14:textId="58FC4F68" w:rsidR="004736D6" w:rsidRDefault="004736D6" w:rsidP="00817722">
      <w:pPr>
        <w:pStyle w:val="BodyNoIndent"/>
      </w:pPr>
      <w:r>
        <w:t>We can then use MCMC sampling</w:t>
      </w:r>
      <w:r w:rsidR="00945AB0">
        <w:rPr>
          <w:rStyle w:val="FootnoteReference"/>
        </w:rPr>
        <w:footnoteReference w:id="7"/>
      </w:r>
      <w:r>
        <w:t xml:space="preserve"> to obta</w:t>
      </w:r>
      <w:r w:rsidR="00E34A1D">
        <w:t xml:space="preserve">in a posterior distribution </w:t>
      </w:r>
      <w:proofErr w:type="gramStart"/>
      <w:r w:rsidR="00E34A1D">
        <w:t>of</w:t>
      </w:r>
      <w:r w:rsidR="006A7C34">
        <w:t xml:space="preserve"> </w:t>
      </w:r>
      <w:proofErr w:type="gramEnd"/>
      <m:oMath>
        <m:sSub>
          <m:sSubPr>
            <m:ctrlPr>
              <w:rPr>
                <w:rFonts w:ascii="Cambria Math" w:hAnsi="Cambria Math"/>
                <w:i/>
              </w:rPr>
            </m:ctrlPr>
          </m:sSubPr>
          <m:e>
            <m:r>
              <w:rPr>
                <w:rFonts w:ascii="Cambria Math" w:hAnsi="Cambria Math"/>
              </w:rPr>
              <m:t>μ</m:t>
            </m:r>
          </m:e>
          <m:sub>
            <m:r>
              <w:rPr>
                <w:rFonts w:ascii="Cambria Math" w:hAnsi="Cambria Math"/>
              </w:rPr>
              <m:t>v</m:t>
            </m:r>
          </m:sub>
        </m:sSub>
      </m:oMath>
      <w:r>
        <w:t xml:space="preserve">, the </w:t>
      </w:r>
      <w:r w:rsidR="006A7C34">
        <w:t>expected</w:t>
      </w:r>
      <w:r>
        <w:t xml:space="preserve"> JND for the average person given each visualization </w:t>
      </w:r>
      <w:r w:rsidRPr="00DA164E">
        <w:t>×</w:t>
      </w:r>
      <w:r>
        <w:t> direction pair:</w:t>
      </w:r>
    </w:p>
    <w:p w14:paraId="159E84EE" w14:textId="77777777" w:rsidR="004736D6" w:rsidRDefault="004736D6" w:rsidP="004736D6"/>
    <w:p w14:paraId="7D5E60FE" w14:textId="5D434AAC" w:rsidR="004736D6" w:rsidRPr="00AF146E" w:rsidRDefault="004736D6" w:rsidP="004736D6">
      <m:oMathPara>
        <m:oMathParaPr>
          <m:jc m:val="center"/>
        </m:oMathParaPr>
        <m:oMath>
          <m:m>
            <m:mPr>
              <m:cGpRule m:val="4"/>
              <m:cGp m:val="1"/>
              <m:mcs>
                <m:mc>
                  <m:mcPr>
                    <m:count m:val="2"/>
                    <m:mcJc m:val="center"/>
                  </m:mcPr>
                </m:mc>
                <m:mc>
                  <m:mcPr>
                    <m:count m:val="1"/>
                    <m:mcJc m:val="left"/>
                  </m:mcPr>
                </m:mc>
              </m:mcs>
              <m:ctrlPr/>
            </m:mPr>
            <m:mr>
              <m:e>
                <m:r>
                  <m:rPr>
                    <m:sty m:val="p"/>
                  </m:rPr>
                  <m:t>log</m:t>
                </m:r>
                <m:r>
                  <m:t>(</m:t>
                </m:r>
                <m:sSub>
                  <m:sSubPr>
                    <m:ctrlPr>
                      <w:rPr>
                        <w:i/>
                      </w:rPr>
                    </m:ctrlPr>
                  </m:sSubPr>
                  <m:e>
                    <m:r>
                      <m:t>μ</m:t>
                    </m:r>
                  </m:e>
                  <m:sub>
                    <m:r>
                      <m:t>v</m:t>
                    </m:r>
                  </m:sub>
                </m:sSub>
                <m:r>
                  <m:t>)</m:t>
                </m:r>
                <m:ctrlPr>
                  <w:rPr>
                    <w:rFonts w:eastAsia="Cambria Math" w:cs="Cambria Math"/>
                  </w:rPr>
                </m:ctrlPr>
              </m:e>
              <m:e>
                <m:r>
                  <m:rPr>
                    <m:sty m:val="p"/>
                  </m:rPr>
                  <w:rPr>
                    <w:rFonts w:eastAsia="Cambria Math" w:cs="Cambria Math"/>
                  </w:rPr>
                  <m:t>=</m:t>
                </m:r>
                <m:ctrlPr>
                  <w:rPr>
                    <w:rFonts w:eastAsia="Cambria Math" w:cs="Cambria Math"/>
                  </w:rPr>
                </m:ctrlPr>
              </m:e>
              <m:e>
                <m:sSub>
                  <m:sSubPr>
                    <m:ctrlPr/>
                  </m:sSubPr>
                  <m:e>
                    <m:r>
                      <m:t>β</m:t>
                    </m:r>
                  </m:e>
                  <m:sub>
                    <m:r>
                      <m:t>v</m:t>
                    </m:r>
                    <m:r>
                      <m:rPr>
                        <m:sty m:val="p"/>
                      </m:rPr>
                      <m:t>,1</m:t>
                    </m:r>
                  </m:sub>
                </m:sSub>
                <m:r>
                  <m:rPr>
                    <m:sty m:val="p"/>
                  </m:rPr>
                  <m:t>+</m:t>
                </m:r>
                <m:sSub>
                  <m:sSubPr>
                    <m:ctrlPr/>
                  </m:sSubPr>
                  <m:e>
                    <m:r>
                      <m:t>β</m:t>
                    </m:r>
                  </m:e>
                  <m:sub>
                    <m:r>
                      <m:t>v</m:t>
                    </m:r>
                    <m:r>
                      <m:rPr>
                        <m:sty m:val="p"/>
                      </m:rPr>
                      <m:t>,2</m:t>
                    </m:r>
                  </m:sub>
                </m:sSub>
                <m:r>
                  <m:t>r</m:t>
                </m:r>
              </m:e>
            </m:mr>
          </m:m>
        </m:oMath>
      </m:oMathPara>
    </w:p>
    <w:p w14:paraId="42C20FA2" w14:textId="77777777" w:rsidR="004736D6" w:rsidRDefault="004736D6" w:rsidP="00021278">
      <w:pPr>
        <w:pStyle w:val="Body"/>
      </w:pPr>
    </w:p>
    <w:p w14:paraId="29DE811C" w14:textId="77777777" w:rsidR="004736D6" w:rsidRPr="00021278" w:rsidRDefault="004736D6" w:rsidP="00021278">
      <w:pPr>
        <w:pStyle w:val="Body"/>
      </w:pPr>
    </w:p>
    <w:p w14:paraId="423A4BB0" w14:textId="411846BF" w:rsidR="007F0D1F" w:rsidRPr="008154CE" w:rsidRDefault="007F0D1F" w:rsidP="00817722">
      <w:pPr>
        <w:pStyle w:val="ListParagraph"/>
        <w:numPr>
          <w:ilvl w:val="0"/>
          <w:numId w:val="45"/>
        </w:numPr>
        <w:rPr>
          <w:highlight w:val="yellow"/>
        </w:rPr>
      </w:pPr>
      <w:r w:rsidRPr="008154CE">
        <w:rPr>
          <w:highlight w:val="yellow"/>
        </w:rPr>
        <w:t>Given a problem space with datasets having some known/estimated distribution of r, easy to re-compute rankings from the model (possibly put in discussion)</w:t>
      </w:r>
    </w:p>
    <w:p w14:paraId="51767315" w14:textId="77777777" w:rsidR="00A34301" w:rsidRPr="00AF146E" w:rsidRDefault="00A34301" w:rsidP="008154CE">
      <w:pPr>
        <w:pStyle w:val="Heading1"/>
      </w:pPr>
      <w:r w:rsidRPr="00AF146E">
        <w:t>Discussion</w:t>
      </w:r>
    </w:p>
    <w:p w14:paraId="4829C5CB" w14:textId="77777777" w:rsidR="00A34301" w:rsidRPr="000C14DA" w:rsidRDefault="00A34301" w:rsidP="00817722">
      <w:pPr>
        <w:pStyle w:val="ListParagraph"/>
        <w:numPr>
          <w:ilvl w:val="0"/>
          <w:numId w:val="45"/>
        </w:numPr>
        <w:rPr>
          <w:highlight w:val="yellow"/>
        </w:rPr>
      </w:pPr>
      <w:commentRangeStart w:id="12"/>
      <w:r w:rsidRPr="000C14DA">
        <w:rPr>
          <w:highlight w:val="yellow"/>
        </w:rPr>
        <w:t>Censoring</w:t>
      </w:r>
      <w:commentRangeEnd w:id="12"/>
      <w:r w:rsidR="00B04E3D" w:rsidRPr="000C14DA">
        <w:rPr>
          <w:rStyle w:val="CommentReference"/>
          <w:rFonts w:ascii="Cambria Math" w:hAnsi="Cambria Math"/>
          <w:highlight w:val="yellow"/>
        </w:rPr>
        <w:commentReference w:id="12"/>
      </w:r>
      <w:r w:rsidRPr="000C14DA">
        <w:rPr>
          <w:highlight w:val="yellow"/>
        </w:rPr>
        <w:t xml:space="preserve"> probably useful in other similar experiments with thresholds that are </w:t>
      </w:r>
      <w:proofErr w:type="spellStart"/>
      <w:r w:rsidRPr="000C14DA">
        <w:rPr>
          <w:highlight w:val="yellow"/>
        </w:rPr>
        <w:t>artifacts</w:t>
      </w:r>
      <w:proofErr w:type="spellEnd"/>
      <w:r w:rsidRPr="000C14DA">
        <w:rPr>
          <w:highlight w:val="yellow"/>
        </w:rPr>
        <w:t xml:space="preserve"> of the data collection process.</w:t>
      </w:r>
    </w:p>
    <w:p w14:paraId="0595DC6F" w14:textId="77777777" w:rsidR="00A34301" w:rsidRPr="000C14DA" w:rsidRDefault="00A34301" w:rsidP="00817722">
      <w:pPr>
        <w:pStyle w:val="ListParagraph"/>
        <w:numPr>
          <w:ilvl w:val="0"/>
          <w:numId w:val="45"/>
        </w:numPr>
        <w:rPr>
          <w:highlight w:val="yellow"/>
        </w:rPr>
      </w:pPr>
      <w:r w:rsidRPr="000C14DA">
        <w:rPr>
          <w:highlight w:val="yellow"/>
        </w:rPr>
        <w:t>Might be something in here about perceptual “laws</w:t>
      </w:r>
      <w:r w:rsidR="007F0D1F" w:rsidRPr="000C14DA">
        <w:rPr>
          <w:highlight w:val="yellow"/>
        </w:rPr>
        <w:t xml:space="preserve">”, model fitting, individual differences, </w:t>
      </w:r>
      <w:proofErr w:type="spellStart"/>
      <w:r w:rsidR="007F0D1F" w:rsidRPr="000C14DA">
        <w:rPr>
          <w:highlight w:val="yellow"/>
        </w:rPr>
        <w:t>etc</w:t>
      </w:r>
      <w:proofErr w:type="spellEnd"/>
    </w:p>
    <w:p w14:paraId="52E0FCA5" w14:textId="30956357" w:rsidR="00875331" w:rsidRPr="000C14DA" w:rsidRDefault="00875331" w:rsidP="00817722">
      <w:pPr>
        <w:pStyle w:val="ListParagraph"/>
        <w:numPr>
          <w:ilvl w:val="0"/>
          <w:numId w:val="45"/>
        </w:numPr>
        <w:rPr>
          <w:highlight w:val="yellow"/>
        </w:rPr>
      </w:pPr>
      <w:r w:rsidRPr="000C14DA">
        <w:rPr>
          <w:highlight w:val="yellow"/>
        </w:rPr>
        <w:t xml:space="preserve">Other approaches could have tried --- other transformations, other error distributions, </w:t>
      </w:r>
      <w:proofErr w:type="gramStart"/>
      <w:r w:rsidRPr="000C14DA">
        <w:rPr>
          <w:highlight w:val="yellow"/>
        </w:rPr>
        <w:t>truncation</w:t>
      </w:r>
      <w:proofErr w:type="gramEnd"/>
      <w:r w:rsidRPr="000C14DA">
        <w:rPr>
          <w:highlight w:val="yellow"/>
        </w:rPr>
        <w:t>. None fit as well or were as parsimonious as the log transformation.</w:t>
      </w:r>
    </w:p>
    <w:p w14:paraId="0F849ADF" w14:textId="6D361B93" w:rsidR="00BC1180" w:rsidRDefault="00BC1180" w:rsidP="00817722">
      <w:pPr>
        <w:pStyle w:val="ListParagraph"/>
        <w:numPr>
          <w:ilvl w:val="0"/>
          <w:numId w:val="45"/>
        </w:numPr>
      </w:pPr>
      <w:r w:rsidRPr="000C14DA">
        <w:rPr>
          <w:highlight w:val="yellow"/>
        </w:rPr>
        <w:t>Reproducibility, code, data</w:t>
      </w:r>
    </w:p>
    <w:p w14:paraId="1DAF0302" w14:textId="01305C01" w:rsidR="00817722" w:rsidRPr="00817722" w:rsidRDefault="00817722" w:rsidP="00817722">
      <w:pPr>
        <w:pStyle w:val="ListParagraph"/>
        <w:numPr>
          <w:ilvl w:val="0"/>
          <w:numId w:val="45"/>
        </w:numPr>
        <w:rPr>
          <w:highlight w:val="yellow"/>
        </w:rPr>
      </w:pPr>
      <w:r w:rsidRPr="00817722">
        <w:rPr>
          <w:highlight w:val="yellow"/>
        </w:rPr>
        <w:t xml:space="preserve">An important point of discussion in both Harrison et al. and </w:t>
      </w:r>
      <w:proofErr w:type="spellStart"/>
      <w:r w:rsidRPr="00817722">
        <w:rPr>
          <w:highlight w:val="yellow"/>
        </w:rPr>
        <w:t>Rensink</w:t>
      </w:r>
      <w:proofErr w:type="spellEnd"/>
      <w:r w:rsidRPr="00817722">
        <w:rPr>
          <w:highlight w:val="yellow"/>
        </w:rPr>
        <w:t xml:space="preserve"> and </w:t>
      </w:r>
      <w:proofErr w:type="spellStart"/>
      <w:r w:rsidRPr="00817722">
        <w:rPr>
          <w:highlight w:val="yellow"/>
        </w:rPr>
        <w:t>Baldridge</w:t>
      </w:r>
      <w:proofErr w:type="spellEnd"/>
      <w:r w:rsidRPr="00817722">
        <w:rPr>
          <w:highlight w:val="yellow"/>
        </w:rPr>
        <w:t xml:space="preserve"> is the use of Weber Models for comparison, namely comparing the Weber fraction "k" akin to how one compares the index of performance (1/b) in </w:t>
      </w:r>
      <w:proofErr w:type="spellStart"/>
      <w:r w:rsidRPr="00817722">
        <w:rPr>
          <w:highlight w:val="yellow"/>
        </w:rPr>
        <w:t>Fitt's</w:t>
      </w:r>
      <w:proofErr w:type="spellEnd"/>
      <w:r w:rsidRPr="00817722">
        <w:rPr>
          <w:highlight w:val="yellow"/>
        </w:rPr>
        <w:t xml:space="preserve"> Law models. It seems we should acknowledge and discuss this aspect. Is there a reasonable and similarly simple parameter-based comparison (e.g., beta_v2) afforded by our models? Worth relating to prior work in either case.</w:t>
      </w:r>
    </w:p>
    <w:p w14:paraId="61364013" w14:textId="77777777" w:rsidR="00EB3DDB" w:rsidRDefault="00A34301" w:rsidP="008154CE">
      <w:pPr>
        <w:pStyle w:val="Heading1"/>
      </w:pPr>
      <w:r w:rsidRPr="00AF146E">
        <w:t>Conclusion</w:t>
      </w:r>
    </w:p>
    <w:p w14:paraId="1441291F" w14:textId="22D34F7F" w:rsidR="000C14DA" w:rsidRPr="000C14DA" w:rsidRDefault="000C14DA" w:rsidP="008154CE">
      <w:r w:rsidRPr="000C14DA">
        <w:rPr>
          <w:highlight w:val="yellow"/>
        </w:rPr>
        <w:t>TBD</w:t>
      </w:r>
    </w:p>
    <w:p w14:paraId="79450A1E" w14:textId="77777777" w:rsidR="00BF4F16" w:rsidRPr="00AF146E" w:rsidRDefault="00BF4F16" w:rsidP="008154CE">
      <w:pPr>
        <w:pStyle w:val="AcknowledgementTitle"/>
      </w:pPr>
      <w:r w:rsidRPr="00AF146E">
        <w:t>Acknowledgments</w:t>
      </w:r>
    </w:p>
    <w:p w14:paraId="35702083" w14:textId="3D4C15CD" w:rsidR="00EB3DDB" w:rsidRPr="000C14DA" w:rsidRDefault="00A34301" w:rsidP="00817722">
      <w:pPr>
        <w:pStyle w:val="Acknowledgements"/>
        <w:numPr>
          <w:ilvl w:val="0"/>
          <w:numId w:val="45"/>
        </w:numPr>
        <w:rPr>
          <w:highlight w:val="yellow"/>
        </w:rPr>
      </w:pPr>
      <w:r w:rsidRPr="000C14DA">
        <w:rPr>
          <w:highlight w:val="yellow"/>
        </w:rPr>
        <w:t>Original authors?</w:t>
      </w:r>
    </w:p>
    <w:p w14:paraId="299C1955" w14:textId="77777777" w:rsidR="00BF4F16" w:rsidRPr="00AF146E" w:rsidRDefault="00BF4F16" w:rsidP="008154CE">
      <w:pPr>
        <w:pStyle w:val="ReferenceTitle"/>
      </w:pPr>
      <w:r w:rsidRPr="00AF146E">
        <w:t>References</w:t>
      </w:r>
    </w:p>
    <w:bookmarkStart w:id="13" w:name="_Ref6979508"/>
    <w:p w14:paraId="46EC8B79" w14:textId="0D88ADFE" w:rsidR="008154CE" w:rsidRPr="008154CE" w:rsidRDefault="00CA5B68" w:rsidP="008154CE">
      <w:pPr>
        <w:pStyle w:val="Referencenonumbers"/>
        <w:divId w:val="1511408540"/>
        <w:rPr>
          <w:rFonts w:eastAsiaTheme="minorEastAsia"/>
        </w:rPr>
      </w:pPr>
      <w:r w:rsidRPr="00AF146E">
        <w:fldChar w:fldCharType="begin" w:fldLock="1"/>
      </w:r>
      <w:r w:rsidRPr="00AF146E">
        <w:instrText xml:space="preserve">ADDIN Mendeley Bibliography CSL_BIBLIOGRAPHY </w:instrText>
      </w:r>
      <w:r w:rsidRPr="00AF146E">
        <w:fldChar w:fldCharType="separate"/>
      </w:r>
      <w:r w:rsidR="008154CE" w:rsidRPr="008154CE">
        <w:t>[1]</w:t>
      </w:r>
      <w:r w:rsidR="008154CE" w:rsidRPr="008154CE">
        <w:tab/>
        <w:t xml:space="preserve">L. Harrison, F. Yang, S. Franconeri, and R. Chang, “Ranking Visualizations of Correlation Using Weber’s Law,” </w:t>
      </w:r>
      <w:r w:rsidR="008154CE" w:rsidRPr="008154CE">
        <w:rPr>
          <w:i/>
          <w:iCs/>
        </w:rPr>
        <w:t>IEEE Trans. Vis. Comput. Graph.</w:t>
      </w:r>
      <w:r w:rsidR="008154CE" w:rsidRPr="008154CE">
        <w:t>, vol. 20, no. 12, pp. 1943–1952, 2014.</w:t>
      </w:r>
    </w:p>
    <w:p w14:paraId="7BAF7ED7" w14:textId="77777777" w:rsidR="008154CE" w:rsidRPr="008154CE" w:rsidRDefault="008154CE" w:rsidP="008154CE">
      <w:pPr>
        <w:pStyle w:val="Referencenonumbers"/>
        <w:divId w:val="1511408540"/>
      </w:pPr>
      <w:r w:rsidRPr="008154CE">
        <w:t>[2]</w:t>
      </w:r>
      <w:r w:rsidRPr="008154CE">
        <w:tab/>
        <w:t xml:space="preserve">R. A. Rensink and G. Baldridge, “The perception of correlation in scatterplots,” </w:t>
      </w:r>
      <w:r w:rsidRPr="008154CE">
        <w:rPr>
          <w:i/>
          <w:iCs/>
        </w:rPr>
        <w:t>Comput. Graph. Forum</w:t>
      </w:r>
      <w:r w:rsidRPr="008154CE">
        <w:t>, vol. 29, no. 3, pp. 1203–1210, 2010.</w:t>
      </w:r>
    </w:p>
    <w:p w14:paraId="16A1EECD" w14:textId="77777777" w:rsidR="008154CE" w:rsidRPr="008154CE" w:rsidRDefault="008154CE" w:rsidP="008154CE">
      <w:pPr>
        <w:pStyle w:val="Referencenonumbers"/>
        <w:divId w:val="1511408540"/>
      </w:pPr>
      <w:r w:rsidRPr="008154CE">
        <w:t>[3]</w:t>
      </w:r>
      <w:r w:rsidRPr="008154CE">
        <w:tab/>
        <w:t xml:space="preserve">T. James, “Estimation of Relationships for Limited Dependent Variables,” </w:t>
      </w:r>
      <w:r w:rsidRPr="008154CE">
        <w:rPr>
          <w:i/>
          <w:iCs/>
        </w:rPr>
        <w:t>Econometrica</w:t>
      </w:r>
      <w:r w:rsidRPr="008154CE">
        <w:t>, vol. 26, no. 1, pp. 24–36, 1958.</w:t>
      </w:r>
    </w:p>
    <w:p w14:paraId="5D52E924" w14:textId="77777777" w:rsidR="008154CE" w:rsidRPr="008154CE" w:rsidRDefault="008154CE" w:rsidP="008154CE">
      <w:pPr>
        <w:pStyle w:val="Referencenonumbers"/>
        <w:divId w:val="1511408540"/>
      </w:pPr>
      <w:r w:rsidRPr="008154CE">
        <w:t>[4]</w:t>
      </w:r>
      <w:r w:rsidRPr="008154CE">
        <w:tab/>
        <w:t xml:space="preserve">T. Amemiya, “Tobit models: A survey,” </w:t>
      </w:r>
      <w:r w:rsidRPr="008154CE">
        <w:rPr>
          <w:i/>
          <w:iCs/>
        </w:rPr>
        <w:t>J. Econom.</w:t>
      </w:r>
      <w:r w:rsidRPr="008154CE">
        <w:t>, vol. 24, pp. 3–61, 1984.</w:t>
      </w:r>
    </w:p>
    <w:p w14:paraId="50C6EC88" w14:textId="77777777" w:rsidR="008154CE" w:rsidRPr="008154CE" w:rsidRDefault="008154CE" w:rsidP="008154CE">
      <w:pPr>
        <w:pStyle w:val="Referencenonumbers"/>
        <w:divId w:val="1511408540"/>
      </w:pPr>
      <w:r w:rsidRPr="008154CE">
        <w:t>[5]</w:t>
      </w:r>
      <w:r w:rsidRPr="008154CE">
        <w:tab/>
        <w:t xml:space="preserve">J. K. Kruschke, </w:t>
      </w:r>
      <w:r w:rsidRPr="008154CE">
        <w:rPr>
          <w:i/>
          <w:iCs/>
        </w:rPr>
        <w:t>Doing Bayesian Data Analysis</w:t>
      </w:r>
      <w:r w:rsidRPr="008154CE">
        <w:t>. Elsevier Inc., 2011.</w:t>
      </w:r>
    </w:p>
    <w:p w14:paraId="7A6D112B" w14:textId="77777777" w:rsidR="008154CE" w:rsidRPr="008154CE" w:rsidRDefault="008154CE" w:rsidP="008154CE">
      <w:pPr>
        <w:pStyle w:val="Referencenonumbers"/>
        <w:divId w:val="1511408540"/>
      </w:pPr>
      <w:r w:rsidRPr="008154CE">
        <w:t>[6]</w:t>
      </w:r>
      <w:r w:rsidRPr="008154CE">
        <w:tab/>
        <w:t xml:space="preserve">R. A. Rigby and D. M. Stasinopoulos, “Generalized additive models for location, scale, and shape,” </w:t>
      </w:r>
      <w:r w:rsidRPr="008154CE">
        <w:rPr>
          <w:i/>
          <w:iCs/>
        </w:rPr>
        <w:t>Appl. Stat.</w:t>
      </w:r>
      <w:r w:rsidRPr="008154CE">
        <w:t>, vol. 54, no. 3, pp. 507–554, 2005.</w:t>
      </w:r>
    </w:p>
    <w:p w14:paraId="453890D0" w14:textId="77777777" w:rsidR="008154CE" w:rsidRPr="008154CE" w:rsidRDefault="008154CE" w:rsidP="008154CE">
      <w:pPr>
        <w:pStyle w:val="Referencenonumbers"/>
        <w:divId w:val="1511408540"/>
      </w:pPr>
      <w:r w:rsidRPr="008154CE">
        <w:t>[7]</w:t>
      </w:r>
      <w:r w:rsidRPr="008154CE">
        <w:tab/>
        <w:t xml:space="preserve">G. E. P. Box and D. R. Cox, “An analysis of transformations,” </w:t>
      </w:r>
      <w:r w:rsidRPr="008154CE">
        <w:rPr>
          <w:i/>
          <w:iCs/>
        </w:rPr>
        <w:t>J. R. Stat. Soc. Ser. B</w:t>
      </w:r>
      <w:r w:rsidRPr="008154CE">
        <w:t>, vol. 26, no. 2, pp. 211–252, 1964.</w:t>
      </w:r>
    </w:p>
    <w:p w14:paraId="26184E83" w14:textId="77777777" w:rsidR="008154CE" w:rsidRPr="008154CE" w:rsidRDefault="008154CE" w:rsidP="008154CE">
      <w:pPr>
        <w:pStyle w:val="Referencenonumbers"/>
        <w:divId w:val="1511408540"/>
      </w:pPr>
      <w:r w:rsidRPr="008154CE">
        <w:t>[8]</w:t>
      </w:r>
      <w:r w:rsidRPr="008154CE">
        <w:tab/>
        <w:t xml:space="preserve">M. Stone, “An Asymptotic Equivalence of Choice of Model by Cross-Validation and Akaike’s Criterion,” </w:t>
      </w:r>
      <w:r w:rsidRPr="008154CE">
        <w:rPr>
          <w:i/>
          <w:iCs/>
        </w:rPr>
        <w:t>J. R. Stat. Soc. Ser. B</w:t>
      </w:r>
      <w:r w:rsidRPr="008154CE">
        <w:t xml:space="preserve">, vol. 39, no. 1, pp. 44–47, 1977. </w:t>
      </w:r>
    </w:p>
    <w:p w14:paraId="4F04B74D" w14:textId="2C261327" w:rsidR="00BF4F16" w:rsidRPr="0068288C" w:rsidRDefault="00CA5B68" w:rsidP="008154CE">
      <w:pPr>
        <w:pStyle w:val="Referencenonumbers"/>
      </w:pPr>
      <w:r w:rsidRPr="00AF146E">
        <w:fldChar w:fldCharType="end"/>
      </w:r>
      <w:bookmarkEnd w:id="13"/>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tthew Kay" w:date="2015-03-25T15:04:00Z" w:initials="MK">
    <w:p w14:paraId="6F418845" w14:textId="77777777" w:rsidR="0090373E" w:rsidRDefault="0090373E" w:rsidP="008154CE">
      <w:pPr>
        <w:pStyle w:val="CommentText"/>
      </w:pPr>
      <w:r w:rsidRPr="00B04E3D">
        <w:rPr>
          <w:rStyle w:val="CommentReference"/>
          <w:b/>
        </w:rPr>
        <w:annotationRef/>
      </w:r>
      <w:r w:rsidRPr="00B04E3D">
        <w:rPr>
          <w:b/>
        </w:rPr>
        <w:t>Jeff</w:t>
      </w:r>
      <w:r>
        <w:t xml:space="preserve">: </w:t>
      </w:r>
      <w:r w:rsidRPr="00B04E3D">
        <w:t xml:space="preserve">Intro is good start, but might benefit from a bit wider scope. Maybe spend a little more time on the "funnel in" to discuss issues of </w:t>
      </w:r>
      <w:proofErr w:type="spellStart"/>
      <w:r w:rsidRPr="00B04E3D">
        <w:t>modeling</w:t>
      </w:r>
      <w:proofErr w:type="spellEnd"/>
      <w:r w:rsidRPr="00B04E3D">
        <w:t xml:space="preserve">, individual differences, </w:t>
      </w:r>
      <w:proofErr w:type="spellStart"/>
      <w:r w:rsidRPr="00B04E3D">
        <w:t>etc</w:t>
      </w:r>
      <w:proofErr w:type="spellEnd"/>
      <w:r w:rsidRPr="00B04E3D">
        <w:t xml:space="preserve"> in the large before transitioning to specifics of Harrison et al.</w:t>
      </w:r>
    </w:p>
  </w:comment>
  <w:comment w:id="1" w:author="Matthew Kay" w:date="2015-03-26T13:56:00Z" w:initials="MK">
    <w:p w14:paraId="67CE653F" w14:textId="77777777" w:rsidR="00817722" w:rsidRDefault="00817722" w:rsidP="00817722">
      <w:pPr>
        <w:pStyle w:val="CommentText"/>
      </w:pPr>
      <w:r w:rsidRPr="00817722">
        <w:rPr>
          <w:rStyle w:val="CommentReference"/>
          <w:b/>
        </w:rPr>
        <w:annotationRef/>
      </w:r>
      <w:r w:rsidRPr="00817722">
        <w:rPr>
          <w:b/>
        </w:rPr>
        <w:t>Jeff</w:t>
      </w:r>
      <w:r>
        <w:t xml:space="preserve">: </w:t>
      </w:r>
      <w:r>
        <w:t>"For example, it may be that visualization A exhibits high precision of estimation (low JND) in the average case — but that its variance is higher than visualization B, which performs slightly worse on average but which is more consistent across individuals."</w:t>
      </w:r>
    </w:p>
    <w:p w14:paraId="01A5C4EC" w14:textId="740F15CC" w:rsidR="00817722" w:rsidRDefault="00817722" w:rsidP="00817722">
      <w:pPr>
        <w:pStyle w:val="CommentText"/>
      </w:pPr>
      <w:r>
        <w:t xml:space="preserve">&gt; Indeed, this is exactly the problem of "bias-variance </w:t>
      </w:r>
      <w:proofErr w:type="spellStart"/>
      <w:r>
        <w:t>tradeoff</w:t>
      </w:r>
      <w:proofErr w:type="spellEnd"/>
      <w:r>
        <w:t>" well-known in machine learning. (</w:t>
      </w:r>
      <w:proofErr w:type="gramStart"/>
      <w:r>
        <w:t>see</w:t>
      </w:r>
      <w:proofErr w:type="gramEnd"/>
      <w:r>
        <w:t xml:space="preserve"> T. Hastie, R. </w:t>
      </w:r>
      <w:proofErr w:type="spellStart"/>
      <w:r>
        <w:t>Tibshirani</w:t>
      </w:r>
      <w:proofErr w:type="spellEnd"/>
      <w:r>
        <w:t>, J. Friedman (2009), The Elements of Statistical Learning, Second Edition, Springer)</w:t>
      </w:r>
    </w:p>
  </w:comment>
  <w:comment w:id="2" w:author="Matthew Kay" w:date="2015-03-25T15:05:00Z" w:initials="MK">
    <w:p w14:paraId="71C59DDE" w14:textId="77777777" w:rsidR="0090373E" w:rsidRPr="00B04E3D" w:rsidRDefault="0090373E" w:rsidP="008154CE">
      <w:pPr>
        <w:pStyle w:val="CommentText"/>
      </w:pPr>
      <w:r w:rsidRPr="00B04E3D">
        <w:rPr>
          <w:rStyle w:val="CommentReference"/>
          <w:b/>
        </w:rPr>
        <w:annotationRef/>
      </w:r>
      <w:r w:rsidRPr="00B04E3D">
        <w:rPr>
          <w:b/>
        </w:rPr>
        <w:t>Jeff</w:t>
      </w:r>
      <w:r w:rsidRPr="00B04E3D">
        <w:t>: Good things to note are that in addition to Weber's Law studies, the classic Steven's work also averages individual responses. Some folks have proposed "auto-correcting" area visualizations by scaling the areas in accordance with a Steven's law exponent to get perceptual linearity. However, Cleveland has a nice short experiment showing why individual differences undermine this approach: W. S. Cleveland, C. S. Harris, and R. McGill. Judgements of Circle Sizes on Statistical Maps. Journal of the American Statistical Association, 77:541–547, 1982.</w:t>
      </w:r>
    </w:p>
  </w:comment>
  <w:comment w:id="3" w:author="Matthew Kay" w:date="2015-03-20T21:50:00Z" w:initials="MK">
    <w:p w14:paraId="2C366DD4" w14:textId="77777777" w:rsidR="0090373E" w:rsidRDefault="0090373E" w:rsidP="008154CE">
      <w:pPr>
        <w:pStyle w:val="CommentText"/>
      </w:pPr>
      <w:r>
        <w:rPr>
          <w:rStyle w:val="CommentReference"/>
        </w:rPr>
        <w:annotationRef/>
      </w:r>
      <w:r>
        <w:t>Might want to revisit this claim to make sure</w:t>
      </w:r>
    </w:p>
  </w:comment>
  <w:comment w:id="10" w:author="Matthew Kay" w:date="2015-03-26T13:56:00Z" w:initials="MK">
    <w:p w14:paraId="22A5B958" w14:textId="2CBDA149" w:rsidR="00817722" w:rsidRDefault="00817722">
      <w:pPr>
        <w:pStyle w:val="CommentText"/>
      </w:pPr>
      <w:r w:rsidRPr="00817722">
        <w:rPr>
          <w:rStyle w:val="CommentReference"/>
          <w:b/>
        </w:rPr>
        <w:annotationRef/>
      </w:r>
      <w:r w:rsidRPr="00817722">
        <w:rPr>
          <w:b/>
        </w:rPr>
        <w:t>Jeff</w:t>
      </w:r>
      <w:r>
        <w:t xml:space="preserve">: </w:t>
      </w:r>
      <w:r w:rsidRPr="00817722">
        <w:t>It seems that another potential problem of Harrison et al. is the skewed nature of their sample with respect to participants. It is neither a pure within-subjects nor between-subjects design and so their mean-based analysis is susceptible to variance due to differing participants. Probably worth mentioning this either in the introductory materials and/or when discussing incorporation of random effects.</w:t>
      </w:r>
    </w:p>
  </w:comment>
  <w:comment w:id="12" w:author="Matthew Kay" w:date="2015-03-25T15:06:00Z" w:initials="MK">
    <w:p w14:paraId="52934682" w14:textId="77777777" w:rsidR="0090373E" w:rsidRDefault="0090373E" w:rsidP="008154CE">
      <w:pPr>
        <w:pStyle w:val="CommentText"/>
      </w:pPr>
      <w:r w:rsidRPr="00B04E3D">
        <w:rPr>
          <w:rStyle w:val="CommentReference"/>
          <w:b/>
        </w:rPr>
        <w:annotationRef/>
      </w:r>
      <w:r w:rsidRPr="00B04E3D">
        <w:rPr>
          <w:b/>
        </w:rPr>
        <w:t>Jeff</w:t>
      </w:r>
      <w:r>
        <w:t xml:space="preserve">: </w:t>
      </w:r>
      <w:r w:rsidRPr="00B04E3D">
        <w:t xml:space="preserve">Discussion should reinforce the main points of the paper throughout: (1) taking individuals into account, choosing appropriate variable transformations, and dealing with outliers, </w:t>
      </w:r>
      <w:proofErr w:type="spellStart"/>
      <w:r w:rsidRPr="00B04E3D">
        <w:t>etc</w:t>
      </w:r>
      <w:proofErr w:type="spellEnd"/>
      <w:r w:rsidRPr="00B04E3D">
        <w:t xml:space="preserve"> (in our case, censoring), and including (and/or culminating in) recommendations for future research, (2) zoom out a bit to talk about perceptual laws and (possibly) the importance of listening to the data over pre-mature theoretical commitments, (3) replication, data-sharing.</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F418845" w15:done="0"/>
  <w15:commentEx w15:paraId="01A5C4EC" w15:done="0"/>
  <w15:commentEx w15:paraId="71C59DDE" w15:done="0"/>
  <w15:commentEx w15:paraId="2C366DD4" w15:done="0"/>
  <w15:commentEx w15:paraId="22A5B958" w15:done="0"/>
  <w15:commentEx w15:paraId="52934682"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F420D5" w14:textId="77777777" w:rsidR="003B4F54" w:rsidRDefault="003B4F54" w:rsidP="008154CE">
      <w:r>
        <w:separator/>
      </w:r>
    </w:p>
  </w:endnote>
  <w:endnote w:type="continuationSeparator" w:id="0">
    <w:p w14:paraId="4C697D25" w14:textId="77777777" w:rsidR="003B4F54" w:rsidRDefault="003B4F54" w:rsidP="00815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90373E" w:rsidRDefault="0090373E" w:rsidP="008154C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C065CBC" w14:textId="77777777" w:rsidR="003B4F54" w:rsidRDefault="003B4F54" w:rsidP="008154CE">
      <w:r>
        <w:separator/>
      </w:r>
    </w:p>
  </w:footnote>
  <w:footnote w:type="continuationSeparator" w:id="0">
    <w:p w14:paraId="527D6BCA" w14:textId="77777777" w:rsidR="003B4F54" w:rsidRDefault="003B4F54" w:rsidP="008154CE">
      <w:r>
        <w:continuationSeparator/>
      </w:r>
    </w:p>
  </w:footnote>
  <w:footnote w:id="1">
    <w:p w14:paraId="5837AB95" w14:textId="77777777" w:rsidR="0090373E" w:rsidRDefault="0090373E" w:rsidP="00817722">
      <w:pPr>
        <w:pStyle w:val="FootnoteText"/>
      </w:pPr>
      <w:r>
        <w:rPr>
          <w:rStyle w:val="FootnoteReference"/>
        </w:rPr>
        <w:footnoteRef/>
      </w:r>
      <w:r>
        <w:t xml:space="preserve"> This and all other non-Bayesian models in this paper were fit using the </w:t>
      </w:r>
      <w:proofErr w:type="spellStart"/>
      <w:r w:rsidRPr="00D7290D">
        <w:rPr>
          <w:rFonts w:ascii="Courier New" w:hAnsi="Courier New" w:cs="Courier New"/>
        </w:rPr>
        <w:t>gamlss</w:t>
      </w:r>
      <w:proofErr w:type="spellEnd"/>
      <w:r>
        <w:t xml:space="preserve"> procedure in R </w:t>
      </w:r>
      <w:r>
        <w:fldChar w:fldCharType="begin" w:fldLock="1"/>
      </w:r>
      <w:r>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"[6]", "plainTextFormattedCitation" : "[6]", "previouslyFormattedCitation" : "[4]" }, "properties" : { "noteIndex" : 0 }, "schema" : "https://github.com/citation-style-language/schema/raw/master/csl-citation.json" }</w:instrText>
      </w:r>
      <w:r>
        <w:fldChar w:fldCharType="separate"/>
      </w:r>
      <w:r w:rsidRPr="008154CE">
        <w:rPr>
          <w:noProof/>
        </w:rPr>
        <w:t>[6]</w:t>
      </w:r>
      <w:r>
        <w:fldChar w:fldCharType="end"/>
      </w:r>
      <w:r>
        <w:t>.</w:t>
      </w:r>
    </w:p>
  </w:footnote>
  <w:footnote w:id="2">
    <w:p w14:paraId="079BEB0B" w14:textId="77777777" w:rsidR="0090373E" w:rsidRPr="00645A2C" w:rsidRDefault="0090373E" w:rsidP="00817722">
      <w:pPr>
        <w:pStyle w:val="FootnoteText"/>
      </w:pPr>
      <w:r>
        <w:rPr>
          <w:rStyle w:val="FootnoteReference"/>
        </w:rPr>
        <w:footnoteRef/>
      </w:r>
      <w:r>
        <w:t xml:space="preserve"> We can more systematically justify this transformation by fitting a Box-Cox transformation </w:t>
      </w:r>
      <w:r>
        <w:fldChar w:fldCharType="begin" w:fldLock="1"/>
      </w:r>
      <w:r>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"[7]", "plainTextFormattedCitation" : "[7]", "previouslyFormattedCitation" : "[5]" }, "properties" : { "noteIndex" : 0 }, "schema" : "https://github.com/citation-style-language/schema/raw/master/csl-citation.json" }</w:instrText>
      </w:r>
      <w:r>
        <w:fldChar w:fldCharType="separate"/>
      </w:r>
      <w:r w:rsidRPr="008154CE">
        <w:rPr>
          <w:noProof/>
        </w:rPr>
        <w:t>[7]</w:t>
      </w:r>
      <w:r>
        <w:fldChar w:fldCharType="end"/>
      </w:r>
      <w:r>
        <w:t xml:space="preserve"> to the data, whose parameter </w:t>
      </w:r>
      <m:oMath>
        <m:r>
          <w:rPr>
            <w:rFonts w:ascii="Cambria Math" w:hAnsi="Cambria Math"/>
          </w:rPr>
          <m:t>λ</m:t>
        </m:r>
      </m:oMath>
      <w:r>
        <w:t xml:space="preserve"> describes a </w:t>
      </w:r>
      <w:r w:rsidRPr="00A32C0A">
        <w:t>power</w:t>
      </w:r>
      <w:r>
        <w:t xml:space="preserve"> transformation of JND. The Box-Cox procedure for this data estimates </w:t>
      </w:r>
      <m:oMath>
        <m:r>
          <w:rPr>
            <w:rFonts w:ascii="Cambria Math" w:hAnsi="Cambria Math"/>
          </w:rPr>
          <m:t>λ=0.0292</m:t>
        </m:r>
      </m:oMath>
      <w:r>
        <w:t xml:space="preserve"> with a </w:t>
      </w:r>
      <w:r w:rsidRPr="00D20D86">
        <w:t>95</w:t>
      </w:r>
      <w:r>
        <w:t>% confidence interval of</w:t>
      </w:r>
      <w:r w:rsidRPr="00D20D86">
        <w:t xml:space="preserve"> [-0.005, 0.0635</w:t>
      </w:r>
      <w:r>
        <w:t>]</w:t>
      </w:r>
      <w:r w:rsidRPr="00D20D86">
        <w:t>,</w:t>
      </w:r>
      <w:r>
        <w:t xml:space="preserve"> which includes 0 (the log transform) and excludes </w:t>
      </w:r>
      <w:r w:rsidRPr="00D20D86">
        <w:t>1</w:t>
      </w:r>
      <w:r>
        <w:t xml:space="preserve"> (identity; i.e. the linear model) at </w:t>
      </w:r>
      <w:r>
        <w:rPr>
          <w:i/>
        </w:rPr>
        <w:t xml:space="preserve">p </w:t>
      </w:r>
      <w:r>
        <w:t>&lt; 0.00001 (</w:t>
      </w:r>
      <w:proofErr w:type="gramStart"/>
      <w:r>
        <w:t xml:space="preserve">LR </w:t>
      </w:r>
      <w:proofErr w:type="gramEnd"/>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t>).</w:t>
      </w:r>
    </w:p>
  </w:footnote>
  <w:footnote w:id="3">
    <w:p w14:paraId="0394AD16" w14:textId="77777777" w:rsidR="0090373E" w:rsidRPr="004B5468" w:rsidRDefault="0090373E" w:rsidP="00817722">
      <w:pPr>
        <w:pStyle w:val="FootnoteText"/>
      </w:pPr>
      <w:r>
        <w:rPr>
          <w:rStyle w:val="FootnoteReference"/>
        </w:rPr>
        <w:footnoteRef/>
      </w:r>
      <w:r>
        <w:t xml:space="preserve"> Model comparison by AIC is asymptotically equivalent to leave-one-out cross validation </w:t>
      </w:r>
      <w:r w:rsidRPr="00DA164E">
        <w:fldChar w:fldCharType="begin" w:fldLock="1"/>
      </w:r>
      <w:r>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"[8]", "plainTextFormattedCitation" : "[8]", "previouslyFormattedCitation" : "[6]" }, "properties" : { "noteIndex" : 0 }, "schema" : "https://github.com/citation-style-language/schema/raw/master/csl-citation.json" }</w:instrText>
      </w:r>
      <w:r w:rsidRPr="00DA164E">
        <w:fldChar w:fldCharType="separate"/>
      </w:r>
      <w:r w:rsidRPr="008154CE">
        <w:rPr>
          <w:noProof/>
        </w:rPr>
        <w:t>[8]</w:t>
      </w:r>
      <w:r w:rsidRPr="00DA164E">
        <w:fldChar w:fldCharType="end"/>
      </w:r>
      <w:r>
        <w:t xml:space="preserve">. The log-linear model was fit using a log-normal error distribution (rather than the equivalent log transformation of responses with a normal error distribution shown here) so that </w:t>
      </w:r>
      <w:proofErr w:type="gramStart"/>
      <w:r>
        <w:t>its</w:t>
      </w:r>
      <w:proofErr w:type="gramEnd"/>
      <w:r>
        <w:t xml:space="preserve"> AIC can be compared to the linear model.</w:t>
      </w:r>
    </w:p>
  </w:footnote>
  <w:footnote w:id="4">
    <w:p w14:paraId="061059E9" w14:textId="77777777" w:rsidR="0090373E" w:rsidRDefault="0090373E" w:rsidP="00817722">
      <w:pPr>
        <w:pStyle w:val="FootnoteText"/>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non-censored log-linear model.</w:t>
      </w:r>
    </w:p>
  </w:footnote>
  <w:footnote w:id="5">
    <w:p w14:paraId="751E400A" w14:textId="77777777" w:rsidR="0090373E" w:rsidRDefault="0090373E" w:rsidP="00817722">
      <w:pPr>
        <w:pStyle w:val="FootnoteText"/>
      </w:pPr>
      <w:r>
        <w:rPr>
          <w:rStyle w:val="FootnoteReference"/>
        </w:rPr>
        <w:footnoteRef/>
      </w:r>
      <w:r>
        <w:t xml:space="preserve"> Though we use 95% quantile intervals instead of 95% highest-density intervals since these are invariant under the log transform.</w:t>
      </w:r>
    </w:p>
  </w:footnote>
  <w:footnote w:id="6">
    <w:p w14:paraId="27197058" w14:textId="77777777" w:rsidR="0090373E" w:rsidRDefault="0090373E" w:rsidP="00817722">
      <w:pPr>
        <w:pStyle w:val="FootnoteText"/>
      </w:pPr>
      <w:r>
        <w:rPr>
          <w:rStyle w:val="FootnoteReference"/>
        </w:rPr>
        <w:footnoteRef/>
      </w:r>
      <w:r>
        <w:t xml:space="preserve"> </w:t>
      </w:r>
      <w:r w:rsidR="00970FB0">
        <w:t xml:space="preserve">A model with correlated slopes and intercepts failed to converge, likely due to the small number of observations per participant. We take the advice of </w:t>
      </w:r>
      <w:r w:rsidR="00970FB0" w:rsidRPr="00970FB0">
        <w:rPr>
          <w:highlight w:val="yellow"/>
        </w:rPr>
        <w:t>XXX</w:t>
      </w:r>
      <w:r w:rsidR="00970FB0">
        <w:t xml:space="preserve"> </w:t>
      </w:r>
      <w:r w:rsidR="00970FB0" w:rsidRPr="00970FB0">
        <w:rPr>
          <w:highlight w:val="yellow"/>
        </w:rPr>
        <w:t>[]</w:t>
      </w:r>
      <w:r w:rsidR="00970FB0">
        <w:t xml:space="preserve"> and use the next-best maximal model of uncorrelated slopes and intercepts.</w:t>
      </w:r>
    </w:p>
  </w:footnote>
  <w:footnote w:id="7">
    <w:p w14:paraId="627F24A4" w14:textId="6BCE962E" w:rsidR="00945AB0" w:rsidRDefault="00945AB0" w:rsidP="00817722">
      <w:pPr>
        <w:pStyle w:val="FootnoteText"/>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CD65BFA"/>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CE3459E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35221"/>
    <w:rsid w:val="00043682"/>
    <w:rsid w:val="00047789"/>
    <w:rsid w:val="000540D0"/>
    <w:rsid w:val="000857B7"/>
    <w:rsid w:val="000914EA"/>
    <w:rsid w:val="000C14DA"/>
    <w:rsid w:val="000C6B79"/>
    <w:rsid w:val="000D4CE2"/>
    <w:rsid w:val="000E1078"/>
    <w:rsid w:val="000E1DC9"/>
    <w:rsid w:val="000E3078"/>
    <w:rsid w:val="000E6D5F"/>
    <w:rsid w:val="00106A47"/>
    <w:rsid w:val="00122330"/>
    <w:rsid w:val="00130786"/>
    <w:rsid w:val="001520B7"/>
    <w:rsid w:val="00180CF8"/>
    <w:rsid w:val="001A28C0"/>
    <w:rsid w:val="001B4E46"/>
    <w:rsid w:val="001B54A8"/>
    <w:rsid w:val="001B5572"/>
    <w:rsid w:val="001C2481"/>
    <w:rsid w:val="002157C7"/>
    <w:rsid w:val="00223232"/>
    <w:rsid w:val="002248C4"/>
    <w:rsid w:val="002476FC"/>
    <w:rsid w:val="00274F85"/>
    <w:rsid w:val="00281009"/>
    <w:rsid w:val="002C08A6"/>
    <w:rsid w:val="002D2C33"/>
    <w:rsid w:val="002E5C04"/>
    <w:rsid w:val="00314127"/>
    <w:rsid w:val="003257C5"/>
    <w:rsid w:val="00337EDC"/>
    <w:rsid w:val="00347A2B"/>
    <w:rsid w:val="003568B8"/>
    <w:rsid w:val="00374152"/>
    <w:rsid w:val="00374501"/>
    <w:rsid w:val="003A3EA7"/>
    <w:rsid w:val="003B0C3E"/>
    <w:rsid w:val="003B0DE6"/>
    <w:rsid w:val="003B391C"/>
    <w:rsid w:val="003B4F54"/>
    <w:rsid w:val="003B52D8"/>
    <w:rsid w:val="003C677D"/>
    <w:rsid w:val="003D68A2"/>
    <w:rsid w:val="003F2246"/>
    <w:rsid w:val="003F4581"/>
    <w:rsid w:val="00423F2A"/>
    <w:rsid w:val="004444C4"/>
    <w:rsid w:val="004736D6"/>
    <w:rsid w:val="004B5468"/>
    <w:rsid w:val="004C105F"/>
    <w:rsid w:val="004D14EF"/>
    <w:rsid w:val="004F79C7"/>
    <w:rsid w:val="00514CA4"/>
    <w:rsid w:val="00551318"/>
    <w:rsid w:val="00553ED8"/>
    <w:rsid w:val="00567F6A"/>
    <w:rsid w:val="00584487"/>
    <w:rsid w:val="00595BAE"/>
    <w:rsid w:val="005A2D93"/>
    <w:rsid w:val="005A501A"/>
    <w:rsid w:val="005A5673"/>
    <w:rsid w:val="005C0D58"/>
    <w:rsid w:val="005D41E3"/>
    <w:rsid w:val="005D625B"/>
    <w:rsid w:val="00603C52"/>
    <w:rsid w:val="00627405"/>
    <w:rsid w:val="00627B7A"/>
    <w:rsid w:val="006319F1"/>
    <w:rsid w:val="00634CA6"/>
    <w:rsid w:val="00645A2C"/>
    <w:rsid w:val="006515FD"/>
    <w:rsid w:val="00653F3B"/>
    <w:rsid w:val="0065658E"/>
    <w:rsid w:val="00657CE0"/>
    <w:rsid w:val="0066307A"/>
    <w:rsid w:val="006739FF"/>
    <w:rsid w:val="0068357E"/>
    <w:rsid w:val="006856E7"/>
    <w:rsid w:val="006A7C34"/>
    <w:rsid w:val="006B66B0"/>
    <w:rsid w:val="006F295C"/>
    <w:rsid w:val="006F7DA5"/>
    <w:rsid w:val="00701E02"/>
    <w:rsid w:val="00714725"/>
    <w:rsid w:val="007336F6"/>
    <w:rsid w:val="00740D1E"/>
    <w:rsid w:val="007C550A"/>
    <w:rsid w:val="007C7145"/>
    <w:rsid w:val="007D0B04"/>
    <w:rsid w:val="007E1A8B"/>
    <w:rsid w:val="007F0D1F"/>
    <w:rsid w:val="008154CE"/>
    <w:rsid w:val="00817722"/>
    <w:rsid w:val="008304C8"/>
    <w:rsid w:val="00850159"/>
    <w:rsid w:val="008560D3"/>
    <w:rsid w:val="008726E3"/>
    <w:rsid w:val="00874021"/>
    <w:rsid w:val="00875331"/>
    <w:rsid w:val="00886B50"/>
    <w:rsid w:val="008971C7"/>
    <w:rsid w:val="008B02BC"/>
    <w:rsid w:val="008D7BA3"/>
    <w:rsid w:val="008E1A6C"/>
    <w:rsid w:val="008E5E2D"/>
    <w:rsid w:val="008E780A"/>
    <w:rsid w:val="008F2DBB"/>
    <w:rsid w:val="008F7B80"/>
    <w:rsid w:val="0090373E"/>
    <w:rsid w:val="00945AB0"/>
    <w:rsid w:val="00945C53"/>
    <w:rsid w:val="0096658C"/>
    <w:rsid w:val="00970FB0"/>
    <w:rsid w:val="00980D3C"/>
    <w:rsid w:val="00992B63"/>
    <w:rsid w:val="00994922"/>
    <w:rsid w:val="009953FC"/>
    <w:rsid w:val="009A1F4D"/>
    <w:rsid w:val="009B0E57"/>
    <w:rsid w:val="009B0E8B"/>
    <w:rsid w:val="009C67F7"/>
    <w:rsid w:val="009D2255"/>
    <w:rsid w:val="009F45A1"/>
    <w:rsid w:val="009F51B0"/>
    <w:rsid w:val="009F6F78"/>
    <w:rsid w:val="00A044FC"/>
    <w:rsid w:val="00A10F30"/>
    <w:rsid w:val="00A12A06"/>
    <w:rsid w:val="00A21EF0"/>
    <w:rsid w:val="00A2247B"/>
    <w:rsid w:val="00A23406"/>
    <w:rsid w:val="00A265AD"/>
    <w:rsid w:val="00A32C0A"/>
    <w:rsid w:val="00A336A3"/>
    <w:rsid w:val="00A34301"/>
    <w:rsid w:val="00A37D0A"/>
    <w:rsid w:val="00A61653"/>
    <w:rsid w:val="00A70267"/>
    <w:rsid w:val="00A71C65"/>
    <w:rsid w:val="00A864D8"/>
    <w:rsid w:val="00AB0820"/>
    <w:rsid w:val="00AB38AE"/>
    <w:rsid w:val="00AF146E"/>
    <w:rsid w:val="00B04E3D"/>
    <w:rsid w:val="00B07FD6"/>
    <w:rsid w:val="00B227A1"/>
    <w:rsid w:val="00B34C5C"/>
    <w:rsid w:val="00B57381"/>
    <w:rsid w:val="00B77513"/>
    <w:rsid w:val="00BC1180"/>
    <w:rsid w:val="00BC169A"/>
    <w:rsid w:val="00BF4F16"/>
    <w:rsid w:val="00C14F6A"/>
    <w:rsid w:val="00C5073D"/>
    <w:rsid w:val="00C51D28"/>
    <w:rsid w:val="00C60F4E"/>
    <w:rsid w:val="00C63FB1"/>
    <w:rsid w:val="00C80F9B"/>
    <w:rsid w:val="00CA421C"/>
    <w:rsid w:val="00CA5B68"/>
    <w:rsid w:val="00CA6673"/>
    <w:rsid w:val="00CD5F18"/>
    <w:rsid w:val="00D13C39"/>
    <w:rsid w:val="00D148BF"/>
    <w:rsid w:val="00D20D86"/>
    <w:rsid w:val="00D308FE"/>
    <w:rsid w:val="00D3671F"/>
    <w:rsid w:val="00D44DBD"/>
    <w:rsid w:val="00D63964"/>
    <w:rsid w:val="00D7290D"/>
    <w:rsid w:val="00DA164E"/>
    <w:rsid w:val="00DB4B8B"/>
    <w:rsid w:val="00DF1579"/>
    <w:rsid w:val="00DF7EAC"/>
    <w:rsid w:val="00E01F7A"/>
    <w:rsid w:val="00E34A1D"/>
    <w:rsid w:val="00E51931"/>
    <w:rsid w:val="00E52A54"/>
    <w:rsid w:val="00E553A6"/>
    <w:rsid w:val="00E7531D"/>
    <w:rsid w:val="00E8164B"/>
    <w:rsid w:val="00E83D86"/>
    <w:rsid w:val="00EB0E17"/>
    <w:rsid w:val="00EB3DDB"/>
    <w:rsid w:val="00EE5282"/>
    <w:rsid w:val="00F0178A"/>
    <w:rsid w:val="00F20817"/>
    <w:rsid w:val="00F446D9"/>
    <w:rsid w:val="00F51E9F"/>
    <w:rsid w:val="00F53FB6"/>
    <w:rsid w:val="00F63D98"/>
    <w:rsid w:val="00FB262F"/>
    <w:rsid w:val="00FB69C9"/>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8154CE"/>
    <w:rPr>
      <w:rFonts w:ascii="Cambria Math" w:hAnsi="Cambria Math"/>
      <w:sz w:val="18"/>
      <w:lang w:val="en-GB"/>
    </w:rPr>
  </w:style>
  <w:style w:type="paragraph" w:styleId="Heading1">
    <w:name w:val="heading 1"/>
    <w:basedOn w:val="Normal"/>
    <w:next w:val="Normal"/>
    <w:autoRedefine/>
    <w:qFormat/>
    <w:rsid w:val="00AB0820"/>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autoRedefine/>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autoRedefine/>
    <w:rsid w:val="00B34C5C"/>
    <w:pPr>
      <w:autoSpaceDE w:val="0"/>
      <w:autoSpaceDN w:val="0"/>
      <w:adjustRightInd w:val="0"/>
      <w:spacing w:line="200" w:lineRule="exact"/>
      <w:ind w:firstLine="245"/>
      <w:jc w:val="both"/>
    </w:pPr>
    <w:rPr>
      <w:rFonts w:ascii="Times" w:hAnsi="Times"/>
    </w:rPr>
  </w:style>
  <w:style w:type="paragraph" w:customStyle="1" w:styleId="BodyNoIndent">
    <w:name w:val="Body (No Indent)"/>
    <w:basedOn w:val="Body"/>
    <w:next w:val="Body"/>
    <w:autoRedefine/>
    <w:rsid w:val="00817722"/>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5472E2"/>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817722"/>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rPr>
      <w:lang w:val="en-US"/>
    </w:rPr>
  </w:style>
  <w:style w:type="paragraph" w:customStyle="1" w:styleId="FOOTNOTE0">
    <w:name w:val="FOOTNOTE"/>
    <w:basedOn w:val="FootnoteText"/>
    <w:autoRedefine/>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lang w:val="en-US"/>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B04E3D"/>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wmf"/><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theme" Target="theme/theme1.xml"/><Relationship Id="rId2" Type="http://schemas.openxmlformats.org/officeDocument/2006/relationships/numbering" Target="numbering.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hyperlink" Target="mailto:tvcg@computer.org" TargetMode="External"/><Relationship Id="rId4" Type="http://schemas.openxmlformats.org/officeDocument/2006/relationships/settings" Target="settings.xml"/><Relationship Id="rId9" Type="http://schemas.openxmlformats.org/officeDocument/2006/relationships/hyperlink" Target="mailto:tvcg@computer.org" TargetMode="External"/><Relationship Id="rId14" Type="http://schemas.openxmlformats.org/officeDocument/2006/relationships/image" Target="media/image2.wmf"/></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A0E9C1-87A1-4CEC-9B15-9B32B5DD0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980</TotalTime>
  <Pages>5</Pages>
  <Words>6322</Words>
  <Characters>36036</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42274</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4</cp:revision>
  <cp:lastPrinted>2015-03-26T21:03:00Z</cp:lastPrinted>
  <dcterms:created xsi:type="dcterms:W3CDTF">2015-03-26T04:48:00Z</dcterms:created>
  <dcterms:modified xsi:type="dcterms:W3CDTF">2015-03-26T21:08:00Z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