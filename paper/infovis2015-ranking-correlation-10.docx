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6EE44B4B" w:rsidR="00BF4F16" w:rsidRPr="003060CE" w:rsidRDefault="00EC4281" w:rsidP="00C95F6C">
      <w:pPr>
        <w:pStyle w:val="AuthorInformation"/>
      </w:pPr>
      <w:r w:rsidRPr="00C95F6C">
        <w:rPr>
          <w:highlight w:val="yellow"/>
        </w:rPr>
        <w:lastRenderedPageBreak/>
        <w:t xml:space="preserve">Matthew Kay and </w:t>
      </w:r>
      <w:r w:rsidR="00C95F6C" w:rsidRPr="00C95F6C">
        <w:rPr>
          <w:highlight w:val="yellow"/>
        </w:rPr>
        <w:t xml:space="preserve">Jeffrey </w:t>
      </w:r>
      <w:proofErr w:type="spellStart"/>
      <w:r w:rsidR="00C95F6C" w:rsidRPr="00C95F6C">
        <w:rPr>
          <w:highlight w:val="yellow"/>
        </w:rPr>
        <w:t>Heer</w:t>
      </w:r>
      <w:proofErr w:type="spellEnd"/>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C95F6C">
      <w:pPr>
        <w:pStyle w:val="Heading1Introduction"/>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62FEAC1D" w:rsidR="00A37D0A" w:rsidRDefault="003F4581" w:rsidP="00C95F6C">
      <w:pPr>
        <w:pStyle w:val="BodyNoIndent"/>
      </w:pPr>
      <w:commentRangeStart w:id="0"/>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EC4281" w:rsidRDefault="00EC4281" w:rsidP="00C95F6C">
                            <w:pPr>
                              <w:pStyle w:val="Footnote"/>
                            </w:pPr>
                          </w:p>
                          <w:p w14:paraId="293261F5" w14:textId="77777777" w:rsidR="00EC4281" w:rsidRPr="00DA11EB" w:rsidRDefault="00EC4281" w:rsidP="00C95F6C">
                            <w:pPr>
                              <w:pStyle w:val="Footnote"/>
                            </w:pPr>
                          </w:p>
                          <w:p w14:paraId="0CE4CBE6" w14:textId="203452BD" w:rsidR="00EC4281" w:rsidRPr="00A70267" w:rsidRDefault="00C95F6C" w:rsidP="00C95F6C">
                            <w:pPr>
                              <w:pStyle w:val="AuthorAffiliation"/>
                              <w:rPr>
                                <w:highlight w:val="yellow"/>
                              </w:rPr>
                            </w:pPr>
                            <w:r>
                              <w:rPr>
                                <w:highlight w:val="yellow"/>
                              </w:rPr>
                              <w:t xml:space="preserve">Matthew Kay and Jeffrey </w:t>
                            </w:r>
                            <w:proofErr w:type="spellStart"/>
                            <w:r>
                              <w:rPr>
                                <w:highlight w:val="yellow"/>
                              </w:rPr>
                              <w:t>Heer</w:t>
                            </w:r>
                            <w:proofErr w:type="spellEnd"/>
                            <w:r>
                              <w:rPr>
                                <w:highlight w:val="yellow"/>
                              </w:rPr>
                              <w:t xml:space="preserve"> are </w:t>
                            </w:r>
                            <w:r w:rsidR="00EC4281" w:rsidRPr="00A70267">
                              <w:rPr>
                                <w:highlight w:val="yellow"/>
                              </w:rPr>
                              <w:t xml:space="preserve">with </w:t>
                            </w:r>
                            <w:r>
                              <w:rPr>
                                <w:highlight w:val="yellow"/>
                              </w:rPr>
                              <w:t>the University of Washington</w:t>
                            </w:r>
                            <w:r w:rsidR="00EC4281" w:rsidRPr="00A70267">
                              <w:rPr>
                                <w:highlight w:val="yellow"/>
                              </w:rPr>
                              <w:t xml:space="preserve">. E-mail: </w:t>
                            </w:r>
                            <w:r w:rsidRPr="00C95F6C">
                              <w:rPr>
                                <w:i w:val="0"/>
                                <w:highlight w:val="yellow"/>
                              </w:rPr>
                              <w:t>{</w:t>
                            </w:r>
                            <w:proofErr w:type="spellStart"/>
                            <w:r>
                              <w:rPr>
                                <w:highlight w:val="yellow"/>
                              </w:rPr>
                              <w:t>mjskay</w:t>
                            </w:r>
                            <w:proofErr w:type="spellEnd"/>
                            <w:r>
                              <w:rPr>
                                <w:highlight w:val="yellow"/>
                              </w:rPr>
                              <w:t xml:space="preserve">, </w:t>
                            </w:r>
                            <w:proofErr w:type="spellStart"/>
                            <w:r>
                              <w:rPr>
                                <w:highlight w:val="yellow"/>
                              </w:rPr>
                              <w:t>jheer</w:t>
                            </w:r>
                            <w:proofErr w:type="spellEnd"/>
                            <w:r w:rsidRPr="00C95F6C">
                              <w:rPr>
                                <w:i w:val="0"/>
                                <w:highlight w:val="yellow"/>
                              </w:rPr>
                              <w:t>}</w:t>
                            </w:r>
                            <w:r>
                              <w:rPr>
                                <w:highlight w:val="yellow"/>
                              </w:rPr>
                              <w:t>@uw.edu</w:t>
                            </w:r>
                            <w:r w:rsidR="00EC4281" w:rsidRPr="00A70267">
                              <w:rPr>
                                <w:highlight w:val="yellow"/>
                              </w:rPr>
                              <w:t>.</w:t>
                            </w:r>
                          </w:p>
                          <w:p w14:paraId="4ABDDB8C" w14:textId="77777777" w:rsidR="00EC4281" w:rsidRPr="00A70267" w:rsidRDefault="00EC4281" w:rsidP="00C95F6C">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EC4281" w:rsidRPr="00A70267" w:rsidRDefault="00EC4281" w:rsidP="00C95F6C">
                            <w:pPr>
                              <w:pStyle w:val="FOOTNOTE0"/>
                              <w:rPr>
                                <w:highlight w:val="yellow"/>
                              </w:rPr>
                            </w:pPr>
                            <w:r w:rsidRPr="00A70267">
                              <w:rPr>
                                <w:highlight w:val="yellow"/>
                              </w:rPr>
                              <w:t xml:space="preserve">For information on obtaining reprints of this article, please send </w:t>
                            </w:r>
                          </w:p>
                          <w:p w14:paraId="3ACC1A26" w14:textId="77777777" w:rsidR="00EC4281" w:rsidRPr="003F4EE7" w:rsidRDefault="00EC4281" w:rsidP="00C95F6C">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EC4281" w:rsidRDefault="00EC4281" w:rsidP="00C95F6C">
                      <w:pPr>
                        <w:pStyle w:val="Footnote"/>
                      </w:pPr>
                    </w:p>
                    <w:p w14:paraId="293261F5" w14:textId="77777777" w:rsidR="00EC4281" w:rsidRPr="00DA11EB" w:rsidRDefault="00EC4281" w:rsidP="00C95F6C">
                      <w:pPr>
                        <w:pStyle w:val="Footnote"/>
                      </w:pPr>
                    </w:p>
                    <w:p w14:paraId="0CE4CBE6" w14:textId="203452BD" w:rsidR="00EC4281" w:rsidRPr="00A70267" w:rsidRDefault="00C95F6C" w:rsidP="00C95F6C">
                      <w:pPr>
                        <w:pStyle w:val="AuthorAffiliation"/>
                        <w:rPr>
                          <w:highlight w:val="yellow"/>
                        </w:rPr>
                      </w:pPr>
                      <w:r>
                        <w:rPr>
                          <w:highlight w:val="yellow"/>
                        </w:rPr>
                        <w:t xml:space="preserve">Matthew Kay and Jeffrey </w:t>
                      </w:r>
                      <w:proofErr w:type="spellStart"/>
                      <w:r>
                        <w:rPr>
                          <w:highlight w:val="yellow"/>
                        </w:rPr>
                        <w:t>Heer</w:t>
                      </w:r>
                      <w:proofErr w:type="spellEnd"/>
                      <w:r>
                        <w:rPr>
                          <w:highlight w:val="yellow"/>
                        </w:rPr>
                        <w:t xml:space="preserve"> are </w:t>
                      </w:r>
                      <w:r w:rsidR="00EC4281" w:rsidRPr="00A70267">
                        <w:rPr>
                          <w:highlight w:val="yellow"/>
                        </w:rPr>
                        <w:t xml:space="preserve">with </w:t>
                      </w:r>
                      <w:r>
                        <w:rPr>
                          <w:highlight w:val="yellow"/>
                        </w:rPr>
                        <w:t>the University of Washington</w:t>
                      </w:r>
                      <w:r w:rsidR="00EC4281" w:rsidRPr="00A70267">
                        <w:rPr>
                          <w:highlight w:val="yellow"/>
                        </w:rPr>
                        <w:t xml:space="preserve">. E-mail: </w:t>
                      </w:r>
                      <w:r w:rsidRPr="00C95F6C">
                        <w:rPr>
                          <w:i w:val="0"/>
                          <w:highlight w:val="yellow"/>
                        </w:rPr>
                        <w:t>{</w:t>
                      </w:r>
                      <w:proofErr w:type="spellStart"/>
                      <w:r>
                        <w:rPr>
                          <w:highlight w:val="yellow"/>
                        </w:rPr>
                        <w:t>mjskay</w:t>
                      </w:r>
                      <w:proofErr w:type="spellEnd"/>
                      <w:r>
                        <w:rPr>
                          <w:highlight w:val="yellow"/>
                        </w:rPr>
                        <w:t xml:space="preserve">, </w:t>
                      </w:r>
                      <w:proofErr w:type="spellStart"/>
                      <w:r>
                        <w:rPr>
                          <w:highlight w:val="yellow"/>
                        </w:rPr>
                        <w:t>jheer</w:t>
                      </w:r>
                      <w:proofErr w:type="spellEnd"/>
                      <w:r w:rsidRPr="00C95F6C">
                        <w:rPr>
                          <w:i w:val="0"/>
                          <w:highlight w:val="yellow"/>
                        </w:rPr>
                        <w:t>}</w:t>
                      </w:r>
                      <w:r>
                        <w:rPr>
                          <w:highlight w:val="yellow"/>
                        </w:rPr>
                        <w:t>@uw.edu</w:t>
                      </w:r>
                      <w:r w:rsidR="00EC4281" w:rsidRPr="00A70267">
                        <w:rPr>
                          <w:highlight w:val="yellow"/>
                        </w:rPr>
                        <w:t>.</w:t>
                      </w:r>
                    </w:p>
                    <w:p w14:paraId="4ABDDB8C" w14:textId="77777777" w:rsidR="00EC4281" w:rsidRPr="00A70267" w:rsidRDefault="00EC4281" w:rsidP="00C95F6C">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EC4281" w:rsidRPr="00A70267" w:rsidRDefault="00EC4281" w:rsidP="00C95F6C">
                      <w:pPr>
                        <w:pStyle w:val="FOOTNOTE0"/>
                        <w:rPr>
                          <w:highlight w:val="yellow"/>
                        </w:rPr>
                      </w:pPr>
                      <w:r w:rsidRPr="00A70267">
                        <w:rPr>
                          <w:highlight w:val="yellow"/>
                        </w:rPr>
                        <w:t xml:space="preserve">For information on obtaining reprints of this article, please send </w:t>
                      </w:r>
                    </w:p>
                    <w:p w14:paraId="3ACC1A26" w14:textId="77777777" w:rsidR="00EC4281" w:rsidRPr="003F4EE7" w:rsidRDefault="00EC4281" w:rsidP="00C95F6C">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C95F6C">
      <w:pPr>
        <w:pStyle w:val="Body"/>
      </w:pPr>
      <w:r w:rsidRPr="00AF146E">
        <w:t xml:space="preserve">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w:t>
      </w:r>
      <w:commentRangeStart w:id="1"/>
      <w:r w:rsidRPr="00AF146E">
        <w:t>Ideally</w:t>
      </w:r>
      <w:commentRangeEnd w:id="1"/>
      <w:r w:rsidR="00806471">
        <w:rPr>
          <w:rStyle w:val="CommentReference"/>
          <w:rFonts w:ascii="Cambria Math" w:hAnsi="Cambria Math"/>
        </w:rPr>
        <w:commentReference w:id="1"/>
      </w:r>
      <w:r w:rsidRPr="00AF146E">
        <w:t xml:space="preserve"> we would like to know this effect size on some interpretable scale (such as in terms of just-noticeable differences in r), which is made difficult when using non-parametric tests.</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27F56E97"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bookmarkStart w:id="2" w:name="_GoBack"/>
      <w:bookmarkEnd w:id="2"/>
    </w:p>
    <w:p w14:paraId="2D4BC4D4" w14:textId="77777777" w:rsidR="00CD5F18" w:rsidRDefault="00043682" w:rsidP="00C95F6C">
      <w:pPr>
        <w:pStyle w:val="Body"/>
      </w:pPr>
      <w:commentRangeStart w:id="3"/>
      <w:r w:rsidRPr="00AF146E">
        <w:t>This</w:t>
      </w:r>
      <w:commentRangeEnd w:id="3"/>
      <w:r w:rsidR="00806471">
        <w:rPr>
          <w:rStyle w:val="CommentReference"/>
          <w:rFonts w:ascii="Cambria Math" w:hAnsi="Cambria Math"/>
        </w:rPr>
        <w:commentReference w:id="3"/>
      </w:r>
      <w:r w:rsidRPr="00AF146E">
        <w:t xml:space="preserve">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C95F6C">
      <w:pPr>
        <w:pStyle w:val="Heading1"/>
      </w:pPr>
      <w:commentRangeStart w:id="4"/>
      <w:r w:rsidRPr="00AB0820">
        <w:t>Background</w:t>
      </w:r>
      <w:commentRangeEnd w:id="4"/>
      <w:r w:rsidR="00EC4281">
        <w:rPr>
          <w:rStyle w:val="CommentReference"/>
          <w:rFonts w:ascii="Cambria Math" w:hAnsi="Cambria Math"/>
          <w:b w:val="0"/>
          <w:smallCaps w:val="0"/>
          <w:spacing w:val="0"/>
          <w:kern w:val="0"/>
        </w:rPr>
        <w:commentReference w:id="4"/>
      </w:r>
    </w:p>
    <w:p w14:paraId="3B63914C" w14:textId="5814E294" w:rsidR="00D37FB5" w:rsidRPr="00EC4281" w:rsidRDefault="00EC4281" w:rsidP="00C95F6C">
      <w:pPr>
        <w:rPr>
          <w:highlight w:val="yellow"/>
        </w:rPr>
      </w:pPr>
      <w:r>
        <w:rPr>
          <w:highlight w:val="yellow"/>
        </w:rPr>
        <w:t>TBD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778C2033" w:rsidR="00706A57" w:rsidRDefault="00706A57" w:rsidP="00C95F6C">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xml:space="preserve">. This experiment employs a staircase procedure in order to find a person’s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proofErr w:type="spellStart"/>
      <w:r w:rsidRPr="00706A57">
        <w:rPr>
          <w:i/>
        </w:rPr>
        <w:t>r</w:t>
      </w:r>
      <w:r>
        <w:rPr>
          <w:i/>
        </w:rPr>
        <w:t xml:space="preserve"> </w:t>
      </w:r>
      <w:r>
        <w:t>at</w:t>
      </w:r>
      <w:proofErr w:type="spellEnd"/>
      <w:r>
        <w:t xml:space="preserve"> which they should be expected to notice a difference between the </w:t>
      </w:r>
      <w:r w:rsidR="009B017E">
        <w:t>correlations of</w:t>
      </w:r>
      <w:r>
        <w:t xml:space="preserve"> </w:t>
      </w:r>
      <w:r>
        <w:lastRenderedPageBreak/>
        <w:t xml:space="preserve">two visualizations 75% of the time. The experiment included the following </w:t>
      </w:r>
      <w:r w:rsidR="00EC4281">
        <w:t>variables</w:t>
      </w:r>
      <w:r>
        <w:t>:</w:t>
      </w:r>
    </w:p>
    <w:p w14:paraId="11F0B39C" w14:textId="676B49DA" w:rsidR="00706A57" w:rsidRDefault="00706A57" w:rsidP="00C95F6C">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C95F6C">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C95F6C">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C95F6C">
      <w:pPr>
        <w:pStyle w:val="ListParagraph"/>
      </w:pPr>
      <w:r>
        <w:t xml:space="preserve">6 values of </w:t>
      </w:r>
      <w:r w:rsidRPr="009B017E">
        <w:rPr>
          <w:i/>
        </w:rPr>
        <w:t>r</w:t>
      </w:r>
      <w:r>
        <w:t>: [0.3, 0.4, 0.5, 0.6, 0.7, 0.8].</w:t>
      </w:r>
    </w:p>
    <w:p w14:paraId="6BFED2A8" w14:textId="65FA2516" w:rsidR="006515FD" w:rsidRPr="005F43DA" w:rsidRDefault="009B017E" w:rsidP="00C95F6C">
      <w:pPr>
        <w:pStyle w:val="BodyNoIndent"/>
      </w:pPr>
      <w:r>
        <w:t xml:space="preserve">Visualizations and directions were typically analysed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recruited using Mechanical Turk, with each participant </w:t>
      </w:r>
      <w:r w:rsidR="005F43DA">
        <w:t>completing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 (e.g.,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Pr="00F63D98" w:rsidRDefault="00A37D0A" w:rsidP="00C95F6C">
      <w:pPr>
        <w:pStyle w:val="Heading2"/>
      </w:pPr>
      <w:r>
        <w:t xml:space="preserve">Harrison </w:t>
      </w:r>
      <w:r w:rsidRPr="00F50400">
        <w:rPr>
          <w:i/>
        </w:rPr>
        <w:t>et al</w:t>
      </w:r>
      <w:r>
        <w:t>. analysis</w:t>
      </w:r>
    </w:p>
    <w:p w14:paraId="7E103CB2" w14:textId="360837B8" w:rsidR="000E1078" w:rsidRDefault="005F43DA" w:rsidP="00C95F6C">
      <w:pPr>
        <w:pStyle w:val="BodyNoIndent"/>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EC4281" w:rsidRDefault="00EC4281"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EC4281" w:rsidRPr="004524B7" w:rsidRDefault="00EC4281" w:rsidP="00C95F6C">
                            <w:pPr>
                              <w:pStyle w:val="FigureCaption"/>
                              <w:rPr>
                                <w:b/>
                                <w:smallCaps/>
                                <w:spacing w:val="13"/>
                                <w:kern w:val="32"/>
                                <w:sz w:val="18"/>
                              </w:rPr>
                            </w:pPr>
                            <w:bookmarkStart w:id="5" w:name="_Ref415505730"/>
                            <w:r>
                              <w:t xml:space="preserve">Fig. </w:t>
                            </w:r>
                            <w:r>
                              <w:fldChar w:fldCharType="begin"/>
                            </w:r>
                            <w:r>
                              <w:instrText xml:space="preserve"> SEQ Fig. \* ARABIC </w:instrText>
                            </w:r>
                            <w:r>
                              <w:fldChar w:fldCharType="separate"/>
                            </w:r>
                            <w:r>
                              <w:rPr>
                                <w:noProof/>
                              </w:rPr>
                              <w:t>1</w:t>
                            </w:r>
                            <w:r>
                              <w:fldChar w:fldCharType="end"/>
                            </w:r>
                            <w:bookmarkEnd w:id="5"/>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EC4281" w:rsidRDefault="00EC4281"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EC4281" w:rsidRPr="004524B7" w:rsidRDefault="00EC4281" w:rsidP="00C95F6C">
                      <w:pPr>
                        <w:pStyle w:val="FigureCaption"/>
                        <w:rPr>
                          <w:b/>
                          <w:smallCaps/>
                          <w:spacing w:val="13"/>
                          <w:kern w:val="32"/>
                          <w:sz w:val="18"/>
                        </w:rPr>
                      </w:pPr>
                      <w:bookmarkStart w:id="6" w:name="_Ref415505730"/>
                      <w:r>
                        <w:t xml:space="preserve">Fig. </w:t>
                      </w:r>
                      <w:r>
                        <w:fldChar w:fldCharType="begin"/>
                      </w:r>
                      <w:r>
                        <w:instrText xml:space="preserve"> SEQ Fig. \* ARABIC </w:instrText>
                      </w:r>
                      <w:r>
                        <w:fldChar w:fldCharType="separate"/>
                      </w:r>
                      <w:r>
                        <w:rPr>
                          <w:noProof/>
                        </w:rPr>
                        <w:t>1</w:t>
                      </w:r>
                      <w:r>
                        <w:fldChar w:fldCharType="end"/>
                      </w:r>
                      <w:bookmarkEnd w:id="6"/>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an analysis approach common in prior work </w:t>
      </w:r>
      <w:r w:rsidR="002E5C04">
        <w:t>on</w:t>
      </w:r>
      <w:r w:rsidR="000E1078">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EC4281">
        <w:t xml:space="preserve">Fig. </w:t>
      </w:r>
      <w:r w:rsidR="00EC4281">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0B6618B2"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the </w:t>
      </w:r>
      <w:r w:rsidR="00D37FB5" w:rsidRPr="00D37FB5">
        <w:rPr>
          <w:i/>
        </w:rPr>
        <w:t xml:space="preserve">bias-variance </w:t>
      </w:r>
      <w:proofErr w:type="spellStart"/>
      <w:r w:rsidR="00D37FB5" w:rsidRPr="00D37FB5">
        <w:rPr>
          <w:i/>
        </w:rPr>
        <w:t>tradeoff</w:t>
      </w:r>
      <w:proofErr w:type="spellEnd"/>
      <w:r w:rsidR="00D37FB5">
        <w:rPr>
          <w:i/>
        </w:rPr>
        <w:t>,</w:t>
      </w:r>
      <w:r w:rsidR="00D37FB5">
        <w:t xml:space="preserve"> well-known in machine learning</w:t>
      </w:r>
      <w:r w:rsidR="00CD7D69">
        <w:t xml:space="preserve"> </w:t>
      </w:r>
      <w:r w:rsidR="00CD7D69">
        <w:fldChar w:fldCharType="begin" w:fldLock="1"/>
      </w:r>
      <w:r w:rsidR="00AE2021">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"[3]", "plainTextFormattedCitation" : "[3]", "previouslyFormattedCitation" : "[3]" }, "properties" : { "noteIndex" : 0 }, "schema" : "https://github.com/citation-style-language/schema/raw/master/csl-citation.json" }</w:instrText>
      </w:r>
      <w:r w:rsidR="00CD7D69">
        <w:fldChar w:fldCharType="separate"/>
      </w:r>
      <w:r w:rsidR="00CD7D69" w:rsidRPr="00CD7D69">
        <w:rPr>
          <w:noProof/>
        </w:rPr>
        <w:t>[3]</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D87AE0">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"[4]", "plainTextFormattedCitation" : "[4]" }, "properties" : { "noteIndex" : 0 }, "schema" : "https://github.com/citation-style-language/schema/raw/master/csl-citation.json" }</w:instrText>
      </w:r>
      <w:r w:rsidR="00D87AE0">
        <w:fldChar w:fldCharType="separate"/>
      </w:r>
      <w:r w:rsidR="00D87AE0" w:rsidRPr="00D87AE0">
        <w:rPr>
          <w:noProof/>
        </w:rPr>
        <w:t>[4]</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visualizations of circles on maps. </w:t>
      </w:r>
      <w:r w:rsidR="00634CA6" w:rsidRPr="00EC4281">
        <w:rPr>
          <w:highlight w:val="yellow"/>
        </w:rPr>
        <w:t xml:space="preserve">From a design </w:t>
      </w:r>
      <w:r w:rsidRPr="00EC4281">
        <w:rPr>
          <w:highlight w:val="yellow"/>
        </w:rPr>
        <w:t>pers</w:t>
      </w:r>
      <w:r w:rsidR="00A71C65" w:rsidRPr="00EC4281">
        <w:rPr>
          <w:highlight w:val="yellow"/>
        </w:rPr>
        <w:t>pective</w:t>
      </w:r>
      <w:r w:rsidRPr="00EC4281">
        <w:rPr>
          <w:highlight w:val="yellow"/>
        </w:rPr>
        <w:t xml:space="preserve">, this </w:t>
      </w:r>
      <w:r w:rsidR="00634CA6" w:rsidRPr="00EC4281">
        <w:rPr>
          <w:highlight w:val="yellow"/>
        </w:rPr>
        <w:t>is not un</w:t>
      </w:r>
      <w:r w:rsidRPr="00EC4281">
        <w:rPr>
          <w:highlight w:val="yellow"/>
        </w:rPr>
        <w:t xml:space="preserve">like </w:t>
      </w:r>
      <w:r w:rsidR="00A71C65" w:rsidRPr="00EC4281">
        <w:rPr>
          <w:highlight w:val="yellow"/>
        </w:rPr>
        <w:t xml:space="preserve">an architect </w:t>
      </w:r>
      <w:r w:rsidR="00634CA6" w:rsidRPr="00EC4281">
        <w:rPr>
          <w:highlight w:val="yellow"/>
        </w:rPr>
        <w:t>who designs</w:t>
      </w:r>
      <w:r w:rsidRPr="00EC4281">
        <w:rPr>
          <w:highlight w:val="yellow"/>
        </w:rPr>
        <w:t xml:space="preserve"> </w:t>
      </w:r>
      <w:r w:rsidR="00634CA6" w:rsidRPr="00EC4281">
        <w:rPr>
          <w:highlight w:val="yellow"/>
        </w:rPr>
        <w:t>every home</w:t>
      </w:r>
      <w:r w:rsidRPr="00EC4281">
        <w:rPr>
          <w:highlight w:val="yellow"/>
        </w:rPr>
        <w:t xml:space="preserve"> for the average family of 2.6 people</w:t>
      </w:r>
      <w:r w:rsidR="00980D3C" w:rsidRPr="00EC4281">
        <w:rPr>
          <w:highlight w:val="yellow"/>
        </w:rPr>
        <w:t>. Individuals</w:t>
      </w:r>
      <w:r w:rsidR="002E5C04" w:rsidRPr="00EC4281">
        <w:rPr>
          <w:highlight w:val="yellow"/>
        </w:rPr>
        <w:t>, not group means,</w:t>
      </w:r>
      <w:r w:rsidR="00980D3C" w:rsidRPr="00EC4281">
        <w:rPr>
          <w:highlight w:val="yellow"/>
        </w:rPr>
        <w:t xml:space="preserve"> digest visualizations</w:t>
      </w:r>
      <w:r w:rsidR="00980D3C">
        <w:t>.</w:t>
      </w:r>
    </w:p>
    <w:p w14:paraId="1916385C" w14:textId="2B9EDD53" w:rsidR="00980D3C" w:rsidRDefault="00EC4281" w:rsidP="00C95F6C">
      <w:pPr>
        <w:pStyle w:val="Body"/>
      </w:pPr>
      <w:r>
        <w:t>Only a</w:t>
      </w:r>
      <w:r w:rsidR="00D87AE0">
        <w:t xml:space="preserve">nalysing group means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29A525D1" w:rsidR="002E5C04" w:rsidRDefault="002E5C04" w:rsidP="00C95F6C">
      <w:pPr>
        <w:pStyle w:val="Body"/>
      </w:pPr>
      <w:commentRangeStart w:id="7"/>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7"/>
      <w:r w:rsidR="00A71C65">
        <w:rPr>
          <w:rStyle w:val="CommentReference"/>
          <w:rFonts w:ascii="Cambria Math" w:hAnsi="Cambria Math"/>
        </w:rPr>
        <w:commentReference w:id="7"/>
      </w:r>
      <w:r>
        <w:t xml:space="preserve">. Indeed, despite being a paper that proposes a parametric model to describe the performance of each visualization, Harrison </w:t>
      </w:r>
      <w:r w:rsidRPr="00F50400">
        <w:rPr>
          <w:i/>
        </w:rPr>
        <w:t>et al</w:t>
      </w:r>
      <w:r>
        <w:t>.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C2FA37" w14:textId="16BDD520" w:rsidR="004524B7" w:rsidRDefault="00A37D0A" w:rsidP="00C95F6C">
      <w:pPr>
        <w:pStyle w:val="Heading1"/>
      </w:pPr>
      <w:bookmarkStart w:id="8" w:name="_Ref415008636"/>
      <w:r w:rsidRPr="00AB0820">
        <w:t>Model</w:t>
      </w:r>
      <w:r w:rsidRPr="00AF146E">
        <w:t xml:space="preserve"> 1: Linear Model</w:t>
      </w:r>
      <w:bookmarkEnd w:id="8"/>
    </w:p>
    <w:p w14:paraId="7A25CA71" w14:textId="328F0479" w:rsidR="00BC169A" w:rsidRDefault="00A37D0A" w:rsidP="00C95F6C">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C95F6C">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w:t>
      </w:r>
      <w:r>
        <w:lastRenderedPageBreak/>
        <w:t xml:space="preserve">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6DC6C76C"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EC4281" w:rsidRPr="00E553A6" w:rsidRDefault="00EC4281"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EC4281" w:rsidRPr="00E553A6" w:rsidRDefault="00EC4281" w:rsidP="00C95F6C">
                            <w:pPr>
                              <w:pStyle w:val="FigureCaption"/>
                            </w:pPr>
                            <w:bookmarkStart w:id="9" w:name="_Ref415065078"/>
                            <w:r w:rsidRPr="00E553A6">
                              <w:t xml:space="preserve">Fig. </w:t>
                            </w:r>
                            <w:r w:rsidRPr="00E553A6">
                              <w:fldChar w:fldCharType="begin"/>
                            </w:r>
                            <w:r w:rsidRPr="00E553A6">
                              <w:instrText xml:space="preserve"> SEQ Fig. \* ARABIC </w:instrText>
                            </w:r>
                            <w:r w:rsidRPr="00E553A6">
                              <w:fldChar w:fldCharType="separate"/>
                            </w:r>
                            <w:r>
                              <w:rPr>
                                <w:noProof/>
                              </w:rPr>
                              <w:t>2</w:t>
                            </w:r>
                            <w:r w:rsidRPr="00E553A6">
                              <w:fldChar w:fldCharType="end"/>
                            </w:r>
                            <w:bookmarkEnd w:id="9"/>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EC4281" w:rsidRPr="00E553A6" w:rsidRDefault="00EC4281"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EC4281" w:rsidRPr="00E553A6" w:rsidRDefault="00EC4281" w:rsidP="00C95F6C">
                      <w:pPr>
                        <w:pStyle w:val="FigureCaption"/>
                      </w:pPr>
                      <w:bookmarkStart w:id="10" w:name="_Ref415065078"/>
                      <w:r w:rsidRPr="00E553A6">
                        <w:t xml:space="preserve">Fig. </w:t>
                      </w:r>
                      <w:r w:rsidRPr="00E553A6">
                        <w:fldChar w:fldCharType="begin"/>
                      </w:r>
                      <w:r w:rsidRPr="00E553A6">
                        <w:instrText xml:space="preserve"> SEQ Fig. \* ARABIC </w:instrText>
                      </w:r>
                      <w:r w:rsidRPr="00E553A6">
                        <w:fldChar w:fldCharType="separate"/>
                      </w:r>
                      <w:r>
                        <w:rPr>
                          <w:noProof/>
                        </w:rPr>
                        <w:t>2</w:t>
                      </w:r>
                      <w:r w:rsidRPr="00E553A6">
                        <w:fldChar w:fldCharType="end"/>
                      </w:r>
                      <w:bookmarkEnd w:id="10"/>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151D71" w:rsidRPr="00E553A6">
        <w:t xml:space="preserve">Fig. </w:t>
      </w:r>
      <w:r w:rsidR="00151D71">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151D71" w:rsidRPr="00E553A6">
        <w:t xml:space="preserve">Fig. </w:t>
      </w:r>
      <w:r w:rsidR="00151D71">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151D71" w:rsidRPr="00E553A6">
        <w:t xml:space="preserve">Fig. </w:t>
      </w:r>
      <w:r w:rsidR="00151D71">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8B7DE6"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C95F6C">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C95F6C">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151D71" w:rsidRPr="00E553A6">
        <w:t xml:space="preserve">Fig. </w:t>
      </w:r>
      <w:r w:rsidR="00151D71">
        <w:rPr>
          <w:noProof/>
        </w:rPr>
        <w:t>2</w:t>
      </w:r>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C95F6C">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151D71">
        <w:t xml:space="preserve">Fig. </w:t>
      </w:r>
      <w:r w:rsidR="00151D71">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1A0CE231" w:rsidR="00653F3B" w:rsidRPr="00653F3B" w:rsidRDefault="00314127" w:rsidP="00C95F6C">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151D71">
        <w:t xml:space="preserve">Fig. </w:t>
      </w:r>
      <w:r w:rsidR="00151D71">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151D71">
        <w:t xml:space="preserve">Fig. </w:t>
      </w:r>
      <w:r w:rsidR="00151D71">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151D71">
        <w:t xml:space="preserve">Fig. </w:t>
      </w:r>
      <w:r w:rsidR="00151D71">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151D71">
        <w:t xml:space="preserve">Fig. </w:t>
      </w:r>
      <w:r w:rsidR="00151D71">
        <w:rPr>
          <w:noProof/>
        </w:rPr>
        <w:t>3</w:t>
      </w:r>
      <w:r w:rsidR="000C14DA">
        <w:rPr>
          <w:highlight w:val="yellow"/>
        </w:rPr>
        <w:fldChar w:fldCharType="end"/>
      </w:r>
      <w:r w:rsidR="000C14DA">
        <w:t>A.1, JND gets quite close to the 0 boundary.</w:t>
      </w:r>
    </w:p>
    <w:p w14:paraId="365112B6" w14:textId="15DFE62D" w:rsidR="005102B8" w:rsidRDefault="00122330" w:rsidP="00C95F6C">
      <w:pPr>
        <w:pStyle w:val="Heading1"/>
      </w:pPr>
      <w:bookmarkStart w:id="11" w:name="_Ref415008651"/>
      <w:r w:rsidRPr="00AF146E">
        <w:t>Model 2: Log-Linear Model</w:t>
      </w:r>
      <w:bookmarkEnd w:id="11"/>
    </w:p>
    <w:p w14:paraId="5E3AD50E" w14:textId="4C187CD8" w:rsidR="009B0E57" w:rsidRDefault="009B0E57" w:rsidP="00C95F6C">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068F2F5C" w:rsidR="00645A2C" w:rsidRDefault="00645A2C" w:rsidP="00C95F6C">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151D71">
        <w:t xml:space="preserve">Fig. </w:t>
      </w:r>
      <w:r w:rsidR="00151D71">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closely matches </w:t>
      </w:r>
      <w:r>
        <w:lastRenderedPageBreak/>
        <w:t>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77777777" w:rsidR="008560D3" w:rsidRDefault="008560D3" w:rsidP="00C95F6C">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188E66"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77777777" w:rsidR="00EC4281" w:rsidRPr="00850159" w:rsidRDefault="00EC4281" w:rsidP="00C95F6C">
                            <w:r>
                              <w:rPr>
                                <w:noProof/>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EC4281" w:rsidRDefault="00EC4281" w:rsidP="00C95F6C">
                            <w:pPr>
                              <w:pStyle w:val="FigureCaption"/>
                            </w:pPr>
                            <w:bookmarkStart w:id="12" w:name="_Ref415007748"/>
                            <w:r>
                              <w:t xml:space="preserve">Fig. </w:t>
                            </w:r>
                            <w:r>
                              <w:fldChar w:fldCharType="begin"/>
                            </w:r>
                            <w:r>
                              <w:instrText xml:space="preserve"> SEQ Fig. \* ARABIC </w:instrText>
                            </w:r>
                            <w:r>
                              <w:fldChar w:fldCharType="separate"/>
                            </w:r>
                            <w:r>
                              <w:rPr>
                                <w:noProof/>
                              </w:rPr>
                              <w:t>3</w:t>
                            </w:r>
                            <w:r>
                              <w:rPr>
                                <w:noProof/>
                              </w:rPr>
                              <w:fldChar w:fldCharType="end"/>
                            </w:r>
                            <w:bookmarkEnd w:id="12"/>
                            <w:r>
                              <w:t xml:space="preserve"> Comparison of fits of the linear model (Section </w:t>
                            </w:r>
                            <w:r>
                              <w:fldChar w:fldCharType="begin"/>
                            </w:r>
                            <w:r>
                              <w:instrText xml:space="preserve"> REF _Ref415008636 \r \h </w:instrText>
                            </w:r>
                            <w:r>
                              <w:fldChar w:fldCharType="separate"/>
                            </w:r>
                            <w:r>
                              <w:t>2</w:t>
                            </w:r>
                            <w:r>
                              <w:fldChar w:fldCharType="end"/>
                            </w:r>
                            <w:r>
                              <w:t xml:space="preserve">) and the log-linear model (Section </w:t>
                            </w:r>
                            <w:r>
                              <w:fldChar w:fldCharType="begin"/>
                            </w:r>
                            <w:r>
                              <w:instrText xml:space="preserve"> REF _Ref415008651 \r \h </w:instrText>
                            </w:r>
                            <w:r>
                              <w:fldChar w:fldCharType="separate"/>
                            </w:r>
                            <w:r>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77777777" w:rsidR="00EC4281" w:rsidRPr="00850159" w:rsidRDefault="00EC4281" w:rsidP="00C95F6C">
                      <w:r>
                        <w:rPr>
                          <w:noProof/>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EC4281" w:rsidRDefault="00EC4281" w:rsidP="00C95F6C">
                      <w:pPr>
                        <w:pStyle w:val="FigureCaption"/>
                      </w:pPr>
                      <w:bookmarkStart w:id="13" w:name="_Ref415007748"/>
                      <w:r>
                        <w:t xml:space="preserve">Fig. </w:t>
                      </w:r>
                      <w:r>
                        <w:fldChar w:fldCharType="begin"/>
                      </w:r>
                      <w:r>
                        <w:instrText xml:space="preserve"> SEQ Fig. \* ARABIC </w:instrText>
                      </w:r>
                      <w:r>
                        <w:fldChar w:fldCharType="separate"/>
                      </w:r>
                      <w:r>
                        <w:rPr>
                          <w:noProof/>
                        </w:rPr>
                        <w:t>3</w:t>
                      </w:r>
                      <w:r>
                        <w:rPr>
                          <w:noProof/>
                        </w:rPr>
                        <w:fldChar w:fldCharType="end"/>
                      </w:r>
                      <w:bookmarkEnd w:id="13"/>
                      <w:r>
                        <w:t xml:space="preserve"> Comparison of fits of the linear model (Section </w:t>
                      </w:r>
                      <w:r>
                        <w:fldChar w:fldCharType="begin"/>
                      </w:r>
                      <w:r>
                        <w:instrText xml:space="preserve"> REF _Ref415008636 \r \h </w:instrText>
                      </w:r>
                      <w:r>
                        <w:fldChar w:fldCharType="separate"/>
                      </w:r>
                      <w:r>
                        <w:t>2</w:t>
                      </w:r>
                      <w:r>
                        <w:fldChar w:fldCharType="end"/>
                      </w:r>
                      <w:r>
                        <w:t xml:space="preserve">) and the log-linear model (Section </w:t>
                      </w:r>
                      <w:r>
                        <w:fldChar w:fldCharType="begin"/>
                      </w:r>
                      <w:r>
                        <w:instrText xml:space="preserve"> REF _Ref415008651 \r \h </w:instrText>
                      </w:r>
                      <w:r>
                        <w:fldChar w:fldCharType="separate"/>
                      </w:r>
                      <w:r>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094624BA" w14:textId="2F6B32DE" w:rsidR="00A31944" w:rsidRPr="00AF146E" w:rsidRDefault="00C63FB1" w:rsidP="00C95F6C">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5B366BD6" w:rsidR="007D0B04" w:rsidRPr="00AF146E" w:rsidRDefault="007D0B04" w:rsidP="00C95F6C">
      <w:pPr>
        <w:pStyle w:val="Heading1"/>
      </w:pPr>
      <w:bookmarkStart w:id="14" w:name="_Ref415409868"/>
      <w:r w:rsidRPr="00AF146E">
        <w:t>Model 3: Censored Log-Linear Model</w:t>
      </w:r>
      <w:bookmarkEnd w:id="14"/>
    </w:p>
    <w:p w14:paraId="5498328E" w14:textId="205F82DB" w:rsidR="00C63FB1" w:rsidRPr="00AF146E" w:rsidRDefault="00634CA6" w:rsidP="00C95F6C">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D87AE0">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"[5], [6]", "plainTextFormattedCitation" : "[5], [6]", "previouslyFormattedCitation" : "[4], [5]" }, "properties" : { "noteIndex" : 0 }, "schema" : "https://github.com/citation-style-language/schema/raw/master/csl-citation.json" }</w:instrText>
      </w:r>
      <w:r w:rsidR="008154CE" w:rsidRPr="008154CE">
        <w:fldChar w:fldCharType="separate"/>
      </w:r>
      <w:r w:rsidR="00D87AE0" w:rsidRPr="00D87AE0">
        <w:rPr>
          <w:noProof/>
        </w:rPr>
        <w:t>[5], [6]</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151D71">
        <w:t xml:space="preserve">Fig. </w:t>
      </w:r>
      <w:r w:rsidR="00151D71">
        <w:rPr>
          <w:noProof/>
        </w:rPr>
        <w:t>4</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w:t>
      </w:r>
      <w:r w:rsidR="00C63FB1" w:rsidRPr="00AF146E">
        <w:lastRenderedPageBreak/>
        <w:t>can use observations close to or beyond those thresholds to estimate the proportion of values we might expect to see above them.</w:t>
      </w:r>
    </w:p>
    <w:p w14:paraId="6DD84C2C" w14:textId="77777777" w:rsidR="00C63FB1" w:rsidRDefault="00C63FB1" w:rsidP="00C95F6C"/>
    <w:p w14:paraId="7E663E6B" w14:textId="77777777" w:rsidR="0096658C" w:rsidRDefault="00C63FB1" w:rsidP="00C95F6C">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w:t>
      </w:r>
    </w:p>
    <w:p w14:paraId="1DEF24FB" w14:textId="6E9E092F" w:rsidR="00C63FB1" w:rsidRDefault="0096658C" w:rsidP="00C95F6C">
      <w:pPr>
        <w:pStyle w:val="ListParagraph"/>
        <w:numPr>
          <w:ilvl w:val="1"/>
          <w:numId w:val="45"/>
        </w:numPr>
        <w:rPr>
          <w:highlight w:val="yellow"/>
        </w:rPr>
      </w:pPr>
      <w:r>
        <w:rPr>
          <w:highlight w:val="yellow"/>
        </w:rPr>
        <w:t>Derive</w:t>
      </w:r>
      <w:r w:rsidR="00314127" w:rsidRPr="00314127">
        <w:rPr>
          <w:highlight w:val="yellow"/>
        </w:rPr>
        <w:t xml:space="preserve"> thresholds</w:t>
      </w:r>
    </w:p>
    <w:p w14:paraId="7A6A615C" w14:textId="77777777" w:rsidR="00314127" w:rsidRPr="00314127" w:rsidRDefault="00314127" w:rsidP="00C95F6C">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C95F6C">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C95F6C">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C95F6C">
      <w:pPr>
        <w:pStyle w:val="Body"/>
      </w:pPr>
    </w:p>
    <w:p w14:paraId="5A384B5D" w14:textId="674B9901" w:rsidR="00047789" w:rsidRPr="003C677D" w:rsidRDefault="008B7DE6"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0CCA628B" w:rsidR="007D0B04" w:rsidRDefault="00047789" w:rsidP="00C95F6C">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w:t>
      </w:r>
      <w:proofErr w:type="gramStart"/>
      <w:r>
        <w:t xml:space="preserve">of </w:t>
      </w:r>
      <w:proofErr w:type="gramEnd"/>
      <m:oMath>
        <m:r>
          <w:rPr>
            <w:rFonts w:ascii="Cambria Math" w:hAnsi="Cambria Math"/>
          </w:rPr>
          <m:t>y</m:t>
        </m:r>
      </m:oMath>
      <w:r>
        <w:t>:</w:t>
      </w:r>
    </w:p>
    <w:p w14:paraId="4FEE03DF" w14:textId="77777777" w:rsidR="00047789" w:rsidRDefault="00047789" w:rsidP="00C95F6C">
      <w:pPr>
        <w:pStyle w:val="Body"/>
      </w:pPr>
    </w:p>
    <w:p w14:paraId="79175AA6" w14:textId="5E1F986A" w:rsidR="00047789"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77777777" w:rsidR="00047789" w:rsidRDefault="00047789" w:rsidP="00C95F6C">
      <w:pPr>
        <w:pStyle w:val="Body"/>
      </w:pPr>
    </w:p>
    <w:p w14:paraId="0D3AFEF1" w14:textId="5B396356" w:rsidR="00047789" w:rsidRPr="00047789" w:rsidRDefault="00374501" w:rsidP="00C95F6C">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C95F6C">
      <w:pPr>
        <w:pStyle w:val="Body"/>
      </w:pPr>
    </w:p>
    <w:p w14:paraId="2D1A5F8E" w14:textId="0B3BA30C" w:rsidR="00047789" w:rsidRPr="0096658C"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t>Bias in uncensored model</w:t>
      </w:r>
    </w:p>
    <w:p w14:paraId="3504B355" w14:textId="6DF8CF46" w:rsidR="00701E02" w:rsidRPr="00701E02" w:rsidRDefault="00701E02" w:rsidP="00C95F6C">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C95F6C">
      <w:pPr>
        <w:pStyle w:val="Heading1"/>
      </w:pPr>
      <w:r w:rsidRPr="00AF146E">
        <w:t>Model 4: Bayesian Censored Log-Linear Model</w:t>
      </w:r>
    </w:p>
    <w:p w14:paraId="01A5E787" w14:textId="3854F50A" w:rsidR="0019125A" w:rsidRDefault="002A0313" w:rsidP="00C95F6C">
      <w:pPr>
        <w:pStyle w:val="BodyNoIndent"/>
      </w:pPr>
      <w:r>
        <w:rPr>
          <w:noProof/>
        </w:rPr>
        <mc:AlternateContent>
          <mc:Choice Requires="wps">
            <w:drawing>
              <wp:anchor distT="0" distB="0" distL="114300" distR="114300" simplePos="0" relativeHeight="251665920" behindDoc="0" locked="0" layoutInCell="1" allowOverlap="0" wp14:anchorId="123F5AEA" wp14:editId="1B0DB48E">
                <wp:simplePos x="0" y="0"/>
                <wp:positionH relativeFrom="margin">
                  <wp:posOffset>3345180</wp:posOffset>
                </wp:positionH>
                <wp:positionV relativeFrom="margin">
                  <wp:posOffset>1270</wp:posOffset>
                </wp:positionV>
                <wp:extent cx="3154680" cy="25273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7300"/>
                        </a:xfrm>
                        <a:prstGeom prst="rect">
                          <a:avLst/>
                        </a:prstGeom>
                        <a:solidFill>
                          <a:prstClr val="white"/>
                        </a:solidFill>
                        <a:ln>
                          <a:noFill/>
                        </a:ln>
                        <a:effectLst/>
                      </wps:spPr>
                      <wps:txbx>
                        <w:txbxContent>
                          <w:p w14:paraId="2BA8E535" w14:textId="18960480" w:rsidR="00EC4281" w:rsidRDefault="00EC4281" w:rsidP="00C95F6C">
                            <w:r>
                              <w:t xml:space="preserve">      </w:t>
                            </w: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EC4281" w:rsidRPr="00A573A0" w:rsidRDefault="00EC4281" w:rsidP="00C95F6C">
                            <w:pPr>
                              <w:pStyle w:val="FigureCaption"/>
                              <w:rPr>
                                <w:rFonts w:ascii="Cambria Math" w:hAnsi="Cambria Math"/>
                                <w:noProof/>
                                <w:sz w:val="18"/>
                              </w:rPr>
                            </w:pPr>
                            <w:bookmarkStart w:id="15" w:name="_Ref415264541"/>
                            <w:r>
                              <w:t xml:space="preserve">Fig. </w:t>
                            </w:r>
                            <w:r>
                              <w:fldChar w:fldCharType="begin"/>
                            </w:r>
                            <w:r>
                              <w:instrText xml:space="preserve"> SEQ Fig. \* ARABIC </w:instrText>
                            </w:r>
                            <w:r>
                              <w:fldChar w:fldCharType="separate"/>
                            </w:r>
                            <w:r>
                              <w:rPr>
                                <w:noProof/>
                              </w:rPr>
                              <w:t>4</w:t>
                            </w:r>
                            <w:r>
                              <w:fldChar w:fldCharType="end"/>
                            </w:r>
                            <w:bookmarkEnd w:id="15"/>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263.4pt;margin-top:.1pt;width:248.4pt;height:199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" o:allowoverlap="f" stroked="f">
                <v:textbox style="mso-fit-shape-to-text:t" inset="0,0,0,0">
                  <w:txbxContent>
                    <w:p w14:paraId="2BA8E535" w14:textId="18960480" w:rsidR="00EC4281" w:rsidRDefault="00EC4281" w:rsidP="00C95F6C">
                      <w:r>
                        <w:t xml:space="preserve">      </w:t>
                      </w: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EC4281" w:rsidRPr="00A573A0" w:rsidRDefault="00EC4281" w:rsidP="00C95F6C">
                      <w:pPr>
                        <w:pStyle w:val="FigureCaption"/>
                        <w:rPr>
                          <w:rFonts w:ascii="Cambria Math" w:hAnsi="Cambria Math"/>
                          <w:noProof/>
                          <w:sz w:val="18"/>
                        </w:rPr>
                      </w:pPr>
                      <w:bookmarkStart w:id="16" w:name="_Ref415264541"/>
                      <w:r>
                        <w:t xml:space="preserve">Fig. </w:t>
                      </w:r>
                      <w:r>
                        <w:fldChar w:fldCharType="begin"/>
                      </w:r>
                      <w:r>
                        <w:instrText xml:space="preserve"> SEQ Fig. \* ARABIC </w:instrText>
                      </w:r>
                      <w:r>
                        <w:fldChar w:fldCharType="separate"/>
                      </w:r>
                      <w:r>
                        <w:rPr>
                          <w:noProof/>
                        </w:rPr>
                        <w:t>4</w:t>
                      </w:r>
                      <w:r>
                        <w:fldChar w:fldCharType="end"/>
                      </w:r>
                      <w:bookmarkEnd w:id="16"/>
                      <w:r>
                        <w:t>. An example of the use of censored regression to estimate a model when some of the data has been capped at a ceiling.</w:t>
                      </w:r>
                    </w:p>
                  </w:txbxContent>
                </v:textbox>
                <w10:wrap type="square" anchorx="margin" anchory="margin"/>
              </v:shape>
            </w:pict>
          </mc:Fallback>
        </mc:AlternateContent>
      </w:r>
      <w:r w:rsidR="00C14F6A" w:rsidRPr="00C14F6A">
        <w:t xml:space="preserve">In this </w:t>
      </w:r>
      <w:r w:rsidR="00C14F6A">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in the form of probability distributions, and then </w:t>
      </w:r>
      <w:r w:rsidR="0019125A" w:rsidRPr="0019125A">
        <w:rPr>
          <w:i/>
        </w:rPr>
        <w:t>update</w:t>
      </w:r>
      <w:r w:rsidR="0019125A">
        <w:t xml:space="preserve"> our beliefs based on observed evidence (the data collected in an experiment). These updated beliefs are called </w:t>
      </w:r>
      <w:r w:rsidR="0019125A" w:rsidRPr="0019125A">
        <w:rPr>
          <w:i/>
        </w:rPr>
        <w:t>posterior distributions</w:t>
      </w:r>
      <w:r w:rsidR="0019125A">
        <w:t xml:space="preserve">. </w:t>
      </w:r>
    </w:p>
    <w:p w14:paraId="06CE6B5B" w14:textId="1E15489B"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D87AE0">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"[7]", "plainTextFormattedCitation" : "[7]", "previouslyFormattedCitation" : "[6]" }, "properties" : { "noteIndex" : 0 }, "schema" : "https://github.com/citation-style-language/schema/raw/master/csl-citation.json" }</w:instrText>
      </w:r>
      <w:r>
        <w:fldChar w:fldCharType="separate"/>
      </w:r>
      <w:r w:rsidR="00D87AE0" w:rsidRPr="00D87AE0">
        <w:rPr>
          <w:noProof/>
        </w:rPr>
        <w:t>[7]</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158BB640" w:rsidR="00BC517A" w:rsidRPr="00BC517A" w:rsidRDefault="00D63964" w:rsidP="00C95F6C">
      <w:pPr>
        <w:pStyle w:val="BodyNoIndent"/>
      </w:pPr>
      <w:commentRangeStart w:id="17"/>
      <w:r>
        <w:t>As</w:t>
      </w:r>
      <w:commentRangeEnd w:id="17"/>
      <w:r w:rsidR="00806471">
        <w:rPr>
          <w:rStyle w:val="CommentReference"/>
          <w:rFonts w:ascii="Cambria Math" w:hAnsi="Cambria Math"/>
        </w:rPr>
        <w:commentReference w:id="17"/>
      </w:r>
      <w:r>
        <w:t xml:space="preserve"> a final re</w:t>
      </w:r>
      <w:r w:rsidR="00992B63">
        <w:t>finement to the model, we</w:t>
      </w:r>
      <w:r w:rsidR="0019125A">
        <w:t xml:space="preserve"> also</w:t>
      </w:r>
      <w:r w:rsidR="00992B63">
        <w:t xml:space="preserve"> </w:t>
      </w:r>
      <w:r w:rsidR="00206BA7">
        <w:t xml:space="preserve">incorporate linear mixed effects modelling </w:t>
      </w:r>
      <w:r w:rsidR="00206BA7" w:rsidRPr="00206BA7">
        <w:rPr>
          <w:highlight w:val="yellow"/>
        </w:rPr>
        <w:t>[]</w:t>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D87AE0">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"[8]", "plainTextFormattedCitation" : "[8]", "previouslyFormattedCitation" : "[7]" }, "properties" : { "noteIndex" : 0 }, "schema" : "https://github.com/citation-style-language/schema/raw/master/csl-citation.json" }</w:instrText>
      </w:r>
      <w:r w:rsidR="00BC517A">
        <w:fldChar w:fldCharType="separate"/>
      </w:r>
      <w:r w:rsidR="00D87AE0" w:rsidRPr="00D87AE0">
        <w:rPr>
          <w:noProof/>
        </w:rPr>
        <w:t>[8]</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through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8B7DE6" w:rsidP="00C95F6C">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w:t>
      </w:r>
      <w:r w:rsidR="00BC517A">
        <w:lastRenderedPageBreak/>
        <w:t xml:space="preserve">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5DEF5F8B" w:rsidR="00021278" w:rsidRDefault="00021278" w:rsidP="00C95F6C">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BC517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36C54">
        <w:fldChar w:fldCharType="separate"/>
      </w:r>
      <w:r w:rsidR="00436C54" w:rsidRPr="00436C54">
        <w:rPr>
          <w:noProof/>
        </w:rPr>
        <w:t>[2]</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The high-level goal of our priors is to express some sceptical, but informed, initial belief. For example, our priors on the slope and intercept:</w:t>
      </w:r>
    </w:p>
    <w:p w14:paraId="3BB99D1C" w14:textId="77777777" w:rsidR="008E3B65" w:rsidRDefault="008E3B65" w:rsidP="00C95F6C"/>
    <w:p w14:paraId="0D10DF81" w14:textId="19188DB0" w:rsidR="008E3B65" w:rsidRPr="00436C54"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6002DC91" w:rsidR="0070541A" w:rsidRDefault="00061E9A" w:rsidP="00C95F6C">
      <w:pPr>
        <w:pStyle w:val="BodyNoIndent"/>
      </w:pPr>
      <w:r>
        <w:rPr>
          <w:noProof/>
        </w:rPr>
        <mc:AlternateContent>
          <mc:Choice Requires="wps">
            <w:drawing>
              <wp:anchor distT="0" distB="0" distL="114300" distR="114300" simplePos="0" relativeHeight="251674112" behindDoc="0" locked="0" layoutInCell="1" allowOverlap="0" wp14:anchorId="72D2134A" wp14:editId="0464E9E8">
                <wp:simplePos x="0" y="0"/>
                <wp:positionH relativeFrom="margin">
                  <wp:posOffset>3175</wp:posOffset>
                </wp:positionH>
                <wp:positionV relativeFrom="margin">
                  <wp:posOffset>1270</wp:posOffset>
                </wp:positionV>
                <wp:extent cx="6510655" cy="32639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510655" cy="3263900"/>
                        </a:xfrm>
                        <a:prstGeom prst="rect">
                          <a:avLst/>
                        </a:prstGeom>
                        <a:solidFill>
                          <a:prstClr val="white"/>
                        </a:solidFill>
                        <a:ln>
                          <a:noFill/>
                        </a:ln>
                        <a:effectLst/>
                      </wps:spPr>
                      <wps:txbx>
                        <w:txbxContent>
                          <w:p w14:paraId="0207CA29" w14:textId="5E6AA3DA" w:rsidR="00EC4281" w:rsidRDefault="00EC4281"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EC4281" w:rsidRPr="0041507B" w:rsidRDefault="00EC4281" w:rsidP="00C95F6C">
                            <w:pPr>
                              <w:pStyle w:val="FigureCaption"/>
                              <w:rPr>
                                <w:rFonts w:ascii="Times" w:hAnsi="Times"/>
                                <w:noProof/>
                              </w:rPr>
                            </w:pPr>
                            <w:bookmarkStart w:id="18" w:name="_Ref415447337"/>
                            <w:r>
                              <w:t xml:space="preserve">Fig. </w:t>
                            </w:r>
                            <w:r>
                              <w:fldChar w:fldCharType="begin"/>
                            </w:r>
                            <w:r>
                              <w:instrText xml:space="preserve"> SEQ Fig. \* ARABIC </w:instrText>
                            </w:r>
                            <w:r>
                              <w:fldChar w:fldCharType="separate"/>
                            </w:r>
                            <w:r>
                              <w:rPr>
                                <w:noProof/>
                              </w:rPr>
                              <w:t>5</w:t>
                            </w:r>
                            <w:r>
                              <w:fldChar w:fldCharType="end"/>
                            </w:r>
                            <w:bookmarkEnd w:id="18"/>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w:t>
                            </w:r>
                            <w:proofErr w:type="spellStart"/>
                            <w:r>
                              <w:t>analog</w:t>
                            </w:r>
                            <w:proofErr w:type="spellEnd"/>
                            <w:r>
                              <w:t xml:space="preserve">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1" type="#_x0000_t202" style="position:absolute;left:0;text-align:left;margin-left:.25pt;margin-top:.1pt;width:512.65pt;height:25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" o:allowoverlap="f" stroked="f">
                <v:textbox style="mso-fit-shape-to-text:t" inset="0,0,0,0">
                  <w:txbxContent>
                    <w:p w14:paraId="0207CA29" w14:textId="5E6AA3DA" w:rsidR="00EC4281" w:rsidRDefault="00EC4281"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EC4281" w:rsidRPr="0041507B" w:rsidRDefault="00EC4281" w:rsidP="00C95F6C">
                      <w:pPr>
                        <w:pStyle w:val="FigureCaption"/>
                        <w:rPr>
                          <w:rFonts w:ascii="Times" w:hAnsi="Times"/>
                          <w:noProof/>
                        </w:rPr>
                      </w:pPr>
                      <w:bookmarkStart w:id="19" w:name="_Ref415447337"/>
                      <w:r>
                        <w:t xml:space="preserve">Fig. </w:t>
                      </w:r>
                      <w:r>
                        <w:fldChar w:fldCharType="begin"/>
                      </w:r>
                      <w:r>
                        <w:instrText xml:space="preserve"> SEQ Fig. \* ARABIC </w:instrText>
                      </w:r>
                      <w:r>
                        <w:fldChar w:fldCharType="separate"/>
                      </w:r>
                      <w:r>
                        <w:rPr>
                          <w:noProof/>
                        </w:rPr>
                        <w:t>5</w:t>
                      </w:r>
                      <w:r>
                        <w:fldChar w:fldCharType="end"/>
                      </w:r>
                      <w:bookmarkEnd w:id="19"/>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w:t>
                      </w:r>
                      <w:proofErr w:type="spellStart"/>
                      <w:r>
                        <w:t>analog</w:t>
                      </w:r>
                      <w:proofErr w:type="spellEnd"/>
                      <w:r>
                        <w:t xml:space="preserve">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36C54">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rsidR="00436C54">
        <w:t>is chance (</w:t>
      </w:r>
      <w:proofErr w:type="gramStart"/>
      <w:r w:rsidR="00436C54">
        <w:t>log(</w:t>
      </w:r>
      <w:proofErr w:type="gramEnd"/>
      <w:r w:rsidR="00436C54">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In other words, our prior mode is that each condition has no relationship between r and JND and is indistinguishable from chance</w:t>
      </w:r>
      <w:r w:rsidR="00436C54">
        <w:t>.</w:t>
      </w:r>
    </w:p>
    <w:p w14:paraId="2DEF06D7" w14:textId="7273D016" w:rsidR="00B2648F" w:rsidRDefault="00061E9A" w:rsidP="00C95F6C">
      <w:pPr>
        <w:pStyle w:val="Body"/>
      </w:pPr>
      <w:r>
        <w:rPr>
          <w:noProof/>
        </w:rPr>
        <mc:AlternateContent>
          <mc:Choice Requires="wps">
            <w:drawing>
              <wp:anchor distT="0" distB="0" distL="114300" distR="114300" simplePos="0" relativeHeight="251678208" behindDoc="0" locked="0" layoutInCell="1" allowOverlap="0" wp14:anchorId="470ACF3C" wp14:editId="68D49B30">
                <wp:simplePos x="0" y="0"/>
                <wp:positionH relativeFrom="margin">
                  <wp:posOffset>3333115</wp:posOffset>
                </wp:positionH>
                <wp:positionV relativeFrom="margin">
                  <wp:posOffset>3384550</wp:posOffset>
                </wp:positionV>
                <wp:extent cx="3172460" cy="267335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172460" cy="2673350"/>
                        </a:xfrm>
                        <a:prstGeom prst="rect">
                          <a:avLst/>
                        </a:prstGeom>
                        <a:solidFill>
                          <a:prstClr val="white"/>
                        </a:solidFill>
                        <a:ln>
                          <a:noFill/>
                        </a:ln>
                        <a:effectLst/>
                      </wps:spPr>
                      <wps:txbx>
                        <w:txbxContent>
                          <w:p w14:paraId="76CE730A" w14:textId="6BD1D1E0" w:rsidR="00EC4281" w:rsidRDefault="00EC4281"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8">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EC4281" w:rsidRPr="004D3EA5" w:rsidRDefault="00EC4281" w:rsidP="00C95F6C">
                            <w:pPr>
                              <w:pStyle w:val="FigureCaption"/>
                              <w:rPr>
                                <w:rFonts w:ascii="Cambria Math" w:hAnsi="Cambria Math"/>
                                <w:noProof/>
                                <w:sz w:val="18"/>
                              </w:rPr>
                            </w:pPr>
                            <w:bookmarkStart w:id="20" w:name="_Ref415450095"/>
                            <w:r>
                              <w:t xml:space="preserve">Fig. </w:t>
                            </w:r>
                            <w:r>
                              <w:fldChar w:fldCharType="begin"/>
                            </w:r>
                            <w:r>
                              <w:instrText xml:space="preserve"> SEQ Fig. \* ARABIC </w:instrText>
                            </w:r>
                            <w:r>
                              <w:fldChar w:fldCharType="separate"/>
                            </w:r>
                            <w:r>
                              <w:rPr>
                                <w:noProof/>
                              </w:rPr>
                              <w:t>6</w:t>
                            </w:r>
                            <w:r>
                              <w:fldChar w:fldCharType="end"/>
                            </w:r>
                            <w:bookmarkEnd w:id="20"/>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2" type="#_x0000_t202" style="position:absolute;left:0;text-align:left;margin-left:262.45pt;margin-top:266.5pt;width:249.8pt;height:210.5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" o:allowoverlap="f" stroked="f">
                <v:textbox style="mso-fit-shape-to-text:t" inset="0,0,0,0">
                  <w:txbxContent>
                    <w:p w14:paraId="76CE730A" w14:textId="6BD1D1E0" w:rsidR="00EC4281" w:rsidRDefault="00EC4281"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8">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EC4281" w:rsidRPr="004D3EA5" w:rsidRDefault="00EC4281" w:rsidP="00C95F6C">
                      <w:pPr>
                        <w:pStyle w:val="FigureCaption"/>
                        <w:rPr>
                          <w:rFonts w:ascii="Cambria Math" w:hAnsi="Cambria Math"/>
                          <w:noProof/>
                          <w:sz w:val="18"/>
                        </w:rPr>
                      </w:pPr>
                      <w:bookmarkStart w:id="21" w:name="_Ref415450095"/>
                      <w:r>
                        <w:t xml:space="preserve">Fig. </w:t>
                      </w:r>
                      <w:r>
                        <w:fldChar w:fldCharType="begin"/>
                      </w:r>
                      <w:r>
                        <w:instrText xml:space="preserve"> SEQ Fig. \* ARABIC </w:instrText>
                      </w:r>
                      <w:r>
                        <w:fldChar w:fldCharType="separate"/>
                      </w:r>
                      <w:r>
                        <w:rPr>
                          <w:noProof/>
                        </w:rPr>
                        <w:t>6</w:t>
                      </w:r>
                      <w:r>
                        <w:fldChar w:fldCharType="end"/>
                      </w:r>
                      <w:bookmarkEnd w:id="21"/>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B2648F">
        <w:t xml:space="preserve">However, this is only the mode: we can use </w:t>
      </w:r>
      <w:proofErr w:type="spellStart"/>
      <w:r w:rsidR="00436C54">
        <w:t>Rensink</w:t>
      </w:r>
      <w:proofErr w:type="spellEnd"/>
      <w:r w:rsidR="00B2648F">
        <w:t xml:space="preserve"> &amp; </w:t>
      </w:r>
      <w:proofErr w:type="spellStart"/>
      <w:r w:rsidR="00B2648F">
        <w:t>Baldridge</w:t>
      </w:r>
      <w:r w:rsidR="00436C54">
        <w:t>’s</w:t>
      </w:r>
      <w:proofErr w:type="spellEnd"/>
      <w:r w:rsidR="00436C54">
        <w:t xml:space="preserve"> data </w:t>
      </w:r>
      <w:r w:rsidR="00B2648F">
        <w:t xml:space="preserve">to specify the prior variance of these parameters as encompassing a set of reasonable models by ensuring that believable models are within 1 or 2 standard deviations of the mean of the prior. While </w:t>
      </w:r>
      <w:proofErr w:type="spellStart"/>
      <w:r w:rsidR="00B2648F">
        <w:t>Rensink</w:t>
      </w:r>
      <w:proofErr w:type="spellEnd"/>
      <w:r w:rsidR="00B2648F">
        <w:t xml:space="preserve"> &amp; Baldrige did not fit log-linear models to their data, we can approximate a log fit to the data in their Figure 4</w:t>
      </w:r>
      <w:r w:rsidR="00454264">
        <w:t xml:space="preserve"> </w:t>
      </w:r>
      <w:r w:rsidR="00454264">
        <w:fldChar w:fldCharType="begin" w:fldLock="1"/>
      </w:r>
      <w:r w:rsidR="008B7DE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54264">
        <w:fldChar w:fldCharType="separate"/>
      </w:r>
      <w:r w:rsidR="00454264" w:rsidRPr="00454264">
        <w:rPr>
          <w:noProof/>
        </w:rPr>
        <w:t>[2]</w:t>
      </w:r>
      <w:r w:rsidR="00454264">
        <w:fldChar w:fldCharType="end"/>
      </w:r>
      <w:r w:rsidR="00B2648F">
        <w:t>, giving a</w:t>
      </w:r>
      <w:r w:rsidR="0070541A">
        <w:t>n</w:t>
      </w:r>
      <w:r w:rsidR="00B2648F">
        <w:t xml:space="preserve"> </w:t>
      </w:r>
      <w:r w:rsidR="0070541A">
        <w:t>intercept</w:t>
      </w:r>
      <w:r w:rsidR="00B2648F">
        <w:t xml:space="preserve"> of </w:t>
      </w:r>
      <m:oMath>
        <m:r>
          <w:rPr>
            <w:rFonts w:ascii="Cambria Math" w:hAnsi="Cambria Math"/>
          </w:rPr>
          <m:t>~-1</m:t>
        </m:r>
      </m:oMath>
      <w:r w:rsidR="00B2648F">
        <w:t xml:space="preserve"> and slope of </w:t>
      </w:r>
      <m:oMath>
        <m:r>
          <w:rPr>
            <w:rFonts w:ascii="Cambria Math" w:hAnsi="Cambria Math"/>
          </w:rPr>
          <m:t>~-2.</m:t>
        </m:r>
      </m:oMath>
      <w:r w:rsidR="00B2648F">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rsidR="00B2648F">
        <w:t>If we wish our prior to include all models with an intercept even twice as steep</w:t>
      </w:r>
      <w:r w:rsidR="0070541A">
        <w:t xml:space="preserve"> as the scatterplot</w:t>
      </w:r>
      <w:r w:rsidR="00B2648F">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0DA36EEF" w:rsidR="0070541A" w:rsidRDefault="0070541A" w:rsidP="00C95F6C">
      <w:pPr>
        <w:pStyle w:val="Body"/>
      </w:pPr>
      <w:r>
        <w:t xml:space="preserve">We use a similar examination of </w:t>
      </w:r>
      <w:proofErr w:type="spellStart"/>
      <w:r>
        <w:t>Rensink</w:t>
      </w:r>
      <w:proofErr w:type="spellEnd"/>
      <w:r>
        <w:t xml:space="preserve"> </w:t>
      </w:r>
      <w:r w:rsidR="00F50400">
        <w:t>&amp;</w:t>
      </w:r>
      <w:r>
        <w:t xml:space="preserve"> Baldrige’s Figure 4 to estimate priors on the effect of </w:t>
      </w:r>
      <w:r w:rsidRPr="0070541A">
        <w:rPr>
          <w:i/>
        </w:rPr>
        <w:t>approach</w:t>
      </w:r>
      <w:r w:rsidR="00DA412A">
        <w:t>, which was around 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5CFEB423" w:rsidR="00436C54" w:rsidRPr="00DA412A" w:rsidRDefault="00DA412A" w:rsidP="00C95F6C">
      <w:pPr>
        <w:pStyle w:val="BodyNoIndent"/>
      </w:pPr>
      <w:r>
        <w:t xml:space="preserve">Finally, we use </w:t>
      </w:r>
      <w:r w:rsidR="0069770F">
        <w:t>relatively uninformed priors for variance parameters:</w:t>
      </w:r>
    </w:p>
    <w:p w14:paraId="2E089952" w14:textId="77777777" w:rsidR="0069770F" w:rsidRDefault="0069770F" w:rsidP="00C95F6C"/>
    <w:p w14:paraId="1AEEADFE" w14:textId="45823396" w:rsidR="0069770F" w:rsidRPr="00436C54"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0012D486" w:rsidR="009F09AD" w:rsidRDefault="0069770F" w:rsidP="00C95F6C">
      <w:pPr>
        <w:pStyle w:val="BodyNoIndent"/>
      </w:pPr>
      <w:r>
        <w:t>We fit the model</w:t>
      </w:r>
      <w:r w:rsidR="009F09AD">
        <w:t xml:space="preserve"> using MCMC sampling in JAGS</w:t>
      </w:r>
      <w:r w:rsidR="00B37B1E">
        <w:t xml:space="preserve"> </w:t>
      </w:r>
      <w:r w:rsidR="009F09AD">
        <w:fldChar w:fldCharType="begin" w:fldLock="1"/>
      </w:r>
      <w:r w:rsidR="00D87AE0">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"[9]", "plainTextFormattedCitation" : "[9]", "previouslyFormattedCitation" : "[8]" }, "properties" : { "noteIndex" : 0 }, "schema" : "https://github.com/citation-style-language/schema/raw/master/csl-citation.json" }</w:instrText>
      </w:r>
      <w:r w:rsidR="009F09AD">
        <w:fldChar w:fldCharType="separate"/>
      </w:r>
      <w:r w:rsidR="00D87AE0" w:rsidRPr="00D87AE0">
        <w:rPr>
          <w:noProof/>
        </w:rPr>
        <w:t>[9]</w:t>
      </w:r>
      <w:r w:rsidR="009F09AD">
        <w:fldChar w:fldCharType="end"/>
      </w:r>
      <w:r w:rsidR="009F09AD">
        <w:t>.</w:t>
      </w:r>
      <w:r w:rsidR="00436C54">
        <w:rPr>
          <w:rStyle w:val="FootnoteReference"/>
        </w:rPr>
        <w:footnoteReference w:id="7"/>
      </w:r>
      <w:r w:rsidR="007E080A">
        <w:t xml:space="preserve"> </w:t>
      </w:r>
    </w:p>
    <w:p w14:paraId="0B5F2A24" w14:textId="77777777" w:rsidR="00F843E8" w:rsidRDefault="00F843E8" w:rsidP="00C95F6C">
      <w:pPr>
        <w:pStyle w:val="Heading2"/>
      </w:pPr>
      <w:bookmarkStart w:id="22" w:name="_Ref415497565"/>
      <w:r>
        <w:lastRenderedPageBreak/>
        <w:t>Performance on a hypothetical set of datasets</w:t>
      </w:r>
      <w:bookmarkEnd w:id="22"/>
    </w:p>
    <w:p w14:paraId="5CE06FC2" w14:textId="03ED7425" w:rsidR="00F843E8" w:rsidRDefault="00F843E8" w:rsidP="00C95F6C">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Pr="00AE2021">
        <w:fldChar w:fldCharType="separate"/>
      </w:r>
      <w:r w:rsidRPr="00AE2021">
        <w:rPr>
          <w:noProof/>
        </w:rPr>
        <w:t>[2]</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7777777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2C96B83A" w:rsidR="00F843E8" w:rsidRDefault="00F843E8" w:rsidP="00C95F6C">
      <w:pPr>
        <w:pStyle w:val="BodyNoIndent"/>
      </w:pPr>
      <w:r>
        <w:t>We can then use MCMC sampling</w:t>
      </w:r>
      <w:r>
        <w:rPr>
          <w:rStyle w:val="FootnoteReference"/>
        </w:rPr>
        <w:footnoteReference w:id="8"/>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8B7DE6"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62A36D05" w:rsidR="00F843E8" w:rsidRPr="00F843E8" w:rsidRDefault="00F843E8" w:rsidP="00C95F6C">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1BB9476B" w:rsidR="00A34301" w:rsidRPr="00AF146E" w:rsidRDefault="0045429D" w:rsidP="00C95F6C">
      <w:pPr>
        <w:pStyle w:val="Heading1"/>
      </w:pPr>
      <w:bookmarkStart w:id="23" w:name="_Ref415494209"/>
      <w:r>
        <w:t>Results of Final Model</w:t>
      </w:r>
      <w:bookmarkEnd w:id="23"/>
    </w:p>
    <w:p w14:paraId="5B514602" w14:textId="5D6C1872" w:rsidR="007251F6" w:rsidRDefault="007251F6" w:rsidP="00C95F6C">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151D71">
        <w:t xml:space="preserve">Fig. </w:t>
      </w:r>
      <w:r w:rsidR="00151D71">
        <w:rPr>
          <w:noProof/>
        </w:rPr>
        <w:t>5</w:t>
      </w:r>
      <w:r>
        <w:rPr>
          <w:highlight w:val="yellow"/>
        </w:rPr>
        <w:fldChar w:fldCharType="end"/>
      </w:r>
      <w:r>
        <w:t xml:space="preserve">.1 </w:t>
      </w:r>
      <w:r w:rsidR="00D907FA" w:rsidRPr="00D907FA">
        <w:t>shows</w:t>
      </w:r>
      <w:r w:rsidR="00D907FA">
        <w:t xml:space="preserve"> the results of our model in log space for each visualization. </w:t>
      </w:r>
      <w:r w:rsidR="00902084">
        <w:t xml:space="preserve">Based on the method outlined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151D71">
        <w:t xml:space="preserve">Fig. </w:t>
      </w:r>
      <w:r w:rsidR="00151D71">
        <w:rPr>
          <w:noProof/>
        </w:rPr>
        <w:t>5</w:t>
      </w:r>
      <w:r>
        <w:rPr>
          <w:highlight w:val="yellow"/>
        </w:rPr>
        <w:fldChar w:fldCharType="end"/>
      </w:r>
      <w:r>
        <w:t>.2)</w:t>
      </w:r>
      <w:r w:rsidR="00D907FA">
        <w:t xml:space="preserve">. We can see </w:t>
      </w:r>
      <w:r>
        <w:t xml:space="preserve">four groups emerge. We then take the difference </w:t>
      </w:r>
      <w:r w:rsidR="007D4522">
        <w:t xml:space="preserve">in </w:t>
      </w:r>
      <w:r>
        <w:t xml:space="preserve">expected precision between each successive group. This difference </w:t>
      </w:r>
      <w:r w:rsidR="00F527AC">
        <w:t xml:space="preserve">in means </w:t>
      </w:r>
      <w:r>
        <w:t xml:space="preserve">(on the log scale) corresponds to a ratio </w:t>
      </w:r>
      <w:r w:rsidR="00F527AC">
        <w:t xml:space="preserve">of </w:t>
      </w:r>
      <w:r w:rsidR="0075669D">
        <w:t xml:space="preserve">geometric means (or </w:t>
      </w:r>
      <w:r w:rsidR="00F527AC">
        <w:t>medians</w:t>
      </w:r>
      <w:r w:rsidR="0075669D">
        <w:t>)</w:t>
      </w:r>
      <w:r w:rsidR="00F527AC">
        <w:t xml:space="preserve"> </w:t>
      </w:r>
      <w:r>
        <w:t>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151D71">
        <w:t xml:space="preserve">Fig. </w:t>
      </w:r>
      <w:r w:rsidR="00151D71">
        <w:rPr>
          <w:noProof/>
        </w:rPr>
        <w:t>5</w:t>
      </w:r>
      <w:r>
        <w:rPr>
          <w:highlight w:val="yellow"/>
        </w:rPr>
        <w:fldChar w:fldCharType="end"/>
      </w:r>
      <w:r>
        <w:t>.3</w:t>
      </w:r>
      <w:r w:rsidR="00D907FA">
        <w:t xml:space="preserve">). </w:t>
      </w:r>
    </w:p>
    <w:p w14:paraId="204BC9E0" w14:textId="4C95D8C6" w:rsidR="00B4367D" w:rsidRDefault="00D907FA" w:rsidP="00C95F6C">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r w:rsidR="007251F6">
        <w:t>. B</w:t>
      </w:r>
      <w:r w:rsidR="00114C14">
        <w:t xml:space="preserve">y formulating the model such that we did not have to drop these conditions, we were able to derive estimates of their performance, just with </w:t>
      </w:r>
      <w:r>
        <w:t>comparatively high</w:t>
      </w:r>
      <w:r w:rsidR="00114C14">
        <w:t>er</w:t>
      </w:r>
      <w:r>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151D71">
        <w:t xml:space="preserve">Fig. </w:t>
      </w:r>
      <w:r w:rsidR="00151D71">
        <w:rPr>
          <w:noProof/>
        </w:rPr>
        <w:t>5</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18FFC20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151D71">
        <w:t xml:space="preserve">Fig. </w:t>
      </w:r>
      <w:r w:rsidR="00151D71">
        <w:rPr>
          <w:noProof/>
        </w:rPr>
        <w:t>6</w:t>
      </w:r>
      <w:r w:rsidR="00A333D4">
        <w:fldChar w:fldCharType="end"/>
      </w:r>
      <w:r w:rsidR="00A333D4">
        <w:t>). W</w:t>
      </w:r>
      <w:r w:rsidR="00114C14">
        <w:t xml:space="preserve">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w:t>
      </w:r>
      <w:r w:rsidR="00114C14">
        <w:lastRenderedPageBreak/>
        <w:t>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C95F6C">
      <w:pPr>
        <w:pStyle w:val="Heading1"/>
      </w:pPr>
      <w:commentRangeStart w:id="24"/>
      <w:r w:rsidRPr="00AF146E">
        <w:t>Discussion</w:t>
      </w:r>
      <w:commentRangeEnd w:id="24"/>
      <w:r w:rsidR="00EC4281">
        <w:rPr>
          <w:rStyle w:val="CommentReference"/>
          <w:rFonts w:ascii="Cambria Math" w:hAnsi="Cambria Math"/>
          <w:b w:val="0"/>
          <w:smallCaps w:val="0"/>
          <w:spacing w:val="0"/>
          <w:kern w:val="0"/>
        </w:rPr>
        <w:commentReference w:id="24"/>
      </w:r>
    </w:p>
    <w:p w14:paraId="161ACB96" w14:textId="5BFE2B5A" w:rsidR="000A534F" w:rsidRDefault="000A534F" w:rsidP="00C95F6C">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according to “laws” versus</w:t>
      </w:r>
      <w:r>
        <w:t xml:space="preserve"> </w:t>
      </w:r>
      <w:r w:rsidR="00887F59">
        <w:t xml:space="preserve">an </w:t>
      </w:r>
      <w:r>
        <w:t>exploratory analysis, touching on the broader applicability and limitations of our modelling approach, and concluding with a discussion of replication and the value of Bayesian analysis to it.</w:t>
      </w:r>
    </w:p>
    <w:p w14:paraId="4F06505A" w14:textId="51DB20E0" w:rsidR="00B55BC6" w:rsidRDefault="00B55BC6" w:rsidP="00C95F6C">
      <w:pPr>
        <w:pStyle w:val="Heading2"/>
      </w:pPr>
      <w:r>
        <w:t>Perceptual laws</w:t>
      </w:r>
    </w:p>
    <w:p w14:paraId="02F89531" w14:textId="38274298" w:rsidR="005A4756" w:rsidRDefault="005A4756" w:rsidP="00C95F6C">
      <w:pPr>
        <w:pStyle w:val="BodyNoIndent"/>
      </w:pPr>
      <w:r>
        <w:t xml:space="preserve">One implication of our work concerns the use of perceptual laws, such as Weber's and Steven's Laws. While valuable, these models should of course be subject to </w:t>
      </w:r>
      <w:r w:rsidR="005C3240">
        <w:t>scepticism</w:t>
      </w:r>
      <w:r>
        <w:t xml:space="preserve">. Avoiding premature theoretical commitment is a core tenet of exploratory data analysis </w:t>
      </w:r>
      <w:r>
        <w:fldChar w:fldCharType="begin" w:fldLock="1"/>
      </w:r>
      <w:r w:rsidR="00D87AE0">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"[10]", "plainTextFormattedCitation" : "[10]", "previouslyFormattedCitation" : "[9]" }, "properties" : { "noteIndex" : 0 }, "schema" : "https://github.com/citation-style-language/schema/raw/master/csl-citation.json" }</w:instrText>
      </w:r>
      <w:r>
        <w:fldChar w:fldCharType="separate"/>
      </w:r>
      <w:r w:rsidR="00D87AE0" w:rsidRPr="00D87AE0">
        <w:rPr>
          <w:noProof/>
        </w:rPr>
        <w:t>[10]</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53C37F85" w:rsidR="00B55BC6" w:rsidRDefault="00B55BC6" w:rsidP="00C95F6C">
      <w:pPr>
        <w:pStyle w:val="Heading2"/>
      </w:pPr>
      <w:r>
        <w:t xml:space="preserve">Wide applicability of log </w:t>
      </w:r>
      <w:r>
        <w:br/>
        <w:t>transformation and censoring</w:t>
      </w:r>
    </w:p>
    <w:p w14:paraId="0A0CA540" w14:textId="2D39C5EE" w:rsidR="000A534F" w:rsidRDefault="00B55BC6" w:rsidP="00C95F6C">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D87AE0">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"[11]", "plainTextFormattedCitation" : "[11]", "previouslyFormattedCitation" : "[10]" }, "properties" : { "noteIndex" : 0 }, "schema" : "https://github.com/citation-style-language/schema/raw/master/csl-citation.json" }</w:instrText>
      </w:r>
      <w:r w:rsidR="0075669D" w:rsidRPr="0075669D">
        <w:fldChar w:fldCharType="separate"/>
      </w:r>
      <w:r w:rsidR="00D87AE0" w:rsidRPr="00D87AE0">
        <w:rPr>
          <w:noProof/>
        </w:rPr>
        <w:t>[11]</w:t>
      </w:r>
      <w:r w:rsidR="0075669D" w:rsidRPr="0075669D">
        <w:fldChar w:fldCharType="end"/>
      </w:r>
      <w:r>
        <w:t xml:space="preserve">, despite the fairly approachable interpretation of them in our and others’ opinions </w:t>
      </w:r>
      <w:r w:rsidR="0075669D" w:rsidRPr="0075669D">
        <w:fldChar w:fldCharType="begin" w:fldLock="1"/>
      </w:r>
      <w:r w:rsidR="00D87AE0">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"[11]", "plainTextFormattedCitation" : "[11]", "previouslyFormattedCitation" : "[10]" }, "properties" : { "noteIndex" : 0 }, "schema" : "https://github.com/citation-style-language/schema/raw/master/csl-citation.json" }</w:instrText>
      </w:r>
      <w:r w:rsidR="0075669D" w:rsidRPr="0075669D">
        <w:fldChar w:fldCharType="separate"/>
      </w:r>
      <w:r w:rsidR="00D87AE0" w:rsidRPr="00D87AE0">
        <w:rPr>
          <w:noProof/>
        </w:rPr>
        <w:t>[11]</w:t>
      </w:r>
      <w:r w:rsidR="0075669D" w:rsidRPr="0075669D">
        <w:fldChar w:fldCharType="end"/>
      </w:r>
      <w:r>
        <w:t xml:space="preserve">. </w:t>
      </w:r>
    </w:p>
    <w:p w14:paraId="209CB3DE" w14:textId="432C89B8" w:rsidR="00321CF1" w:rsidRDefault="00321CF1" w:rsidP="00C95F6C">
      <w:pPr>
        <w:pStyle w:val="Body"/>
      </w:pPr>
      <w:r>
        <w:t xml:space="preserve">We believe </w:t>
      </w:r>
      <w:r w:rsidR="00B55BC6">
        <w:t xml:space="preserve">that </w:t>
      </w:r>
      <w:r>
        <w:t xml:space="preserve">censored regression </w:t>
      </w:r>
      <w:r w:rsidR="000A534F">
        <w:t xml:space="preserve">would find broad </w:t>
      </w:r>
      <w:r>
        <w:t>applicability in this space</w:t>
      </w:r>
      <w:r w:rsidR="00B55BC6">
        <w:t xml:space="preserve"> as well</w:t>
      </w:r>
      <w:r>
        <w:t xml:space="preserve">. Our use of censoring allowed us to account for </w:t>
      </w:r>
      <w:proofErr w:type="spellStart"/>
      <w:r>
        <w:t>a</w:t>
      </w:r>
      <w:r w:rsidR="00B55BC6">
        <w:t>rtifacts</w:t>
      </w:r>
      <w:proofErr w:type="spellEnd"/>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much 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1306DF01" w:rsidR="00B55BC6" w:rsidRPr="00B55BC6" w:rsidRDefault="00B55BC6" w:rsidP="00C95F6C">
      <w:pPr>
        <w:pStyle w:val="Heading2"/>
      </w:pPr>
      <w:r>
        <w:t>Limitations</w:t>
      </w:r>
    </w:p>
    <w:p w14:paraId="73FC3E1E" w14:textId="77777777" w:rsidR="00B55BC6" w:rsidRDefault="005A4756" w:rsidP="00C95F6C">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151D71">
        <w:t>3</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151D71">
        <w:t>6</w:t>
      </w:r>
      <w:r w:rsidR="00321CF1">
        <w:fldChar w:fldCharType="end"/>
      </w:r>
      <w:r w:rsidR="00321CF1">
        <w:t>. By contrast, we believe that the log-linear model yields equally interpretable results to a linear model with substantially better fit, motivating its preference.</w:t>
      </w:r>
      <w:r w:rsidR="005C3240">
        <w:t xml:space="preserve"> </w:t>
      </w:r>
    </w:p>
    <w:p w14:paraId="2AAA02D7" w14:textId="557D5870" w:rsidR="005A4756" w:rsidRDefault="000A534F" w:rsidP="00C95F6C">
      <w:pPr>
        <w:pStyle w:val="Body"/>
      </w:pPr>
      <w:r>
        <w:lastRenderedPageBreak/>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C95F6C">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7C6142D6" w:rsidR="00BC1180" w:rsidRPr="00ED53B9"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the Bayesian framework offers and easy way to build knowledge</w:t>
      </w:r>
      <w:r w:rsidR="000A534F">
        <w:t xml:space="preserve"> across studies, one that is perhaps more amenable to the publishing incentives of a field </w:t>
      </w:r>
      <w:proofErr w:type="spellStart"/>
      <w:r w:rsidR="000A534F">
        <w:t>centered</w:t>
      </w:r>
      <w:proofErr w:type="spellEnd"/>
      <w:r w:rsidR="000A534F">
        <w:t xml:space="preserve">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151D71">
        <w:t>5.3</w:t>
      </w:r>
      <w:r w:rsidR="00ED53B9">
        <w:fldChar w:fldCharType="end"/>
      </w:r>
      <w:r w:rsidR="00ED53B9">
        <w:t xml:space="preserve">), or to use the model to drive automated visualization selection depending on a known </w:t>
      </w:r>
      <w:r w:rsidR="00ED53B9" w:rsidRPr="00ED53B9">
        <w:rPr>
          <w:i/>
        </w:rPr>
        <w:t>r</w:t>
      </w:r>
      <w:r w:rsidR="00ED53B9">
        <w:t>.</w:t>
      </w:r>
    </w:p>
    <w:p w14:paraId="61364013" w14:textId="77777777" w:rsidR="00EB3DDB" w:rsidRDefault="00A34301" w:rsidP="00C95F6C">
      <w:pPr>
        <w:pStyle w:val="Heading1"/>
      </w:pPr>
      <w:r w:rsidRPr="00AF146E">
        <w:t>Conclusion</w:t>
      </w:r>
    </w:p>
    <w:p w14:paraId="1441291F" w14:textId="0AF075F1" w:rsidR="000C14DA" w:rsidRPr="00A062D9" w:rsidRDefault="00A062D9" w:rsidP="00C95F6C">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 of estimation of correlation by presenting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our results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bivariate correlation.</w:t>
      </w:r>
    </w:p>
    <w:p w14:paraId="79450A1E" w14:textId="77777777" w:rsidR="00BF4F16" w:rsidRPr="00AF146E" w:rsidRDefault="00BF4F16" w:rsidP="00C95F6C">
      <w:pPr>
        <w:pStyle w:val="AcknowledgementTitle"/>
      </w:pPr>
      <w:r w:rsidRPr="00AF146E">
        <w:t>Acknowledgments</w:t>
      </w:r>
    </w:p>
    <w:p w14:paraId="3751F9AB" w14:textId="073539F6" w:rsidR="00A062D9" w:rsidRDefault="00A062D9" w:rsidP="00C95F6C">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C95F6C">
      <w:pPr>
        <w:pStyle w:val="ReferenceTitle"/>
      </w:pPr>
      <w:r w:rsidRPr="00AF146E">
        <w:t>References</w:t>
      </w:r>
    </w:p>
    <w:bookmarkStart w:id="25" w:name="_Ref6979508"/>
    <w:p w14:paraId="50C2C512" w14:textId="451B24D1" w:rsidR="00D87AE0" w:rsidRPr="00D87AE0" w:rsidRDefault="00CA5B68" w:rsidP="00C95F6C">
      <w:pPr>
        <w:pStyle w:val="Referencenonumbers"/>
        <w:divId w:val="476729402"/>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D87AE0" w:rsidRPr="00D87AE0">
        <w:t>[1]</w:t>
      </w:r>
      <w:r w:rsidR="00D87AE0" w:rsidRPr="00D87AE0">
        <w:tab/>
        <w:t xml:space="preserve">L. Harrison, F. Yang, S. Franconeri, and R. Chang, “Ranking Visualizations of Correlation Using Weber’s Law,” </w:t>
      </w:r>
      <w:r w:rsidR="00D87AE0" w:rsidRPr="00D87AE0">
        <w:rPr>
          <w:i/>
          <w:iCs/>
        </w:rPr>
        <w:t>IEEE Trans. Vis. Comput. Graph.</w:t>
      </w:r>
      <w:r w:rsidR="00D87AE0" w:rsidRPr="00D87AE0">
        <w:t>, vol. 20, no. 12, pp. 1943–1952, 2014.</w:t>
      </w:r>
    </w:p>
    <w:p w14:paraId="5B0F167C" w14:textId="77777777" w:rsidR="00D87AE0" w:rsidRPr="00D87AE0" w:rsidRDefault="00D87AE0" w:rsidP="00C95F6C">
      <w:pPr>
        <w:pStyle w:val="Referencenonumbers"/>
        <w:divId w:val="476729402"/>
      </w:pPr>
      <w:r w:rsidRPr="00D87AE0">
        <w:t>[2]</w:t>
      </w:r>
      <w:r w:rsidRPr="00D87AE0">
        <w:tab/>
        <w:t xml:space="preserve">R. A. Rensink and G. Baldridge, “The perception of correlation in scatterplots,” </w:t>
      </w:r>
      <w:r w:rsidRPr="00D87AE0">
        <w:rPr>
          <w:i/>
          <w:iCs/>
        </w:rPr>
        <w:t>Comput. Graph. Forum</w:t>
      </w:r>
      <w:r w:rsidRPr="00D87AE0">
        <w:t>, vol. 29, no. 3, pp. 1203–1210, 2010.</w:t>
      </w:r>
    </w:p>
    <w:p w14:paraId="6CDE6FCE" w14:textId="77777777" w:rsidR="00D87AE0" w:rsidRPr="00D87AE0" w:rsidRDefault="00D87AE0" w:rsidP="00C95F6C">
      <w:pPr>
        <w:pStyle w:val="Referencenonumbers"/>
        <w:divId w:val="476729402"/>
      </w:pPr>
      <w:r w:rsidRPr="00D87AE0">
        <w:t>[3]</w:t>
      </w:r>
      <w:r w:rsidRPr="00D87AE0">
        <w:tab/>
        <w:t xml:space="preserve">T. Hastie, R. Tibshirani, and J. Friedman, </w:t>
      </w:r>
      <w:r w:rsidRPr="00D87AE0">
        <w:rPr>
          <w:i/>
          <w:iCs/>
        </w:rPr>
        <w:t>The elements of statistical learning: data mining, inference and prediction</w:t>
      </w:r>
      <w:r w:rsidRPr="00D87AE0">
        <w:t>, Second Edi. Springer, 2009.</w:t>
      </w:r>
    </w:p>
    <w:p w14:paraId="2C742D18" w14:textId="77777777" w:rsidR="00D87AE0" w:rsidRPr="00D87AE0" w:rsidRDefault="00D87AE0" w:rsidP="00C95F6C">
      <w:pPr>
        <w:pStyle w:val="Referencenonumbers"/>
        <w:divId w:val="476729402"/>
      </w:pPr>
      <w:r w:rsidRPr="00D87AE0">
        <w:t>[4]</w:t>
      </w:r>
      <w:r w:rsidRPr="00D87AE0">
        <w:tab/>
        <w:t xml:space="preserve">W. S. Cleveland, C. S. Harris, and R. McGill, “Judgments of circle sizes on statistical maps,” </w:t>
      </w:r>
      <w:r w:rsidRPr="00D87AE0">
        <w:rPr>
          <w:i/>
          <w:iCs/>
        </w:rPr>
        <w:t>J. Am. Stat. Assoc.</w:t>
      </w:r>
      <w:r w:rsidRPr="00D87AE0">
        <w:t>, vol. 77, no. 379, pp. 541–547, 1982.</w:t>
      </w:r>
    </w:p>
    <w:p w14:paraId="7FF2C3E9" w14:textId="77777777" w:rsidR="00D87AE0" w:rsidRPr="00D87AE0" w:rsidRDefault="00D87AE0" w:rsidP="00C95F6C">
      <w:pPr>
        <w:pStyle w:val="Referencenonumbers"/>
        <w:divId w:val="476729402"/>
      </w:pPr>
      <w:r w:rsidRPr="00D87AE0">
        <w:t>[5]</w:t>
      </w:r>
      <w:r w:rsidRPr="00D87AE0">
        <w:tab/>
        <w:t xml:space="preserve">T. James, “Estimation of Relationships for Limited Dependent Variables,” </w:t>
      </w:r>
      <w:r w:rsidRPr="00D87AE0">
        <w:rPr>
          <w:i/>
          <w:iCs/>
        </w:rPr>
        <w:t>Econometrica</w:t>
      </w:r>
      <w:r w:rsidRPr="00D87AE0">
        <w:t>, vol. 26, no. 1, pp. 24–36, 1958.</w:t>
      </w:r>
    </w:p>
    <w:p w14:paraId="1F52CBD1" w14:textId="77777777" w:rsidR="00D87AE0" w:rsidRPr="00D87AE0" w:rsidRDefault="00D87AE0" w:rsidP="00C95F6C">
      <w:pPr>
        <w:pStyle w:val="Referencenonumbers"/>
        <w:divId w:val="476729402"/>
      </w:pPr>
      <w:r w:rsidRPr="00D87AE0">
        <w:lastRenderedPageBreak/>
        <w:t>[6]</w:t>
      </w:r>
      <w:r w:rsidRPr="00D87AE0">
        <w:tab/>
        <w:t xml:space="preserve">T. Amemiya, “Tobit models: A survey,” </w:t>
      </w:r>
      <w:r w:rsidRPr="00D87AE0">
        <w:rPr>
          <w:i/>
          <w:iCs/>
        </w:rPr>
        <w:t>J. Econom.</w:t>
      </w:r>
      <w:r w:rsidRPr="00D87AE0">
        <w:t>, vol. 24, pp. 3–61, 1984.</w:t>
      </w:r>
    </w:p>
    <w:p w14:paraId="4661C24E" w14:textId="77777777" w:rsidR="00D87AE0" w:rsidRPr="00D87AE0" w:rsidRDefault="00D87AE0" w:rsidP="00C95F6C">
      <w:pPr>
        <w:pStyle w:val="Referencenonumbers"/>
        <w:divId w:val="476729402"/>
      </w:pPr>
      <w:r w:rsidRPr="00D87AE0">
        <w:t>[7]</w:t>
      </w:r>
      <w:r w:rsidRPr="00D87AE0">
        <w:tab/>
        <w:t xml:space="preserve">J. K. Kruschke, </w:t>
      </w:r>
      <w:r w:rsidRPr="00D87AE0">
        <w:rPr>
          <w:i/>
          <w:iCs/>
        </w:rPr>
        <w:t>Doing Bayesian Data Analysis</w:t>
      </w:r>
      <w:r w:rsidRPr="00D87AE0">
        <w:t>. Elsevier Inc., 2011.</w:t>
      </w:r>
    </w:p>
    <w:p w14:paraId="2F67F8B6" w14:textId="77777777" w:rsidR="00D87AE0" w:rsidRPr="00D87AE0" w:rsidRDefault="00D87AE0" w:rsidP="00C95F6C">
      <w:pPr>
        <w:pStyle w:val="Referencenonumbers"/>
        <w:divId w:val="476729402"/>
      </w:pPr>
      <w:r w:rsidRPr="00D87AE0">
        <w:t>[8]</w:t>
      </w:r>
      <w:r w:rsidRPr="00D87AE0">
        <w:tab/>
        <w:t xml:space="preserve">S. H. . Hurlbert, “Pseudoreplication and the Design of Ecological Field Experiments,” </w:t>
      </w:r>
      <w:r w:rsidRPr="00D87AE0">
        <w:rPr>
          <w:i/>
          <w:iCs/>
        </w:rPr>
        <w:t>Ecol. Monogr.</w:t>
      </w:r>
      <w:r w:rsidRPr="00D87AE0">
        <w:t>, vol. 54, no. 2, pp. 187–211, 1984.</w:t>
      </w:r>
    </w:p>
    <w:p w14:paraId="42BD37CE" w14:textId="77777777" w:rsidR="00D87AE0" w:rsidRPr="00D87AE0" w:rsidRDefault="00D87AE0" w:rsidP="00C95F6C">
      <w:pPr>
        <w:pStyle w:val="Referencenonumbers"/>
        <w:divId w:val="476729402"/>
      </w:pPr>
      <w:r w:rsidRPr="00D87AE0">
        <w:t>[9]</w:t>
      </w:r>
      <w:r w:rsidRPr="00D87AE0">
        <w:tab/>
        <w:t xml:space="preserve">M. Plummer, “JAGS: A Program for Analysis of Bayesian Graphical Models Using Gibbs Sampling,” </w:t>
      </w:r>
      <w:r w:rsidRPr="00D87AE0">
        <w:rPr>
          <w:i/>
          <w:iCs/>
        </w:rPr>
        <w:t>Proc. 3rd Int. Work. Distrib. Stat. Comput. (DSC 2003)</w:t>
      </w:r>
      <w:r w:rsidRPr="00D87AE0">
        <w:t>, 2003.</w:t>
      </w:r>
    </w:p>
    <w:p w14:paraId="7012C3EF" w14:textId="77777777" w:rsidR="00D87AE0" w:rsidRPr="00D87AE0" w:rsidRDefault="00D87AE0" w:rsidP="00C95F6C">
      <w:pPr>
        <w:pStyle w:val="Referencenonumbers"/>
        <w:divId w:val="476729402"/>
      </w:pPr>
      <w:r w:rsidRPr="00D87AE0">
        <w:t>[10]</w:t>
      </w:r>
      <w:r w:rsidRPr="00D87AE0">
        <w:tab/>
        <w:t xml:space="preserve">J. W. Tukey, </w:t>
      </w:r>
      <w:r w:rsidRPr="00D87AE0">
        <w:rPr>
          <w:i/>
          <w:iCs/>
        </w:rPr>
        <w:t>Exploratory Data Analysis</w:t>
      </w:r>
      <w:r w:rsidRPr="00D87AE0">
        <w:t>. Addison-Wesley, 1977.</w:t>
      </w:r>
    </w:p>
    <w:p w14:paraId="1AF38975" w14:textId="77777777" w:rsidR="00D87AE0" w:rsidRPr="00D87AE0" w:rsidRDefault="00D87AE0" w:rsidP="00C95F6C">
      <w:pPr>
        <w:pStyle w:val="Referencenonumbers"/>
        <w:divId w:val="476729402"/>
      </w:pPr>
      <w:r w:rsidRPr="00D87AE0">
        <w:t>[11]</w:t>
      </w:r>
      <w:r w:rsidRPr="00D87AE0">
        <w:tab/>
        <w:t xml:space="preserve">E. Limpert, W. a. Stahel, and M. Abbt, “Log-normal Distributions across the Sciences: Keys and Clues,” </w:t>
      </w:r>
      <w:r w:rsidRPr="00D87AE0">
        <w:rPr>
          <w:i/>
          <w:iCs/>
        </w:rPr>
        <w:t>Bioscience</w:t>
      </w:r>
      <w:r w:rsidRPr="00D87AE0">
        <w:t>, vol. 51, no. 5, p. 341, 2001.</w:t>
      </w:r>
    </w:p>
    <w:p w14:paraId="0BED1B0F" w14:textId="77777777" w:rsidR="00D87AE0" w:rsidRPr="00D87AE0" w:rsidRDefault="00D87AE0" w:rsidP="00C95F6C">
      <w:pPr>
        <w:pStyle w:val="Referencenonumbers"/>
        <w:divId w:val="476729402"/>
      </w:pPr>
      <w:r w:rsidRPr="00D87AE0">
        <w:t>[12]</w:t>
      </w:r>
      <w:r w:rsidRPr="00D87AE0">
        <w:tab/>
        <w:t xml:space="preserve">R. A. Rigby and D. M. Stasinopoulos, “Generalized additive models for location, scale, and shape,” </w:t>
      </w:r>
      <w:r w:rsidRPr="00D87AE0">
        <w:rPr>
          <w:i/>
          <w:iCs/>
        </w:rPr>
        <w:t>Appl. Stat.</w:t>
      </w:r>
      <w:r w:rsidRPr="00D87AE0">
        <w:t>, vol. 54, no. 3, pp. 507–554, 2005.</w:t>
      </w:r>
    </w:p>
    <w:p w14:paraId="2233C1DA" w14:textId="77777777" w:rsidR="00D87AE0" w:rsidRPr="00D87AE0" w:rsidRDefault="00D87AE0" w:rsidP="00C95F6C">
      <w:pPr>
        <w:pStyle w:val="Referencenonumbers"/>
        <w:divId w:val="476729402"/>
      </w:pPr>
      <w:r w:rsidRPr="00D87AE0">
        <w:t>[13]</w:t>
      </w:r>
      <w:r w:rsidRPr="00D87AE0">
        <w:tab/>
        <w:t xml:space="preserve">G. E. P. Box and D. R. Cox, “An analysis of transformations,” </w:t>
      </w:r>
      <w:r w:rsidRPr="00D87AE0">
        <w:rPr>
          <w:i/>
          <w:iCs/>
        </w:rPr>
        <w:t>J. R. Stat. Soc. Ser. B</w:t>
      </w:r>
      <w:r w:rsidRPr="00D87AE0">
        <w:t>, vol. 26, no. 2, pp. 211–252, 1964.</w:t>
      </w:r>
    </w:p>
    <w:p w14:paraId="36A092E6" w14:textId="77777777" w:rsidR="00D87AE0" w:rsidRPr="00D87AE0" w:rsidRDefault="00D87AE0" w:rsidP="00C95F6C">
      <w:pPr>
        <w:pStyle w:val="Referencenonumbers"/>
        <w:divId w:val="476729402"/>
      </w:pPr>
      <w:r w:rsidRPr="00D87AE0">
        <w:t>[14]</w:t>
      </w:r>
      <w:r w:rsidRPr="00D87AE0">
        <w:tab/>
        <w:t xml:space="preserve">M. Stone, “An Asymptotic Equivalence of Choice of Model by Cross-Validation and Akaike’s Criterion,” </w:t>
      </w:r>
      <w:r w:rsidRPr="00D87AE0">
        <w:rPr>
          <w:i/>
          <w:iCs/>
        </w:rPr>
        <w:t>J. R. Stat. Soc. Ser. B</w:t>
      </w:r>
      <w:r w:rsidRPr="00D87AE0">
        <w:t>, vol. 39, no. 1, pp. 44–47, 1977.</w:t>
      </w:r>
    </w:p>
    <w:p w14:paraId="49305F11" w14:textId="77777777" w:rsidR="00D87AE0" w:rsidRPr="00D87AE0" w:rsidRDefault="00D87AE0" w:rsidP="00C95F6C">
      <w:pPr>
        <w:pStyle w:val="Referencenonumbers"/>
        <w:divId w:val="476729402"/>
      </w:pPr>
      <w:r w:rsidRPr="00D87AE0">
        <w:t>[15]</w:t>
      </w:r>
      <w:r w:rsidRPr="00D87AE0">
        <w:tab/>
        <w:t xml:space="preserve">A. E. Raftery and S. M. Lewis, “Comment: One Long Run with Diagnostics: Implementation Strategies for Markov Chain Monte Carlo,” </w:t>
      </w:r>
      <w:r w:rsidRPr="00D87AE0">
        <w:rPr>
          <w:i/>
          <w:iCs/>
        </w:rPr>
        <w:t>Stat. Sci.</w:t>
      </w:r>
      <w:r w:rsidRPr="00D87AE0">
        <w:t>, vol. 7, no. 4, pp. 493–497, 1992.</w:t>
      </w:r>
    </w:p>
    <w:p w14:paraId="5FBBDD06" w14:textId="77777777" w:rsidR="00D87AE0" w:rsidRPr="00D87AE0" w:rsidRDefault="00D87AE0" w:rsidP="00C95F6C">
      <w:pPr>
        <w:pStyle w:val="Referencenonumbers"/>
        <w:divId w:val="476729402"/>
      </w:pPr>
      <w:r w:rsidRPr="00D87AE0">
        <w:t>[16]</w:t>
      </w:r>
      <w:r w:rsidRPr="00D87AE0">
        <w:tab/>
        <w:t xml:space="preserve">A. Gelman and D. B. Rubin, “lnference from Iterative Simulation Using Multiple Sequences,” </w:t>
      </w:r>
      <w:r w:rsidRPr="00D87AE0">
        <w:rPr>
          <w:i/>
          <w:iCs/>
        </w:rPr>
        <w:t>Stat. Sci.</w:t>
      </w:r>
      <w:r w:rsidRPr="00D87AE0">
        <w:t xml:space="preserve">, vol. 7, no. 4, pp. 457–472, 1992. </w:t>
      </w:r>
    </w:p>
    <w:p w14:paraId="4F04B74D" w14:textId="2E8D3EF4" w:rsidR="00BF4F16" w:rsidRPr="0068288C" w:rsidRDefault="00CA5B68" w:rsidP="00C95F6C">
      <w:pPr>
        <w:pStyle w:val="Referencenonumbers"/>
      </w:pPr>
      <w:r w:rsidRPr="00AF146E">
        <w:fldChar w:fldCharType="end"/>
      </w:r>
      <w:bookmarkEnd w:id="25"/>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6F418845" w14:textId="77777777" w:rsidR="00EC4281" w:rsidRDefault="00EC4281" w:rsidP="00C95F6C">
      <w:pPr>
        <w:pStyle w:val="CommentText"/>
      </w:pPr>
      <w:r w:rsidRPr="00B04E3D">
        <w:rPr>
          <w:rStyle w:val="CommentReference"/>
          <w:b/>
        </w:rPr>
        <w:annotationRef/>
      </w:r>
      <w:r w:rsidRPr="00EC4281">
        <w:rPr>
          <w:b/>
          <w:highlight w:val="yellow"/>
        </w:rPr>
        <w:t>Jeff</w:t>
      </w:r>
      <w:r w:rsidRPr="00EC4281">
        <w:rPr>
          <w:highlight w:val="yellow"/>
        </w:rPr>
        <w:t xml:space="preserve">: Intro is good start, but might benefit from a bit wider scope. Maybe spend a little more time on the "funnel in" to discuss issues of </w:t>
      </w:r>
      <w:proofErr w:type="spellStart"/>
      <w:r w:rsidRPr="00EC4281">
        <w:rPr>
          <w:highlight w:val="yellow"/>
        </w:rPr>
        <w:t>modeling</w:t>
      </w:r>
      <w:proofErr w:type="spellEnd"/>
      <w:r w:rsidRPr="00EC4281">
        <w:rPr>
          <w:highlight w:val="yellow"/>
        </w:rPr>
        <w:t xml:space="preserve">, individual differences, </w:t>
      </w:r>
      <w:proofErr w:type="spellStart"/>
      <w:r w:rsidRPr="00EC4281">
        <w:rPr>
          <w:highlight w:val="yellow"/>
        </w:rPr>
        <w:t>etc</w:t>
      </w:r>
      <w:proofErr w:type="spellEnd"/>
      <w:r w:rsidRPr="00EC4281">
        <w:rPr>
          <w:highlight w:val="yellow"/>
        </w:rPr>
        <w:t xml:space="preserve"> in the large before transitioning to specifics of Harrison et al.</w:t>
      </w:r>
    </w:p>
  </w:comment>
  <w:comment w:id="1" w:author="Matthew Kay" w:date="2015-03-26T16:34:00Z" w:initials="MK">
    <w:p w14:paraId="317923CE" w14:textId="23F6544C" w:rsidR="00EC4281" w:rsidRDefault="00EC4281" w:rsidP="00C95F6C">
      <w:pPr>
        <w:pStyle w:val="CommentText"/>
      </w:pPr>
      <w:r w:rsidRPr="00806471">
        <w:rPr>
          <w:rStyle w:val="CommentReference"/>
          <w:b/>
        </w:rPr>
        <w:annotationRef/>
      </w:r>
      <w:r w:rsidRPr="00EC4281">
        <w:rPr>
          <w:b/>
          <w:highlight w:val="yellow"/>
        </w:rPr>
        <w:t xml:space="preserve">Jeff: </w:t>
      </w:r>
      <w:r w:rsidRPr="00EC4281">
        <w:rPr>
          <w:highlight w:val="yellow"/>
        </w:rPr>
        <w:t>The paragraph makes this same point in two places. Can we briefly state *why* this is more difficult with non-parametric tests?</w:t>
      </w:r>
    </w:p>
  </w:comment>
  <w:comment w:id="3" w:author="Matthew Kay" w:date="2015-03-26T16:36:00Z" w:initials="MK">
    <w:p w14:paraId="1EC45720" w14:textId="7FDC76CC" w:rsidR="00EC4281" w:rsidRDefault="00EC4281" w:rsidP="00C95F6C">
      <w:pPr>
        <w:pStyle w:val="CommentText"/>
      </w:pPr>
      <w:r w:rsidRPr="00EC4281">
        <w:rPr>
          <w:b/>
          <w:highlight w:val="yellow"/>
        </w:rPr>
        <w:t xml:space="preserve">Jeff: </w:t>
      </w:r>
      <w:r w:rsidRPr="00EC4281">
        <w:rPr>
          <w:rStyle w:val="CommentReference"/>
          <w:highlight w:val="yellow"/>
        </w:rPr>
        <w:annotationRef/>
      </w:r>
      <w:r w:rsidRPr="00EC4281">
        <w:rPr>
          <w:highlight w:val="yellow"/>
        </w:rPr>
        <w:t xml:space="preserve">The intro needs to be expanded to include discussion of Bayesian </w:t>
      </w:r>
      <w:proofErr w:type="spellStart"/>
      <w:r w:rsidRPr="00EC4281">
        <w:rPr>
          <w:highlight w:val="yellow"/>
        </w:rPr>
        <w:t>modeling</w:t>
      </w:r>
      <w:proofErr w:type="spellEnd"/>
      <w:r w:rsidRPr="00EC4281">
        <w:rPr>
          <w:highlight w:val="yellow"/>
        </w:rPr>
        <w:t xml:space="preserve"> as well as </w:t>
      </w:r>
      <w:proofErr w:type="spellStart"/>
      <w:r w:rsidRPr="00EC4281">
        <w:rPr>
          <w:highlight w:val="yellow"/>
        </w:rPr>
        <w:t>modeling</w:t>
      </w:r>
      <w:proofErr w:type="spellEnd"/>
      <w:r w:rsidRPr="00EC4281">
        <w:rPr>
          <w:highlight w:val="yellow"/>
        </w:rPr>
        <w:t xml:space="preserve"> participants as random effects.</w:t>
      </w:r>
    </w:p>
  </w:comment>
  <w:comment w:id="4" w:author="Matthew Kay" w:date="2015-03-30T19:02:00Z" w:initials="MK">
    <w:p w14:paraId="08D31AF8" w14:textId="77777777" w:rsidR="00EC4281" w:rsidRPr="00EC4281" w:rsidRDefault="00EC4281" w:rsidP="00C95F6C">
      <w:pPr>
        <w:pStyle w:val="ListParagraph"/>
        <w:numPr>
          <w:ilvl w:val="0"/>
          <w:numId w:val="47"/>
        </w:numPr>
      </w:pPr>
      <w:r>
        <w:rPr>
          <w:rStyle w:val="CommentReference"/>
        </w:rPr>
        <w:annotationRef/>
      </w:r>
      <w:r w:rsidRPr="00EC4281">
        <w:t>Might be some useful pieces about perceptual laws to put in here. The controversy around them might be most useful, etc. Known limitations of that approach (e.g. stuff about power laws for judging area?)</w:t>
      </w:r>
    </w:p>
    <w:p w14:paraId="3445316A" w14:textId="25BE58CA" w:rsidR="00EC4281" w:rsidRDefault="00EC4281" w:rsidP="00C95F6C">
      <w:pPr>
        <w:pStyle w:val="CommentText"/>
      </w:pPr>
      <w:r w:rsidRPr="00EC4281">
        <w:rPr>
          <w:b/>
        </w:rPr>
        <w:t>Jeff</w:t>
      </w:r>
      <w:r w:rsidRPr="00EC4281">
        <w:t>: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Cleveland has a nice short experiment showing why individual differences undermine this approach: W. S. Cleveland, C. S. Harris, and R. McGill. Judgements of Circle Sizes on Statistical Maps. Journal of the American Statistical Association, 77:541–547, 1982.</w:t>
      </w:r>
    </w:p>
  </w:comment>
  <w:comment w:id="7" w:author="Matthew Kay" w:date="2015-03-20T21:50:00Z" w:initials="MK">
    <w:p w14:paraId="2C366DD4" w14:textId="77777777" w:rsidR="00EC4281" w:rsidRDefault="00EC4281" w:rsidP="00C95F6C">
      <w:pPr>
        <w:pStyle w:val="CommentText"/>
      </w:pPr>
      <w:r>
        <w:rPr>
          <w:rStyle w:val="CommentReference"/>
        </w:rPr>
        <w:annotationRef/>
      </w:r>
      <w:r w:rsidRPr="00EC4281">
        <w:rPr>
          <w:highlight w:val="yellow"/>
        </w:rPr>
        <w:t>Might want to revisit this claim to make sure</w:t>
      </w:r>
    </w:p>
  </w:comment>
  <w:comment w:id="17" w:author="Matthew Kay" w:date="2015-03-26T16:36:00Z" w:initials="MK">
    <w:p w14:paraId="515D958E" w14:textId="0126FEE1" w:rsidR="00EC4281" w:rsidRDefault="00EC4281" w:rsidP="00C95F6C">
      <w:pPr>
        <w:pStyle w:val="CommentText"/>
      </w:pPr>
      <w:r w:rsidRPr="00806471">
        <w:rPr>
          <w:b/>
        </w:rPr>
        <w:t xml:space="preserve">Jeff: </w:t>
      </w:r>
      <w:r>
        <w:rPr>
          <w:rStyle w:val="CommentReference"/>
        </w:rPr>
        <w:annotationRef/>
      </w:r>
      <w:r w:rsidRPr="00806471">
        <w:t xml:space="preserve"> might be worth including relevant citations here (the Keep it Maximal paper, maybe our latency paper from last year and/or our CHI'13 paper on language translation).</w:t>
      </w:r>
    </w:p>
  </w:comment>
  <w:comment w:id="24" w:author="Matthew Kay" w:date="2015-03-30T19:01:00Z" w:initials="MK">
    <w:p w14:paraId="740E6928" w14:textId="77777777" w:rsidR="00EC4281" w:rsidRPr="00EC4281" w:rsidRDefault="00EC4281" w:rsidP="00C95F6C">
      <w:pPr>
        <w:pStyle w:val="ListParagraph"/>
        <w:numPr>
          <w:ilvl w:val="0"/>
          <w:numId w:val="45"/>
        </w:numPr>
      </w:pPr>
      <w:r>
        <w:rPr>
          <w:rStyle w:val="CommentReference"/>
        </w:rPr>
        <w:annotationRef/>
      </w:r>
      <w:r w:rsidRPr="00EC4281">
        <w:rPr>
          <w:b/>
        </w:rPr>
        <w:t>Jeff</w:t>
      </w:r>
      <w:r w:rsidRPr="00EC4281">
        <w:t xml:space="preserve">: Discussion should reinforce the main points of the paper throughout: (1) taking individuals into account, choosing appropriate variable transformations, and dealing with outliers, </w:t>
      </w:r>
      <w:proofErr w:type="spellStart"/>
      <w:r w:rsidRPr="00EC4281">
        <w:t>etc</w:t>
      </w:r>
      <w:proofErr w:type="spellEnd"/>
      <w:r w:rsidRPr="00EC4281">
        <w:t xml:space="preserve"> (in our case, censoring), and including (and/or culminating in) recommendations for future research, (2) zoom out a bit to talk about perceptual laws and (possibly) the importance of listening to the data over pre-mature theoretical commitments, (3) replication, data-sharing.</w:t>
      </w:r>
    </w:p>
    <w:p w14:paraId="67E50DED" w14:textId="77777777" w:rsidR="00EC4281" w:rsidRPr="00ED53B9" w:rsidRDefault="00EC4281" w:rsidP="00C95F6C">
      <w:pPr>
        <w:pStyle w:val="ListParagraph"/>
        <w:numPr>
          <w:ilvl w:val="0"/>
          <w:numId w:val="45"/>
        </w:numPr>
        <w:rPr>
          <w:highlight w:val="yellow"/>
        </w:rPr>
      </w:pPr>
      <w:r w:rsidRPr="00EC4281">
        <w:t xml:space="preserve">An important point of discussion in both Harrison et al. and </w:t>
      </w:r>
      <w:proofErr w:type="spellStart"/>
      <w:r w:rsidRPr="00EC4281">
        <w:t>Rensink</w:t>
      </w:r>
      <w:proofErr w:type="spellEnd"/>
      <w:r w:rsidRPr="00EC4281">
        <w:t xml:space="preserve"> and </w:t>
      </w:r>
      <w:proofErr w:type="spellStart"/>
      <w:r w:rsidRPr="00EC4281">
        <w:t>Baldridge</w:t>
      </w:r>
      <w:proofErr w:type="spellEnd"/>
      <w:r w:rsidRPr="00EC4281">
        <w:t xml:space="preserve"> is the use of Weber Models for comparison, namely comparing the Weber fraction "k" akin to how one compares the index of performance (1/b) in </w:t>
      </w:r>
      <w:proofErr w:type="spellStart"/>
      <w:r w:rsidRPr="00EC4281">
        <w:t>Fitt's</w:t>
      </w:r>
      <w:proofErr w:type="spellEnd"/>
      <w:r w:rsidRPr="00EC4281">
        <w:t xml:space="preserve"> Law models. It seems we should acknowledge and discuss this aspect. Is there a reasonable and similarly simple parameter-based comparison (e.g., beta_v2) afforded by our models? Worth relating to prior work in either case. (</w:t>
      </w:r>
      <w:r w:rsidRPr="00EC4281">
        <w:rPr>
          <w:b/>
        </w:rPr>
        <w:t>Jeff:</w:t>
      </w:r>
      <w:r w:rsidRPr="00EC4281">
        <w:t xml:space="preserve"> may not be necessary)</w:t>
      </w:r>
    </w:p>
    <w:p w14:paraId="07D068E6" w14:textId="6155066F" w:rsidR="00EC4281" w:rsidRDefault="00EC4281" w:rsidP="00C95F6C">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418845" w15:done="0"/>
  <w15:commentEx w15:paraId="317923CE" w15:done="0"/>
  <w15:commentEx w15:paraId="1EC45720" w15:done="0"/>
  <w15:commentEx w15:paraId="3445316A" w15:done="0"/>
  <w15:commentEx w15:paraId="2C366DD4" w15:done="0"/>
  <w15:commentEx w15:paraId="515D958E" w15:done="0"/>
  <w15:commentEx w15:paraId="07D068E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623F9A" w14:textId="77777777" w:rsidR="00201323" w:rsidRDefault="00201323" w:rsidP="00C95F6C">
      <w:r>
        <w:separator/>
      </w:r>
    </w:p>
  </w:endnote>
  <w:endnote w:type="continuationSeparator" w:id="0">
    <w:p w14:paraId="02E44282" w14:textId="77777777" w:rsidR="00201323" w:rsidRDefault="00201323"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EC4281" w:rsidRDefault="00EC4281"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6FCED4" w14:textId="77777777" w:rsidR="00201323" w:rsidRDefault="00201323" w:rsidP="00C95F6C">
      <w:r>
        <w:separator/>
      </w:r>
    </w:p>
  </w:footnote>
  <w:footnote w:type="continuationSeparator" w:id="0">
    <w:p w14:paraId="4975DC09" w14:textId="77777777" w:rsidR="00201323" w:rsidRDefault="00201323" w:rsidP="00C95F6C">
      <w:r>
        <w:continuationSeparator/>
      </w:r>
    </w:p>
  </w:footnote>
  <w:footnote w:id="1">
    <w:p w14:paraId="5837AB95" w14:textId="17A482E0" w:rsidR="00EC4281" w:rsidRDefault="00EC4281" w:rsidP="00C95F6C">
      <w:pPr>
        <w:pStyle w:val="FootnoteText"/>
      </w:pPr>
      <w:r>
        <w:rPr>
          <w:rStyle w:val="FootnoteReference"/>
        </w:rPr>
        <w:footnoteRef/>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"[12]", "plainTextFormattedCitation" : "[12]", "previouslyFormattedCitation" : "[11]" }, "properties" : { "noteIndex" : 0 }, "schema" : "https://github.com/citation-style-language/schema/raw/master/csl-citation.json" }</w:instrText>
      </w:r>
      <w:r>
        <w:fldChar w:fldCharType="separate"/>
      </w:r>
      <w:r w:rsidRPr="00D87AE0">
        <w:rPr>
          <w:noProof/>
        </w:rPr>
        <w:t>[12]</w:t>
      </w:r>
      <w:r>
        <w:fldChar w:fldCharType="end"/>
      </w:r>
      <w:r>
        <w:t>.</w:t>
      </w:r>
    </w:p>
  </w:footnote>
  <w:footnote w:id="2">
    <w:p w14:paraId="079BEB0B" w14:textId="37CADA3A" w:rsidR="00EC4281" w:rsidRPr="00645A2C" w:rsidRDefault="00EC4281" w:rsidP="00C95F6C">
      <w:pPr>
        <w:pStyle w:val="FootnoteText"/>
      </w:pPr>
      <w:r>
        <w:rPr>
          <w:rStyle w:val="FootnoteReference"/>
        </w:rPr>
        <w:footnoteRef/>
      </w:r>
      <w:r>
        <w:t xml:space="preserve"> We can more systematically justify this transformation by fitting a Box-Cox transformation </w:t>
      </w:r>
      <w:r>
        <w:fldChar w:fldCharType="begin" w:fldLock="1"/>
      </w:r>
      <w:r>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"[13]", "plainTextFormattedCitation" : "[13]", "previouslyFormattedCitation" : "[12]" }, "properties" : { "noteIndex" : 0 }, "schema" : "https://github.com/citation-style-language/schema/raw/master/csl-citation.json" }</w:instrText>
      </w:r>
      <w:r>
        <w:fldChar w:fldCharType="separate"/>
      </w:r>
      <w:r w:rsidRPr="00D87AE0">
        <w:rPr>
          <w:noProof/>
        </w:rPr>
        <w:t>[13]</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128B39A1" w:rsidR="00EC4281" w:rsidRPr="004B5468" w:rsidRDefault="00EC4281" w:rsidP="00C95F6C">
      <w:pPr>
        <w:pStyle w:val="FootnoteText"/>
      </w:pPr>
      <w:r>
        <w:rPr>
          <w:rStyle w:val="FootnoteReference"/>
        </w:rPr>
        <w:footnoteRef/>
      </w:r>
      <w:r>
        <w:t xml:space="preserve"> Model comparison by the </w:t>
      </w:r>
      <w:proofErr w:type="spellStart"/>
      <w:r>
        <w:t>Akaike</w:t>
      </w:r>
      <w:proofErr w:type="spellEnd"/>
      <w:r>
        <w:t xml:space="preserv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"[14]", "plainTextFormattedCitation" : "[14]", "previouslyFormattedCitation" : "[13]" }, "properties" : { "noteIndex" : 0 }, "schema" : "https://github.com/citation-style-language/schema/raw/master/csl-citation.json" }</w:instrText>
      </w:r>
      <w:r w:rsidRPr="00DA164E">
        <w:fldChar w:fldCharType="separate"/>
      </w:r>
      <w:r w:rsidRPr="00D87AE0">
        <w:rPr>
          <w:noProof/>
        </w:rPr>
        <w:t>[14]</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EC4281" w:rsidRDefault="00EC4281" w:rsidP="00C95F6C">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EC4281" w:rsidRDefault="00EC4281" w:rsidP="00C95F6C">
      <w:pPr>
        <w:pStyle w:val="FootnoteText"/>
      </w:pPr>
      <w:r>
        <w:rPr>
          <w:rStyle w:val="FootnoteReference"/>
        </w:rPr>
        <w:footnoteRef/>
      </w:r>
      <w:r>
        <w:t xml:space="preserve"> Though we use 95% quantile intervals instead of 95% highest-density intervals since these are invariant under the log transform.</w:t>
      </w:r>
    </w:p>
  </w:footnote>
  <w:footnote w:id="6">
    <w:p w14:paraId="056BF74E" w14:textId="77777777" w:rsidR="00EC4281" w:rsidRDefault="00EC4281" w:rsidP="00C95F6C">
      <w:pPr>
        <w:pStyle w:val="FootnoteText"/>
      </w:pPr>
      <w:r>
        <w:rPr>
          <w:rStyle w:val="FootnoteReference"/>
        </w:rPr>
        <w:footnoteRef/>
      </w:r>
      <w:r>
        <w:t xml:space="preserve"> Several models with varying slopes and intercepts failed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E19F12E" w14:textId="625888F1" w:rsidR="00EC4281" w:rsidRDefault="00EC4281" w:rsidP="00C95F6C">
      <w:pPr>
        <w:pStyle w:val="FootnoteText"/>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"[15]", "plainTextFormattedCitation" : "[15]", "previouslyFormattedCitation" : "[14]" }, "properties" : { "noteIndex" : 0 }, "schema" : "https://github.com/citation-style-language/schema/raw/master/csl-citation.json" }</w:instrText>
      </w:r>
      <w:r>
        <w:fldChar w:fldCharType="separate"/>
      </w:r>
      <w:r w:rsidRPr="00D87AE0">
        <w:rPr>
          <w:noProof/>
        </w:rPr>
        <w:t>[15]</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t>4</w:t>
      </w:r>
      <w:r>
        <w:fldChar w:fldCharType="end"/>
      </w:r>
      <w:r>
        <w:t xml:space="preserve">. 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"[16]", "plainTextFormattedCitation" : "[16]", "previouslyFormattedCitation" : "[15]" }, "properties" : { "noteIndex" : 0 }, "schema" : "https://github.com/citation-style-language/schema/raw/master/csl-citation.json" }</w:instrText>
      </w:r>
      <w:r>
        <w:fldChar w:fldCharType="separate"/>
      </w:r>
      <w:r w:rsidRPr="00D87AE0">
        <w:rPr>
          <w:noProof/>
        </w:rPr>
        <w:t>[16]</w:t>
      </w:r>
      <w:r>
        <w:fldChar w:fldCharType="end"/>
      </w:r>
      <w:r>
        <w:t xml:space="preserve"> (multivariate potential scale reduction factor &lt; 1.05).</w:t>
      </w:r>
    </w:p>
  </w:footnote>
  <w:footnote w:id="8">
    <w:p w14:paraId="0D517530" w14:textId="77777777" w:rsidR="00EC4281" w:rsidRDefault="00EC4281" w:rsidP="00C95F6C">
      <w:pPr>
        <w:pStyle w:val="FootnoteText"/>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4AC595C"/>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61E9A"/>
    <w:rsid w:val="00084D1E"/>
    <w:rsid w:val="000857B7"/>
    <w:rsid w:val="000914EA"/>
    <w:rsid w:val="000A534F"/>
    <w:rsid w:val="000C14DA"/>
    <w:rsid w:val="000C6B79"/>
    <w:rsid w:val="000D4CE2"/>
    <w:rsid w:val="000E1078"/>
    <w:rsid w:val="000E1DC9"/>
    <w:rsid w:val="000E3078"/>
    <w:rsid w:val="000E6D5F"/>
    <w:rsid w:val="00106A47"/>
    <w:rsid w:val="00114C14"/>
    <w:rsid w:val="00122330"/>
    <w:rsid w:val="00130786"/>
    <w:rsid w:val="00146BC7"/>
    <w:rsid w:val="00151D71"/>
    <w:rsid w:val="001520B7"/>
    <w:rsid w:val="00175038"/>
    <w:rsid w:val="00180CF8"/>
    <w:rsid w:val="0019125A"/>
    <w:rsid w:val="001A28C0"/>
    <w:rsid w:val="001B4E46"/>
    <w:rsid w:val="001B54A8"/>
    <w:rsid w:val="001B5572"/>
    <w:rsid w:val="001C2481"/>
    <w:rsid w:val="00201323"/>
    <w:rsid w:val="00206BA7"/>
    <w:rsid w:val="002157C7"/>
    <w:rsid w:val="00223232"/>
    <w:rsid w:val="002248C4"/>
    <w:rsid w:val="002476FC"/>
    <w:rsid w:val="00274F85"/>
    <w:rsid w:val="00281009"/>
    <w:rsid w:val="002A0313"/>
    <w:rsid w:val="002C08A6"/>
    <w:rsid w:val="002D2C33"/>
    <w:rsid w:val="002E5C04"/>
    <w:rsid w:val="00313909"/>
    <w:rsid w:val="00314127"/>
    <w:rsid w:val="003145F7"/>
    <w:rsid w:val="00321CF1"/>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F2246"/>
    <w:rsid w:val="003F4581"/>
    <w:rsid w:val="00401EDB"/>
    <w:rsid w:val="00405D39"/>
    <w:rsid w:val="00423F2A"/>
    <w:rsid w:val="00436C54"/>
    <w:rsid w:val="004444C4"/>
    <w:rsid w:val="004524B7"/>
    <w:rsid w:val="00454264"/>
    <w:rsid w:val="0045429D"/>
    <w:rsid w:val="00465602"/>
    <w:rsid w:val="004736D6"/>
    <w:rsid w:val="004B5468"/>
    <w:rsid w:val="004C105F"/>
    <w:rsid w:val="004C5935"/>
    <w:rsid w:val="004D14EF"/>
    <w:rsid w:val="004F79C7"/>
    <w:rsid w:val="00506F88"/>
    <w:rsid w:val="005102B8"/>
    <w:rsid w:val="00514CA4"/>
    <w:rsid w:val="00551318"/>
    <w:rsid w:val="00553ED8"/>
    <w:rsid w:val="00567F6A"/>
    <w:rsid w:val="0057232C"/>
    <w:rsid w:val="00584487"/>
    <w:rsid w:val="00595BAE"/>
    <w:rsid w:val="005A2D93"/>
    <w:rsid w:val="005A4756"/>
    <w:rsid w:val="005A501A"/>
    <w:rsid w:val="005A5673"/>
    <w:rsid w:val="005C0D58"/>
    <w:rsid w:val="005C3240"/>
    <w:rsid w:val="005D41E3"/>
    <w:rsid w:val="005D625B"/>
    <w:rsid w:val="005F43DA"/>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F295C"/>
    <w:rsid w:val="006F7DA5"/>
    <w:rsid w:val="00701E02"/>
    <w:rsid w:val="0070541A"/>
    <w:rsid w:val="00706A57"/>
    <w:rsid w:val="00714725"/>
    <w:rsid w:val="007251F6"/>
    <w:rsid w:val="007336F6"/>
    <w:rsid w:val="00740D1E"/>
    <w:rsid w:val="0075669D"/>
    <w:rsid w:val="007C550A"/>
    <w:rsid w:val="007C7145"/>
    <w:rsid w:val="007D0B04"/>
    <w:rsid w:val="007D4522"/>
    <w:rsid w:val="007E080A"/>
    <w:rsid w:val="007E1A8B"/>
    <w:rsid w:val="007F0D1F"/>
    <w:rsid w:val="00806471"/>
    <w:rsid w:val="008154CE"/>
    <w:rsid w:val="00817722"/>
    <w:rsid w:val="008304C8"/>
    <w:rsid w:val="00850159"/>
    <w:rsid w:val="008560D3"/>
    <w:rsid w:val="008726E3"/>
    <w:rsid w:val="00874021"/>
    <w:rsid w:val="00875331"/>
    <w:rsid w:val="00880CBF"/>
    <w:rsid w:val="00884875"/>
    <w:rsid w:val="00886B50"/>
    <w:rsid w:val="00887F59"/>
    <w:rsid w:val="008971C7"/>
    <w:rsid w:val="008B02BC"/>
    <w:rsid w:val="008B7DE6"/>
    <w:rsid w:val="008D64EC"/>
    <w:rsid w:val="008D7BA3"/>
    <w:rsid w:val="008E1A6C"/>
    <w:rsid w:val="008E3B65"/>
    <w:rsid w:val="008E5E2D"/>
    <w:rsid w:val="008E780A"/>
    <w:rsid w:val="008F2DBB"/>
    <w:rsid w:val="008F7B80"/>
    <w:rsid w:val="00902084"/>
    <w:rsid w:val="0090373E"/>
    <w:rsid w:val="0092640A"/>
    <w:rsid w:val="00945AB0"/>
    <w:rsid w:val="00945C53"/>
    <w:rsid w:val="0096658C"/>
    <w:rsid w:val="00970FB0"/>
    <w:rsid w:val="00980D3C"/>
    <w:rsid w:val="00992B63"/>
    <w:rsid w:val="00994922"/>
    <w:rsid w:val="009953FC"/>
    <w:rsid w:val="009A1F4D"/>
    <w:rsid w:val="009B017E"/>
    <w:rsid w:val="009B0E57"/>
    <w:rsid w:val="009B0E8B"/>
    <w:rsid w:val="009C3B37"/>
    <w:rsid w:val="009C4344"/>
    <w:rsid w:val="009C67F7"/>
    <w:rsid w:val="009D2255"/>
    <w:rsid w:val="009F09AD"/>
    <w:rsid w:val="009F45A1"/>
    <w:rsid w:val="009F51B0"/>
    <w:rsid w:val="009F6F78"/>
    <w:rsid w:val="00A044FC"/>
    <w:rsid w:val="00A062D9"/>
    <w:rsid w:val="00A10F30"/>
    <w:rsid w:val="00A12A06"/>
    <w:rsid w:val="00A21EF0"/>
    <w:rsid w:val="00A2247B"/>
    <w:rsid w:val="00A23406"/>
    <w:rsid w:val="00A265AD"/>
    <w:rsid w:val="00A31944"/>
    <w:rsid w:val="00A32C0A"/>
    <w:rsid w:val="00A333D4"/>
    <w:rsid w:val="00A336A3"/>
    <w:rsid w:val="00A34301"/>
    <w:rsid w:val="00A37D0A"/>
    <w:rsid w:val="00A61653"/>
    <w:rsid w:val="00A6339A"/>
    <w:rsid w:val="00A70267"/>
    <w:rsid w:val="00A71C65"/>
    <w:rsid w:val="00A864D8"/>
    <w:rsid w:val="00AB0820"/>
    <w:rsid w:val="00AB38AE"/>
    <w:rsid w:val="00AB75C6"/>
    <w:rsid w:val="00AE2021"/>
    <w:rsid w:val="00AE7063"/>
    <w:rsid w:val="00AF146E"/>
    <w:rsid w:val="00B04E3D"/>
    <w:rsid w:val="00B07FD6"/>
    <w:rsid w:val="00B227A1"/>
    <w:rsid w:val="00B240BE"/>
    <w:rsid w:val="00B2648F"/>
    <w:rsid w:val="00B34C5C"/>
    <w:rsid w:val="00B37B1E"/>
    <w:rsid w:val="00B4367D"/>
    <w:rsid w:val="00B55BC6"/>
    <w:rsid w:val="00B57381"/>
    <w:rsid w:val="00B77513"/>
    <w:rsid w:val="00BC1180"/>
    <w:rsid w:val="00BC169A"/>
    <w:rsid w:val="00BC517A"/>
    <w:rsid w:val="00BF4F16"/>
    <w:rsid w:val="00C01836"/>
    <w:rsid w:val="00C14F6A"/>
    <w:rsid w:val="00C255A3"/>
    <w:rsid w:val="00C5073D"/>
    <w:rsid w:val="00C51D28"/>
    <w:rsid w:val="00C60F4E"/>
    <w:rsid w:val="00C63FB1"/>
    <w:rsid w:val="00C80F9B"/>
    <w:rsid w:val="00C95F6C"/>
    <w:rsid w:val="00CA421C"/>
    <w:rsid w:val="00CA5B68"/>
    <w:rsid w:val="00CA6673"/>
    <w:rsid w:val="00CD5F18"/>
    <w:rsid w:val="00CD7D69"/>
    <w:rsid w:val="00D13C39"/>
    <w:rsid w:val="00D148BF"/>
    <w:rsid w:val="00D179A6"/>
    <w:rsid w:val="00D20D86"/>
    <w:rsid w:val="00D308FE"/>
    <w:rsid w:val="00D3671F"/>
    <w:rsid w:val="00D37FB5"/>
    <w:rsid w:val="00D44DBD"/>
    <w:rsid w:val="00D63964"/>
    <w:rsid w:val="00D7290D"/>
    <w:rsid w:val="00D87AE0"/>
    <w:rsid w:val="00D907FA"/>
    <w:rsid w:val="00DA164E"/>
    <w:rsid w:val="00DA412A"/>
    <w:rsid w:val="00DB4B8B"/>
    <w:rsid w:val="00DF1579"/>
    <w:rsid w:val="00DF315C"/>
    <w:rsid w:val="00DF7EAC"/>
    <w:rsid w:val="00E01F7A"/>
    <w:rsid w:val="00E34A1D"/>
    <w:rsid w:val="00E51931"/>
    <w:rsid w:val="00E52A54"/>
    <w:rsid w:val="00E553A6"/>
    <w:rsid w:val="00E553B3"/>
    <w:rsid w:val="00E729C8"/>
    <w:rsid w:val="00E7531D"/>
    <w:rsid w:val="00E8164B"/>
    <w:rsid w:val="00E83D86"/>
    <w:rsid w:val="00EB0E17"/>
    <w:rsid w:val="00EB3DDB"/>
    <w:rsid w:val="00EC4281"/>
    <w:rsid w:val="00ED53B9"/>
    <w:rsid w:val="00EE5282"/>
    <w:rsid w:val="00F0178A"/>
    <w:rsid w:val="00F20817"/>
    <w:rsid w:val="00F446D9"/>
    <w:rsid w:val="00F44CC1"/>
    <w:rsid w:val="00F50400"/>
    <w:rsid w:val="00F51E9F"/>
    <w:rsid w:val="00F527AC"/>
    <w:rsid w:val="00F53FB6"/>
    <w:rsid w:val="00F63D98"/>
    <w:rsid w:val="00F843E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C95F6C"/>
    <w:rPr>
      <w:rFonts w:ascii="Times" w:hAnsi="Times"/>
      <w:sz w:val="18"/>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EC4281"/>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wmf"/><Relationship Id="rId2" Type="http://schemas.openxmlformats.org/officeDocument/2006/relationships/numbering" Target="numbering.xml"/><Relationship Id="rId16" Type="http://schemas.openxmlformats.org/officeDocument/2006/relationships/image" Target="media/image4.w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wmf"/><Relationship Id="rId10" Type="http://schemas.openxmlformats.org/officeDocument/2006/relationships/hyperlink" Target="mailto:tvcg@computer.org"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2CEA1-D790-477E-BD99-97C8C85D96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148</TotalTime>
  <Pages>8</Pages>
  <Words>12147</Words>
  <Characters>69244</Characters>
  <Application>Microsoft Office Word</Application>
  <DocSecurity>0</DocSecurity>
  <Lines>577</Lines>
  <Paragraphs>162</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81229</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4</cp:revision>
  <cp:lastPrinted>2015-03-31T01:35:00Z</cp:lastPrinted>
  <dcterms:created xsi:type="dcterms:W3CDTF">2015-03-30T23:53:00Z</dcterms:created>
  <dcterms:modified xsi:type="dcterms:W3CDTF">2015-03-31T02:21:00Z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