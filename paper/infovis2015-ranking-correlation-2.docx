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AF146E">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AF146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AF146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AF146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AF146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AF146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AB0820">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AF146E">
      <w:pPr>
        <w:rPr>
          <w:i/>
        </w:rPr>
        <w:sectPr w:rsidR="00BF4F16" w:rsidRPr="00AF146E">
          <w:type w:val="continuous"/>
          <w:pgSz w:w="12240" w:h="15840" w:code="1"/>
          <w:pgMar w:top="994" w:right="1080" w:bottom="994" w:left="1080" w:header="490" w:footer="432" w:gutter="0"/>
          <w:cols w:num="2" w:space="245"/>
          <w:docGrid w:linePitch="360"/>
        </w:sectPr>
      </w:pPr>
    </w:p>
    <w:p w14:paraId="4526F9EF" w14:textId="77777777" w:rsidR="00122330" w:rsidRDefault="003F4581" w:rsidP="00AB0820">
      <w:pPr>
        <w:pStyle w:val="BodyNoIndent"/>
      </w:pPr>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C278B" w14:textId="77777777" w:rsidR="00584487" w:rsidRDefault="00584487" w:rsidP="00AF146E">
                            <w:pPr>
                              <w:pStyle w:val="Footnote"/>
                            </w:pPr>
                          </w:p>
                          <w:p w14:paraId="1C75DA3D" w14:textId="77777777" w:rsidR="00584487" w:rsidRPr="00DA11EB" w:rsidRDefault="00584487" w:rsidP="00AF146E">
                            <w:pPr>
                              <w:pStyle w:val="Footnote"/>
                            </w:pPr>
                          </w:p>
                          <w:p w14:paraId="7042085C" w14:textId="77777777" w:rsidR="00584487" w:rsidRPr="00A70267" w:rsidRDefault="00584487"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584487" w:rsidRPr="00A70267" w:rsidRDefault="00584487"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584487" w:rsidRPr="00A70267" w:rsidRDefault="00584487"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584487" w:rsidRPr="00A70267" w:rsidRDefault="00584487"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584487" w:rsidRPr="00A70267" w:rsidRDefault="00584487" w:rsidP="00AF146E">
                            <w:pPr>
                              <w:pStyle w:val="FOOTNOTE0"/>
                              <w:rPr>
                                <w:highlight w:val="yellow"/>
                              </w:rPr>
                            </w:pPr>
                            <w:r w:rsidRPr="00A70267">
                              <w:rPr>
                                <w:highlight w:val="yellow"/>
                              </w:rPr>
                              <w:t xml:space="preserve">For information on obtaining reprints of this article, please send </w:t>
                            </w:r>
                          </w:p>
                          <w:p w14:paraId="6DDE73C6" w14:textId="77777777" w:rsidR="00584487" w:rsidRPr="003F4EE7" w:rsidRDefault="00584487" w:rsidP="00AF146E">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9AC278B" w14:textId="77777777" w:rsidR="00584487" w:rsidRDefault="00584487" w:rsidP="00AF146E">
                      <w:pPr>
                        <w:pStyle w:val="Footnote"/>
                      </w:pPr>
                    </w:p>
                    <w:p w14:paraId="1C75DA3D" w14:textId="77777777" w:rsidR="00584487" w:rsidRPr="00DA11EB" w:rsidRDefault="00584487" w:rsidP="00AF146E">
                      <w:pPr>
                        <w:pStyle w:val="Footnote"/>
                      </w:pPr>
                    </w:p>
                    <w:p w14:paraId="7042085C" w14:textId="77777777" w:rsidR="00584487" w:rsidRPr="00A70267" w:rsidRDefault="00584487"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584487" w:rsidRPr="00A70267" w:rsidRDefault="00584487"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584487" w:rsidRPr="00A70267" w:rsidRDefault="00584487"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584487" w:rsidRPr="00A70267" w:rsidRDefault="00584487"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584487" w:rsidRPr="00A70267" w:rsidRDefault="00584487" w:rsidP="00AF146E">
                      <w:pPr>
                        <w:pStyle w:val="FOOTNOTE0"/>
                        <w:rPr>
                          <w:highlight w:val="yellow"/>
                        </w:rPr>
                      </w:pPr>
                      <w:r w:rsidRPr="00A70267">
                        <w:rPr>
                          <w:highlight w:val="yellow"/>
                        </w:rPr>
                        <w:t xml:space="preserve">For information on obtaining reprints of this article, please send </w:t>
                      </w:r>
                    </w:p>
                    <w:p w14:paraId="6DDE73C6" w14:textId="77777777" w:rsidR="00584487" w:rsidRPr="003F4EE7" w:rsidRDefault="00584487" w:rsidP="00AF146E">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0E1DC9" w:rsidRPr="00AF146E">
        <w:rPr>
          <w:highlight w:val="yellow"/>
        </w:rPr>
        <w:t>T</w:t>
      </w:r>
      <w:r w:rsidR="006F7DA5" w:rsidRPr="00AF146E">
        <w:rPr>
          <w:highlight w:val="yellow"/>
        </w:rPr>
        <w:t>BD</w:t>
      </w:r>
      <w:r w:rsidR="00FF3F6D" w:rsidRPr="00AF146E">
        <w:t xml:space="preserve">, motivation, blah </w:t>
      </w:r>
      <w:proofErr w:type="spellStart"/>
      <w:r w:rsidR="00FF3F6D" w:rsidRPr="00AF146E">
        <w:t>blah</w:t>
      </w:r>
      <w:proofErr w:type="spellEnd"/>
      <w:r w:rsidR="00FF3F6D" w:rsidRPr="00AF146E">
        <w:t xml:space="preserve"> </w:t>
      </w:r>
      <w:proofErr w:type="spellStart"/>
      <w:r w:rsidR="00FF3F6D" w:rsidRPr="00AF146E">
        <w:t>blah</w:t>
      </w:r>
      <w:proofErr w:type="spellEnd"/>
      <w:r w:rsidR="006F7DA5" w:rsidRPr="00AF146E">
        <w:t>.</w:t>
      </w:r>
      <w:r w:rsidR="00A2247B" w:rsidRPr="00AF146E">
        <w:t xml:space="preserve"> </w:t>
      </w:r>
      <w:r w:rsidR="00A34301" w:rsidRPr="00AF146E">
        <w:t>….</w:t>
      </w:r>
    </w:p>
    <w:p w14:paraId="73A1BF6E" w14:textId="77777777" w:rsidR="00B34C5C" w:rsidRDefault="00B34C5C" w:rsidP="00B34C5C">
      <w:pPr>
        <w:pStyle w:val="Body"/>
      </w:pPr>
    </w:p>
    <w:p w14:paraId="1F39C4B7" w14:textId="17F55036" w:rsidR="00B34C5C" w:rsidRPr="00B34C5C" w:rsidRDefault="00B34C5C" w:rsidP="00B34C5C">
      <w:pPr>
        <w:pStyle w:val="Body"/>
      </w:pPr>
      <w:commentRangeStart w:id="0"/>
      <w:r w:rsidRPr="00B34C5C">
        <w:t>Models</w:t>
      </w:r>
      <w:commentRangeEnd w:id="0"/>
      <w:r>
        <w:rPr>
          <w:rStyle w:val="CommentReference"/>
          <w:rFonts w:ascii="Cambria Math" w:hAnsi="Cambria Math"/>
        </w:rPr>
        <w:commentReference w:id="0"/>
      </w:r>
      <w:r w:rsidRPr="00B34C5C">
        <w:t xml:space="preserve"> of human perception — sometimes called laws — are valuable tools for deriving concrete recommendations in visualization design. However, we must be careful to assess the explanatory power of such models before putting them into practice, particularly if they do not model variance in individual performance. We present a secondary analysis of data from Harrison et al. [1], investigating the relationship between the correlation of two variables (measured using Pearson’s r) and the precision of people’s estimates of that correlation using different visualizations (measured using just-noticeable differences). We begin with a linear model — similar to that of the original work — and walk through a series of refinements to this model. We first address problems of non-constant variance, presenting evidence that a log-linear — rather than linear — model 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Finally, we adopt a Bayesian variant of our model to derive a partial ranking of visualizations of correlation based on the expected precision of people’s estimates of correlation on a randomly-drawn dataset. This partial ranking provides concrete guidance to practitioners by grouping visualizations with similar performance and by giving precise estimates of the difference in performance between groups of visualizations. We discuss the applicability of similar models to other problems of estimating the perceptual performance of visualizations from experimental data.</w:t>
      </w:r>
    </w:p>
    <w:p w14:paraId="034F29A2" w14:textId="77777777" w:rsidR="00A34301" w:rsidRPr="00AF146E" w:rsidRDefault="00A34301" w:rsidP="00AF146E">
      <w:pPr>
        <w:pStyle w:val="Body"/>
        <w:rPr>
          <w:i/>
        </w:rPr>
      </w:pPr>
    </w:p>
    <w:p w14:paraId="0EFCDD3C" w14:textId="77777777" w:rsidR="00122330" w:rsidRPr="00AF146E" w:rsidRDefault="002157C7" w:rsidP="00AB0820">
      <w:pPr>
        <w:pStyle w:val="Body"/>
      </w:pPr>
      <w:r w:rsidRPr="00AF146E">
        <w:t>T</w:t>
      </w:r>
      <w:r w:rsidR="00A2247B" w:rsidRPr="00AF146E">
        <w:t>he original paper</w:t>
      </w:r>
      <w:r w:rsidRPr="00AF146E">
        <w:t xml:space="preserve"> </w:t>
      </w:r>
      <w:r w:rsidR="00A2247B" w:rsidRPr="00AF146E">
        <w:t xml:space="preserve">used a modelling approach that removed individual variation before fitting the model: </w:t>
      </w:r>
      <w:r w:rsidR="00E7531D" w:rsidRPr="00AF146E">
        <w:t>it</w:t>
      </w:r>
      <w:r w:rsidR="00A2247B" w:rsidRPr="00AF146E">
        <w:t xml:space="preserve"> fit a linear regression to </w:t>
      </w:r>
      <w:r w:rsidR="00A2247B" w:rsidRPr="00AF146E">
        <w:lastRenderedPageBreak/>
        <w:t xml:space="preserve">the means of the just-noticeable differences within each </w:t>
      </w:r>
      <w:proofErr w:type="spellStart"/>
      <w:r w:rsidR="00A2247B" w:rsidRPr="00AF146E">
        <w:rPr>
          <w:highlight w:val="yellow"/>
        </w:rPr>
        <w:t>visandsign</w:t>
      </w:r>
      <w:proofErr w:type="spellEnd"/>
      <w:r w:rsidR="00A2247B" w:rsidRPr="00AF146E">
        <w:rPr>
          <w:highlight w:val="yellow"/>
        </w:rPr>
        <w:t xml:space="preserve"> * r * approach</w:t>
      </w:r>
      <w:r w:rsidR="00122330" w:rsidRPr="00AF146E">
        <w:t xml:space="preserve">, not to </w:t>
      </w:r>
      <w:r w:rsidRPr="00AF146E">
        <w:t xml:space="preserve">the </w:t>
      </w:r>
      <w:r w:rsidR="00122330" w:rsidRPr="00AF146E">
        <w:t>individual observations</w:t>
      </w:r>
      <w:r w:rsidRPr="00AF146E">
        <w:t xml:space="preserve"> directly</w:t>
      </w:r>
      <w:r w:rsidR="00A2247B" w:rsidRPr="00AF146E">
        <w:t xml:space="preserve">. By removing a large portion of the variance in the data (individual differences), they could not use their parametric model to make predictive inferences. Instead, they employed non-parametric </w:t>
      </w:r>
      <w:r w:rsidR="00122330" w:rsidRPr="00AF146E">
        <w:t>tests</w:t>
      </w:r>
      <w:r w:rsidR="00A2247B" w:rsidRPr="00AF146E">
        <w:t xml:space="preserve"> to examine differences between visualization types</w:t>
      </w:r>
      <w:r w:rsidRPr="00AF146E">
        <w:t>, which complicates th</w:t>
      </w:r>
      <w:r w:rsidR="008D7BA3" w:rsidRPr="00AF146E">
        <w:t>e estimation of effect sizes. E</w:t>
      </w:r>
      <w:r w:rsidRPr="00AF146E">
        <w:t>ven if we establish that one visualization is better than another, we would like to know by how much</w:t>
      </w:r>
      <w:r w:rsidR="00E7531D" w:rsidRPr="00AF146E">
        <w:t xml:space="preserve"> in order to</w:t>
      </w:r>
      <w:r w:rsidR="008D7BA3" w:rsidRPr="00AF146E">
        <w:t xml:space="preserve"> judge whether the difference is</w:t>
      </w:r>
      <w:r w:rsidR="00E7531D" w:rsidRPr="00AF146E">
        <w:t xml:space="preserve"> meaningful in practice</w:t>
      </w:r>
      <w:r w:rsidRPr="00AF146E">
        <w:t xml:space="preserve">. </w:t>
      </w:r>
      <w:r w:rsidR="00E7531D" w:rsidRPr="00AF146E">
        <w:t>Ideally</w:t>
      </w:r>
      <w:r w:rsidRPr="00AF146E">
        <w:t xml:space="preserve"> we would like to know this effect size on some interpretable scale (such as in terms of just-noticeable differences in r), which is made difficult when using non-parametric tests.</w:t>
      </w:r>
    </w:p>
    <w:p w14:paraId="15BFEED0" w14:textId="77777777" w:rsidR="00E7531D" w:rsidRPr="00AF146E" w:rsidRDefault="00E7531D" w:rsidP="00AB0820">
      <w:pPr>
        <w:pStyle w:val="Body"/>
      </w:pPr>
      <w:r w:rsidRPr="00AF146E">
        <w:t xml:space="preserve">Much of this paper focusses on understanding and accounting for individuals’ differences in precision of estimation in order to derive </w:t>
      </w:r>
      <w:r w:rsidR="008D7BA3" w:rsidRPr="00AF146E">
        <w:t xml:space="preserve">parametric </w:t>
      </w:r>
      <w:r w:rsidRPr="00AF146E">
        <w:t>models that can predict the expected precision of each visualization technique. G</w:t>
      </w:r>
      <w:r w:rsidR="002157C7" w:rsidRPr="00AF146E">
        <w:t>iven an appropriate parametric model, we can estimate interpretable differences between visualization types</w:t>
      </w:r>
      <w:r w:rsidR="00FF3F6D" w:rsidRPr="00AF146E">
        <w:t xml:space="preserve"> (e.g., as a ratio of just-noticeable differences)</w:t>
      </w:r>
      <w:r w:rsidRPr="00AF146E">
        <w:t xml:space="preserve"> in order to judge whether these differences have practical significance</w:t>
      </w:r>
      <w:r w:rsidR="002157C7" w:rsidRPr="00AF146E">
        <w:t xml:space="preserve">. </w:t>
      </w:r>
      <w:r w:rsidRPr="00AF146E">
        <w:t>To derive such a model, we f</w:t>
      </w:r>
      <w:r w:rsidR="00FF3F6D" w:rsidRPr="00AF146E">
        <w:t>irst</w:t>
      </w:r>
      <w:r w:rsidRPr="00AF146E">
        <w:t xml:space="preserve"> </w:t>
      </w:r>
      <w:r w:rsidR="008D7BA3" w:rsidRPr="00AF146E">
        <w:t xml:space="preserve">tweak </w:t>
      </w:r>
      <w:r w:rsidR="00FF3F6D" w:rsidRPr="00AF146E">
        <w:t>the original linear m</w:t>
      </w:r>
      <w:r w:rsidRPr="00AF146E">
        <w:t xml:space="preserve">odel to </w:t>
      </w:r>
      <w:r w:rsidR="008D7BA3" w:rsidRPr="00AF146E">
        <w:t xml:space="preserve">fit it to </w:t>
      </w:r>
      <w:r w:rsidRPr="00AF146E">
        <w:t xml:space="preserve">individual observations. </w:t>
      </w:r>
      <w:r w:rsidR="008D7BA3" w:rsidRPr="00AF146E">
        <w:t>Through a series of refinements, w</w:t>
      </w:r>
      <w:r w:rsidRPr="00AF146E">
        <w:t xml:space="preserve">e </w:t>
      </w:r>
      <w:r w:rsidR="008D7BA3" w:rsidRPr="00AF146E">
        <w:t xml:space="preserve">construct </w:t>
      </w:r>
      <w:r w:rsidRPr="00AF146E">
        <w:t xml:space="preserve">a </w:t>
      </w:r>
      <w:r w:rsidR="00FF3F6D" w:rsidRPr="00AF146E">
        <w:t>censored</w:t>
      </w:r>
      <w:r w:rsidRPr="00AF146E">
        <w:t xml:space="preserve">, </w:t>
      </w:r>
      <w:r w:rsidR="00FF3F6D" w:rsidRPr="00AF146E">
        <w:t xml:space="preserve">log-linear regression </w:t>
      </w:r>
      <w:r w:rsidR="00A2247B" w:rsidRPr="00AF146E">
        <w:t xml:space="preserve">model </w:t>
      </w:r>
      <w:r w:rsidRPr="00AF146E">
        <w:t xml:space="preserve">that </w:t>
      </w:r>
      <w:r w:rsidR="008D7BA3" w:rsidRPr="00AF146E">
        <w:t xml:space="preserve">improves on the fit of the linear model and </w:t>
      </w:r>
      <w:r w:rsidR="00122330" w:rsidRPr="00AF146E">
        <w:t xml:space="preserve">accounts for </w:t>
      </w:r>
      <w:r w:rsidR="00A2247B" w:rsidRPr="00AF146E">
        <w:t xml:space="preserve">individual differences and </w:t>
      </w:r>
      <w:proofErr w:type="spellStart"/>
      <w:r w:rsidR="00A2247B" w:rsidRPr="00AF146E">
        <w:t>artifacts</w:t>
      </w:r>
      <w:proofErr w:type="spellEnd"/>
      <w:r w:rsidR="00A2247B" w:rsidRPr="00AF146E">
        <w:t xml:space="preserve"> of the experimental design. </w:t>
      </w:r>
    </w:p>
    <w:p w14:paraId="7F396BE3" w14:textId="77777777" w:rsidR="00122330" w:rsidRPr="00AF146E" w:rsidRDefault="00E7531D" w:rsidP="00AB0820">
      <w:pPr>
        <w:pStyle w:val="Body"/>
      </w:pPr>
      <w:r w:rsidRPr="00AF146E">
        <w:t xml:space="preserve">This model </w:t>
      </w:r>
      <w:r w:rsidR="00A2247B" w:rsidRPr="00AF146E">
        <w:t xml:space="preserve">allows us </w:t>
      </w:r>
      <w:proofErr w:type="gramStart"/>
      <w:r w:rsidR="00A2247B" w:rsidRPr="00AF146E">
        <w:t>to</w:t>
      </w:r>
      <w:proofErr w:type="gramEnd"/>
      <w:r w:rsidR="00A2247B" w:rsidRPr="00AF146E">
        <w:t xml:space="preserve"> </w:t>
      </w:r>
      <w:r w:rsidR="002157C7" w:rsidRPr="00AF146E">
        <w:t xml:space="preserve">directly </w:t>
      </w:r>
      <w:r w:rsidRPr="00AF146E">
        <w:t xml:space="preserve">and quantitatively </w:t>
      </w:r>
      <w:r w:rsidR="00A2247B" w:rsidRPr="00AF146E">
        <w:t>answer question</w:t>
      </w:r>
      <w:r w:rsidR="008D7BA3" w:rsidRPr="00AF146E">
        <w:t>s</w:t>
      </w:r>
      <w:r w:rsidR="00A2247B" w:rsidRPr="00AF146E">
        <w:t xml:space="preserve"> left </w:t>
      </w:r>
      <w:r w:rsidRPr="00AF146E">
        <w:t xml:space="preserve">largely </w:t>
      </w:r>
      <w:r w:rsidR="00A2247B" w:rsidRPr="00AF146E">
        <w:t xml:space="preserve">unaddressed by the </w:t>
      </w:r>
      <w:r w:rsidRPr="00AF146E">
        <w:t>original</w:t>
      </w:r>
      <w:r w:rsidR="00A2247B" w:rsidRPr="00AF146E">
        <w:t xml:space="preserve"> paper: given a dataset with unknown correlation, how well would we expect each visualization technique to perform?</w:t>
      </w:r>
      <w:r w:rsidR="008D7BA3" w:rsidRPr="00AF146E">
        <w:t xml:space="preserve"> What are the practical differences in performance? Which visualizations are effectively equivalent? </w:t>
      </w:r>
      <w:r w:rsidR="00FF3F6D" w:rsidRPr="00AF146E">
        <w:t>We identify</w:t>
      </w:r>
      <w:r w:rsidR="00A2247B" w:rsidRPr="00AF146E">
        <w:t xml:space="preserve"> clusters of </w:t>
      </w:r>
      <w:r w:rsidR="002157C7" w:rsidRPr="00AF146E">
        <w:t>visualizations</w:t>
      </w:r>
      <w:r w:rsidR="00A2247B" w:rsidRPr="00AF146E">
        <w:t xml:space="preserve"> with similar precision and </w:t>
      </w:r>
      <w:r w:rsidRPr="00AF146E">
        <w:t>quantify</w:t>
      </w:r>
      <w:r w:rsidR="00A2247B" w:rsidRPr="00AF146E">
        <w:t xml:space="preserve"> the expected </w:t>
      </w:r>
      <w:r w:rsidRPr="00AF146E">
        <w:t xml:space="preserve">difference </w:t>
      </w:r>
      <w:r w:rsidR="00A2247B" w:rsidRPr="00AF146E">
        <w:t xml:space="preserve">in precision between clusters, yielding a comprehensive set of </w:t>
      </w:r>
      <w:r w:rsidRPr="00AF146E">
        <w:t xml:space="preserve">practical </w:t>
      </w:r>
      <w:r w:rsidR="00A2247B" w:rsidRPr="00AF146E">
        <w:t>recommendations in the form of a partial ranking of visualizations of correlation.</w:t>
      </w:r>
    </w:p>
    <w:p w14:paraId="58ECEADC" w14:textId="77777777" w:rsidR="00FF3F6D" w:rsidRPr="00AF146E" w:rsidRDefault="00FF3F6D" w:rsidP="00AB0820">
      <w:pPr>
        <w:pStyle w:val="Body"/>
      </w:pPr>
      <w:r w:rsidRPr="00AF146E">
        <w:t>In the rest of this paper, we brief</w:t>
      </w:r>
      <w:r w:rsidR="003257C5" w:rsidRPr="00AF146E">
        <w:t xml:space="preserve">ly overview </w:t>
      </w:r>
      <w:r w:rsidRPr="00AF146E">
        <w:t xml:space="preserve">the original experimental design and model from Harrison et al. </w:t>
      </w:r>
      <w:r w:rsidRPr="00AF146E">
        <w:fldChar w:fldCharType="begin" w:fldLock="1"/>
      </w:r>
      <w:r w:rsidRPr="00AF146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Pr="00AF146E">
        <w:fldChar w:fldCharType="separate"/>
      </w:r>
      <w:r w:rsidRPr="00AF146E">
        <w:rPr>
          <w:noProof/>
        </w:rPr>
        <w:t>[1]</w:t>
      </w:r>
      <w:r w:rsidRPr="00AF146E">
        <w:fldChar w:fldCharType="end"/>
      </w:r>
      <w:r w:rsidRPr="00AF146E">
        <w:t xml:space="preserve">. We then walk through a series of </w:t>
      </w:r>
      <w:r w:rsidRPr="00AB0820">
        <w:t>models</w:t>
      </w:r>
      <w:r w:rsidRPr="00AF146E">
        <w:t xml:space="preserve">: a linear model based on the original paper, a log-linear model addressing problems of non-constant variance and skewed residuals, a censored model addressing floors and ceilings in the data caused by </w:t>
      </w:r>
      <w:proofErr w:type="spellStart"/>
      <w:r w:rsidRPr="00AF146E">
        <w:t>artifacts</w:t>
      </w:r>
      <w:proofErr w:type="spellEnd"/>
      <w:r w:rsidRPr="00AF146E">
        <w:t xml:space="preserve"> of the experiment, and a Bay</w:t>
      </w:r>
      <w:r w:rsidR="00E7531D" w:rsidRPr="00AF146E">
        <w:t xml:space="preserve">esian model that can </w:t>
      </w:r>
      <w:r w:rsidRPr="00AF146E">
        <w:t xml:space="preserve">estimate the performance of </w:t>
      </w:r>
      <w:r w:rsidR="005A2D93" w:rsidRPr="00AF146E">
        <w:t xml:space="preserve">each </w:t>
      </w:r>
      <w:r w:rsidRPr="00AF146E">
        <w:t>visualization on a class of datasets.</w:t>
      </w:r>
      <w:r w:rsidR="003257C5" w:rsidRPr="00AF146E">
        <w:t xml:space="preserve"> From this last model</w:t>
      </w:r>
      <w:r w:rsidRPr="00AF146E">
        <w:t xml:space="preserve"> we derive a partial ranking of visualizations of correlation.</w:t>
      </w:r>
      <w:r w:rsidR="005A2D93" w:rsidRPr="00AF146E">
        <w:t xml:space="preserve"> </w:t>
      </w:r>
    </w:p>
    <w:p w14:paraId="13FADC75" w14:textId="77777777" w:rsidR="00A34301" w:rsidRPr="00AF146E" w:rsidRDefault="00A34301" w:rsidP="00AB0820">
      <w:pPr>
        <w:pStyle w:val="Heading1"/>
      </w:pPr>
      <w:r w:rsidRPr="00AB0820">
        <w:lastRenderedPageBreak/>
        <w:t>Background</w:t>
      </w:r>
    </w:p>
    <w:p w14:paraId="19E82283" w14:textId="77777777" w:rsidR="00A34301" w:rsidRPr="00AF146E" w:rsidRDefault="00A34301" w:rsidP="00AB0820">
      <w:pPr>
        <w:pStyle w:val="ListNumber2"/>
        <w:numPr>
          <w:ilvl w:val="0"/>
          <w:numId w:val="47"/>
        </w:numPr>
      </w:pPr>
      <w:r w:rsidRPr="00AF146E">
        <w:t>Should briefly describe original paper’s experimental setup</w:t>
      </w:r>
    </w:p>
    <w:p w14:paraId="7980C34B" w14:textId="77777777" w:rsidR="00A34301" w:rsidRPr="00AF146E" w:rsidRDefault="00A34301" w:rsidP="00553ED8">
      <w:pPr>
        <w:pStyle w:val="ListParagraph"/>
        <w:numPr>
          <w:ilvl w:val="0"/>
          <w:numId w:val="47"/>
        </w:numPr>
      </w:pPr>
      <w:r w:rsidRPr="00AF146E">
        <w:t xml:space="preserve">Might be some useful pieces about perceptual laws to put in </w:t>
      </w:r>
      <w:r w:rsidRPr="00AB0820">
        <w:t>here</w:t>
      </w:r>
      <w:r w:rsidRPr="00AF146E">
        <w:t>. Might also be out of scope for this.</w:t>
      </w:r>
    </w:p>
    <w:p w14:paraId="5BD10DEE" w14:textId="77777777" w:rsidR="00122330" w:rsidRDefault="00122330" w:rsidP="00AB0820">
      <w:pPr>
        <w:pStyle w:val="Heading1"/>
      </w:pPr>
      <w:r w:rsidRPr="00AB0820">
        <w:t>Model</w:t>
      </w:r>
      <w:r w:rsidRPr="00AF146E">
        <w:t xml:space="preserve"> 1: Linear Model</w:t>
      </w:r>
    </w:p>
    <w:p w14:paraId="7E103CB2" w14:textId="1B0A306F" w:rsidR="000E1078" w:rsidRDefault="000E1078" w:rsidP="000E1078">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can describe</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1CD682AC" w:rsidR="00AB0820" w:rsidRDefault="000E1078" w:rsidP="000E1078">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6764A4DD" w:rsidR="00980D3C" w:rsidRDefault="002E5C04" w:rsidP="000E1078">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w:t>
      </w:r>
      <w:r w:rsidR="00634CA6">
        <w:t xml:space="preserve">&amp; </w:t>
      </w:r>
      <w:proofErr w:type="spellStart"/>
      <w:r w:rsidR="00634CA6">
        <w:t>Baldridge</w:t>
      </w:r>
      <w:proofErr w:type="spellEnd"/>
      <w:r w:rsidR="00634CA6">
        <w:t> </w:t>
      </w:r>
      <w:r w:rsidR="00634CA6">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condition).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41C3664B" w:rsidR="002E5C04" w:rsidRPr="00980D3C" w:rsidRDefault="002E5C04" w:rsidP="000E1078">
      <w:pPr>
        <w:pStyle w:val="Body"/>
      </w:pPr>
      <w:commentRangeStart w:id="1"/>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1"/>
      <w:r w:rsidR="00A71C65">
        <w:rPr>
          <w:rStyle w:val="CommentReference"/>
          <w:rFonts w:ascii="Cambria Math" w:hAnsi="Cambria Math"/>
        </w:rPr>
        <w:commentReference w:id="1"/>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3E66E64" w14:textId="77777777" w:rsidR="000E1078" w:rsidRDefault="00BC169A" w:rsidP="00BC169A">
      <w:pPr>
        <w:pStyle w:val="Heading2"/>
      </w:pPr>
      <w:r>
        <w:t>Incorporating individual differences</w:t>
      </w:r>
    </w:p>
    <w:p w14:paraId="7A25CA71" w14:textId="77777777" w:rsidR="00BC169A" w:rsidRDefault="00BC169A" w:rsidP="00BC169A">
      <w:pPr>
        <w:pStyle w:val="BodyNoIndent"/>
      </w:pPr>
      <w:r>
        <w:t xml:space="preserve">A first pass at incorporating individual differences would be to simply use a linear regression of the JND based on </w:t>
      </w:r>
      <w:r w:rsidRPr="00BC169A">
        <w:rPr>
          <w:i/>
        </w:rPr>
        <w:t>r</w:t>
      </w:r>
      <w:r>
        <w:t>. Such a model might look like:</w:t>
      </w:r>
    </w:p>
    <w:p w14:paraId="16D44245" w14:textId="77777777" w:rsidR="00BC169A" w:rsidRDefault="00BC169A" w:rsidP="00BC169A">
      <w:pPr>
        <w:pStyle w:val="Body"/>
      </w:pPr>
    </w:p>
    <w:p w14:paraId="67FF1639" w14:textId="49503F59" w:rsidR="00BC169A" w:rsidRPr="00AF146E" w:rsidRDefault="00BC169A" w:rsidP="00BC169A">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rPr>
                        <m:sty m:val="p"/>
                      </m:rPr>
                      <m:t>y</m:t>
                    </m:r>
                  </m:e>
                  <m:sub>
                    <m:r>
                      <m:rPr>
                        <m:sty m:val="p"/>
                      </m:rPr>
                      <m:t>i,v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BC169A">
      <w:pPr>
        <w:pStyle w:val="Body"/>
      </w:pPr>
    </w:p>
    <w:p w14:paraId="07085B36" w14:textId="62DA75EA" w:rsidR="00BC169A" w:rsidRDefault="00BC169A" w:rsidP="00BC169A">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is equal to a linear func</w:t>
      </w:r>
      <w:proofErr w:type="spellStart"/>
      <w:r>
        <w:t>tion</w:t>
      </w:r>
      <w:proofErr w:type="spellEnd"/>
      <w:r>
        <w:t xml:space="preserve">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20C65BC2" w:rsidR="003B52D8" w:rsidRDefault="003B52D8" w:rsidP="003B52D8">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t xml:space="preserve"> </w:t>
      </w:r>
      <w:r w:rsidRPr="003B52D8">
        <w:rPr>
          <w:highlight w:val="yellow"/>
        </w:rPr>
        <w:t>Figure X</w:t>
      </w:r>
      <w:r w:rsidR="00E83D86">
        <w:t xml:space="preserve">: note the two roughly-parallel (but systematically </w:t>
      </w:r>
      <w:r w:rsidR="00551318">
        <w:t>different</w:t>
      </w:r>
      <w:r w:rsidR="00E83D86">
        <w:t>) estimates of JND depending on approach</w:t>
      </w:r>
      <w:r>
        <w:t xml:space="preserve">. Harrison et al.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19E43E0" w:rsidR="003B52D8" w:rsidRDefault="003B52D8" w:rsidP="003B52D8">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D308FE">
        <w:t>C</w:t>
      </w:r>
      <w:r>
        <w:t xml:space="preserve">onsider </w:t>
      </w:r>
      <w:r w:rsidRPr="003B52D8">
        <w:rPr>
          <w:highlight w:val="yellow"/>
        </w:rPr>
        <w:t>Figure X</w:t>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3B0C3E">
        <w:rPr>
          <w:highlight w:val="yellow"/>
        </w:rPr>
        <w:t>the</w:t>
      </w:r>
      <w:r w:rsidR="003B0C3E" w:rsidRPr="003B0C3E">
        <w:rPr>
          <w:highlight w:val="yellow"/>
        </w:rPr>
        <w:t xml:space="preserve"> red</w:t>
      </w:r>
      <w:r w:rsidR="003B0C3E">
        <w:t xml:space="preserve"> </w:t>
      </w:r>
      <w:r w:rsidR="003B0C3E" w:rsidRPr="003B0C3E">
        <w:rPr>
          <w:highlight w:val="yellow"/>
        </w:rPr>
        <w:t>line in Figure X</w:t>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52D8">
      <w:pPr>
        <w:pStyle w:val="Body"/>
      </w:pPr>
    </w:p>
    <w:p w14:paraId="1EC38E46" w14:textId="0F5C08E0" w:rsidR="003B52D8" w:rsidRPr="003B0C3E" w:rsidRDefault="003B52D8" w:rsidP="003B52D8">
      <m:oMathPara>
        <m:oMathParaPr>
          <m:jc m:val="center"/>
        </m:oMathParaPr>
        <m:oMath>
          <m:sSub>
            <m:sSubPr>
              <m:ctrlPr>
                <w:rPr>
                  <w:i/>
                </w:rPr>
              </m:ctrlPr>
            </m:sSubPr>
            <m:e>
              <m:r>
                <m:t>a</m:t>
              </m:r>
            </m:e>
            <m:sub>
              <m:r>
                <m:t>i</m:t>
              </m:r>
            </m:sub>
          </m:sSub>
          <m:r>
            <m:t>=</m:t>
          </m:r>
          <m:d>
            <m:dPr>
              <m:begChr m:val="{"/>
              <m:endChr m:val=""/>
              <m:ctrlPr>
                <w:rPr>
                  <w:i/>
                </w:rPr>
              </m:ctrlPr>
            </m:dPr>
            <m:e>
              <m:eqArr>
                <m:eqArrPr>
                  <m:ctrlPr>
                    <w:rPr>
                      <w:i/>
                    </w:rPr>
                  </m:ctrlPr>
                </m:eqArrPr>
                <m:e>
                  <m:r>
                    <m:t>-1</m:t>
                  </m:r>
                  <m:r>
                    <m:t xml:space="preserve">,  </m:t>
                  </m:r>
                  <m:r>
                    <m:t>&amp;</m:t>
                  </m:r>
                  <m:r>
                    <m:rPr>
                      <m:sty m:val="p"/>
                    </m:rPr>
                    <m:t>if</m:t>
                  </m:r>
                  <m:r>
                    <m:t xml:space="preserve"> approach </m:t>
                  </m:r>
                  <m:r>
                    <m:rPr>
                      <m:sty m:val="p"/>
                    </m:rPr>
                    <m:t>is</m:t>
                  </m:r>
                  <m:r>
                    <m:t xml:space="preserve"> from above</m:t>
                  </m:r>
                </m:e>
                <m:e>
                  <m:r>
                    <m:t> </m:t>
                  </m:r>
                  <m:r>
                    <m:t xml:space="preserve"> </m:t>
                  </m:r>
                  <m:r>
                    <m:t>1</m:t>
                  </m:r>
                  <m:r>
                    <m:t xml:space="preserve">,  </m:t>
                  </m:r>
                  <m:r>
                    <m:rPr>
                      <m:sty m:val="p"/>
                    </m:rPr>
                    <m:t>if</m:t>
                  </m:r>
                  <m:r>
                    <m:t xml:space="preserve"> approach </m:t>
                  </m:r>
                  <m:r>
                    <m:rPr>
                      <m:sty m:val="p"/>
                    </m:rPr>
                    <m:t>is</m:t>
                  </m:r>
                  <m:r>
                    <m:t xml:space="preserve"> from below</m:t>
                  </m:r>
                </m:e>
              </m:eqArr>
            </m:e>
          </m:d>
        </m:oMath>
      </m:oMathPara>
    </w:p>
    <w:p w14:paraId="4F35DBA9" w14:textId="77777777" w:rsidR="00BC169A" w:rsidRDefault="00BC169A" w:rsidP="00BC169A">
      <w:pPr>
        <w:pStyle w:val="Body"/>
      </w:pPr>
    </w:p>
    <w:p w14:paraId="6038C021" w14:textId="3BB6CA47" w:rsidR="003B0C3E" w:rsidRDefault="003B0C3E" w:rsidP="003B0C3E">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3B0C3E"/>
    <w:p w14:paraId="486A264C" w14:textId="3DE6D76B" w:rsidR="003B0C3E" w:rsidRPr="00AF146E" w:rsidRDefault="003B0C3E" w:rsidP="003B0C3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t>v</m:t>
                    </m:r>
                  </m:sub>
                </m:sSub>
              </m:e>
              <m:e>
                <m:r>
                  <m:t>=</m:t>
                </m:r>
              </m:e>
              <m:e>
                <m:sSub>
                  <m:sSubPr>
                    <m:ctrlPr/>
                  </m:sSubPr>
                  <m:e>
                    <m:r>
                      <m:t>β</m:t>
                    </m:r>
                  </m:e>
                  <m:sub>
                    <m:r>
                      <m:t>v,1</m:t>
                    </m:r>
                  </m:sub>
                </m:sSub>
                <m:r>
                  <m:rPr>
                    <m:sty m:val="p"/>
                  </m:rPr>
                  <m:t>+</m:t>
                </m:r>
                <m:sSub>
                  <m:sSubPr>
                    <m:ctrlPr/>
                  </m:sSubPr>
                  <m:e>
                    <m:r>
                      <m:t>β</m:t>
                    </m:r>
                  </m:e>
                  <m:sub>
                    <m:r>
                      <m:t>v</m:t>
                    </m:r>
                    <m: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3B0C3E"/>
    <w:p w14:paraId="2090BEBE" w14:textId="79FB02A2" w:rsidR="003B0C3E" w:rsidRDefault="003B0C3E" w:rsidP="003B0C3E">
      <w:pPr>
        <w:pStyle w:val="BodyNoIndent"/>
      </w:pPr>
      <w:r>
        <w:t>Because these are sum-to-zero contrasts, the original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E83D86" w:rsidRPr="00E83D86">
        <w:rPr>
          <w:highlight w:val="yellow"/>
        </w:rPr>
        <w:t>red line in Figure X</w:t>
      </w:r>
      <w:r w:rsidR="00E83D86">
        <w:t>.</w:t>
      </w:r>
    </w:p>
    <w:p w14:paraId="6BF24993" w14:textId="77777777" w:rsidR="00D7290D" w:rsidRDefault="00D7290D" w:rsidP="00D7290D">
      <w:pPr>
        <w:pStyle w:val="Body"/>
      </w:pPr>
      <w:commentRangeStart w:id="2"/>
      <w:r>
        <w:t>We</w:t>
      </w:r>
      <w:commentRangeEnd w:id="2"/>
      <w:r w:rsidR="00875331">
        <w:rPr>
          <w:rStyle w:val="CommentReference"/>
          <w:rFonts w:ascii="Cambria Math" w:hAnsi="Cambria Math"/>
        </w:rPr>
        <w:commentReference w:id="2"/>
      </w:r>
      <w:r>
        <w:t xml:space="preserve"> fit the linear model described above to all individual observations; the results are in </w:t>
      </w:r>
      <w:r w:rsidRPr="00D7290D">
        <w:rPr>
          <w:highlight w:val="yellow"/>
        </w:rPr>
        <w:t>Figure X</w:t>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w:t>
      </w:r>
    </w:p>
    <w:p w14:paraId="48FD8257" w14:textId="77777777" w:rsidR="00D7290D" w:rsidRDefault="00D7290D" w:rsidP="00D7290D">
      <w:pPr>
        <w:pStyle w:val="Heading2"/>
      </w:pPr>
      <w:r>
        <w:t>Problems with the linear model</w:t>
      </w:r>
    </w:p>
    <w:p w14:paraId="407E19D9" w14:textId="77777777" w:rsidR="00AF146E" w:rsidRDefault="009B0E8B" w:rsidP="009B0E8B">
      <w:pPr>
        <w:pStyle w:val="BodyNoIndent"/>
      </w:pPr>
      <w:r>
        <w:t>The linear model exhibits several issues of fit that indicate violations of assumptions of the model</w:t>
      </w:r>
      <w:r w:rsidR="00314127">
        <w:t xml:space="preserve">, illustrated in </w:t>
      </w:r>
      <w:r w:rsidR="00314127" w:rsidRPr="009B0E8B">
        <w:rPr>
          <w:highlight w:val="yellow"/>
        </w:rPr>
        <w:t>Figure X</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40B2764B" w14:textId="04074E17" w:rsidR="009B0E8B" w:rsidRDefault="00314127" w:rsidP="009B0E8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w:t>
      </w:r>
      <w:r w:rsidR="00D3671F">
        <w:t xml:space="preserve">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9B0E8B">
        <w:t xml:space="preserve"> is, nor what the predicted mean JND is. Thus, when the predicted mean JND is high, the variance should be the same as when the predicted mean JND is low. However, as we can see in Figure X, when the predicted JND is low, the variance of the residuals </w:t>
      </w:r>
      <w:r>
        <w:t xml:space="preserve">(actual observations minus the prediction) </w:t>
      </w:r>
      <w:r w:rsidR="009B0E8B">
        <w:t xml:space="preserve">is lower than </w:t>
      </w:r>
      <w:r w:rsidR="00A32C0A">
        <w:t>otherwise</w:t>
      </w:r>
      <w:r w:rsidR="009B0E8B">
        <w:t>. This problem is actually quite common in data with a well-defi</w:t>
      </w:r>
      <w:r>
        <w:t>ned lower bound: here,</w:t>
      </w:r>
      <w:r w:rsidR="009B0E8B">
        <w:t xml:space="preserve"> JND cannot be less than 0</w:t>
      </w:r>
      <w:r w:rsidR="009B0E57">
        <w:t>, and as we approach 0, performance tends to cluster together more tightly.</w:t>
      </w:r>
    </w:p>
    <w:p w14:paraId="1970FAA2" w14:textId="12EC2DCF" w:rsidR="00FB262F" w:rsidRPr="00EB3DDB" w:rsidRDefault="00314127" w:rsidP="00EB3DDB">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w:t>
      </w:r>
      <w:r w:rsidR="00A32C0A">
        <w:lastRenderedPageBreak/>
        <w:t>non-normal residuals)</w:t>
      </w:r>
      <w:r w:rsidR="009B0E57">
        <w:t xml:space="preserve">. </w:t>
      </w:r>
      <w:r>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374152" w:rsidRPr="00374152">
        <w:rPr>
          <w:highlight w:val="yellow"/>
        </w:rPr>
        <w:t>Figure</w:t>
      </w:r>
      <w:r w:rsidR="009B0E57" w:rsidRPr="00374152">
        <w:rPr>
          <w:highlight w:val="yellow"/>
        </w:rPr>
        <w:t xml:space="preserve"> X</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p>
    <w:p w14:paraId="1E4BD519" w14:textId="77777777" w:rsidR="00122330" w:rsidRDefault="00122330" w:rsidP="00AF146E">
      <w:pPr>
        <w:pStyle w:val="Heading1"/>
      </w:pPr>
      <w:r w:rsidRPr="00AF146E">
        <w:t>Model 2: Log-Linear Model</w:t>
      </w:r>
    </w:p>
    <w:p w14:paraId="5E3AD50E" w14:textId="22511C89" w:rsidR="009B0E57" w:rsidRDefault="009B0E57" w:rsidP="009B0E57">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1"/>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xml:space="preserve">. The log-linear model is as follows (differences from previous model in </w:t>
      </w:r>
      <w:r w:rsidR="005A5673" w:rsidRPr="005A5673">
        <w:rPr>
          <w:color w:val="C00000"/>
        </w:rPr>
        <w:t>red</w:t>
      </w:r>
      <w:r w:rsidR="00645A2C">
        <w:t>):</w:t>
      </w:r>
    </w:p>
    <w:p w14:paraId="120C640A" w14:textId="77777777" w:rsidR="00645A2C" w:rsidRPr="00AF146E" w:rsidRDefault="00645A2C" w:rsidP="00645A2C"/>
    <w:p w14:paraId="006680F8" w14:textId="7FF7D3C0" w:rsidR="00645A2C" w:rsidRPr="00AF146E" w:rsidRDefault="00645A2C" w:rsidP="00645A2C">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w:rPr>
                                <w:i/>
                              </w:rPr>
                            </m:ctrlPr>
                          </m:sSubPr>
                          <m:e>
                            <m:r>
                              <m:t>y</m:t>
                            </m:r>
                          </m:e>
                          <m:sub>
                            <m:r>
                              <m:t>i,v</m:t>
                            </m:r>
                          </m:sub>
                        </m:sSub>
                      </m:e>
                    </m:d>
                  </m:e>
                </m:func>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β</m:t>
                    </m:r>
                  </m:e>
                  <m:sub>
                    <m:r>
                      <m:t>v</m:t>
                    </m:r>
                    <m:r>
                      <m:t>,3</m:t>
                    </m:r>
                  </m:sub>
                </m:sSub>
                <m:sSub>
                  <m:sSubPr>
                    <m:ctrlPr/>
                  </m:sSubPr>
                  <m:e>
                    <m:r>
                      <m:rPr>
                        <m:sty m:val="p"/>
                      </m:rPr>
                      <m:t>a</m:t>
                    </m:r>
                  </m:e>
                  <m:sub>
                    <m:r>
                      <m:t>i</m:t>
                    </m:r>
                  </m:sub>
                </m:sSub>
                <m:r>
                  <m:rPr>
                    <m:sty m:val="p"/>
                  </m:rPr>
                  <m:t>+</m:t>
                </m:r>
                <m:sSub>
                  <m:sSubPr>
                    <m:ctrlPr/>
                  </m:sSubPr>
                  <m:e>
                    <m:r>
                      <m:t>β</m:t>
                    </m:r>
                  </m:e>
                  <m:sub>
                    <m:r>
                      <m:t>v</m:t>
                    </m:r>
                    <m:r>
                      <m:t>,4</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645A2C">
      <w:pPr>
        <w:pStyle w:val="Body"/>
      </w:pPr>
    </w:p>
    <w:p w14:paraId="5F6A62D3" w14:textId="25D80CCB" w:rsidR="00645A2C" w:rsidRDefault="00645A2C" w:rsidP="00645A2C">
      <w:pPr>
        <w:pStyle w:val="BodyNoIndent"/>
      </w:pPr>
      <w:r>
        <w:t>Comparing the residual fit of the log-linear model to the linear model (</w:t>
      </w:r>
      <w:r w:rsidRPr="00645A2C">
        <w:rPr>
          <w:highlight w:val="yellow"/>
        </w:rPr>
        <w:t>Figure X</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2"/>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transformation, we have solved </w:t>
      </w:r>
      <w:r w:rsidR="00701E02">
        <w:t xml:space="preserve">another problem not previously discussed: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560D3">
      <w:pPr>
        <w:pStyle w:val="Heading2"/>
      </w:pPr>
      <w:r>
        <w:t>D</w:t>
      </w:r>
      <w:r w:rsidR="00374152">
        <w:t xml:space="preserve">ata </w:t>
      </w:r>
      <w:r>
        <w:t xml:space="preserve">dropped </w:t>
      </w:r>
      <w:r w:rsidR="00374152">
        <w:t>from the analysis so far</w:t>
      </w:r>
    </w:p>
    <w:p w14:paraId="288AAB57" w14:textId="77777777" w:rsidR="008560D3" w:rsidRDefault="008560D3" w:rsidP="00553ED8">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B9E3990" w:rsidR="008560D3" w:rsidRDefault="00553ED8" w:rsidP="00314127">
      <w:pPr>
        <w:pStyle w:val="Body"/>
      </w:pPr>
      <w:r w:rsidRPr="00553ED8">
        <w:rPr>
          <w:b/>
        </w:rPr>
        <w:t>Outliers</w:t>
      </w:r>
      <w:r>
        <w:t>. W</w:t>
      </w:r>
      <w:r w:rsidR="008560D3" w:rsidRPr="008560D3">
        <w:t>ithin</w:t>
      </w:r>
      <w:r w:rsidR="008560D3">
        <w:t xml:space="preserve"> each </w:t>
      </w:r>
      <w:r w:rsidR="00D20D86" w:rsidRPr="00D20D86">
        <w:t>condition</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14127">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150BE474" w14:textId="36043D85" w:rsidR="00122330" w:rsidRPr="00AF146E" w:rsidRDefault="00C63FB1" w:rsidP="00314127">
      <w:pPr>
        <w:pStyle w:val="Body"/>
      </w:pPr>
      <w:r w:rsidRPr="00AF146E">
        <w:t xml:space="preserve">Importantly, in the case of points near or beyond this boundary, we can say that these observations probably represent JNDs of .45 or worse, but that we do not know the exact JND due to the constraints of the experiment. This type of data can be </w:t>
      </w:r>
      <w:r w:rsidR="00374152" w:rsidRPr="00AF146E">
        <w:t>analysed</w:t>
      </w:r>
      <w:r w:rsidRPr="00AF146E">
        <w:t xml:space="preserve"> using censored regression.</w:t>
      </w:r>
    </w:p>
    <w:p w14:paraId="0447E13A" w14:textId="77777777" w:rsidR="007D0B04" w:rsidRPr="00AF146E" w:rsidRDefault="00850159" w:rsidP="00AF146E">
      <w:pPr>
        <w:pStyle w:val="Heading1"/>
      </w:pPr>
      <w:r w:rsidRPr="00AF146E">
        <w:rPr>
          <w:noProof/>
        </w:rPr>
        <mc:AlternateContent>
          <mc:Choice Requires="wps">
            <w:drawing>
              <wp:anchor distT="45720" distB="45720" distL="114300" distR="114300" simplePos="0" relativeHeight="251660800" behindDoc="0" locked="0" layoutInCell="1" allowOverlap="1" wp14:anchorId="5D898B75" wp14:editId="00B7EEC2">
                <wp:simplePos x="0" y="0"/>
                <wp:positionH relativeFrom="margin">
                  <wp:align>left</wp:align>
                </wp:positionH>
                <wp:positionV relativeFrom="margin">
                  <wp:posOffset>0</wp:posOffset>
                </wp:positionV>
                <wp:extent cx="6506210" cy="300990"/>
                <wp:effectExtent l="0" t="0" r="444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300990"/>
                        </a:xfrm>
                        <a:prstGeom prst="rect">
                          <a:avLst/>
                        </a:prstGeom>
                        <a:solidFill>
                          <a:srgbClr val="FFFFFF"/>
                        </a:solidFill>
                        <a:ln w="9525">
                          <a:noFill/>
                          <a:miter lim="800000"/>
                          <a:headEnd/>
                          <a:tailEnd/>
                        </a:ln>
                      </wps:spPr>
                      <wps:txbx>
                        <w:txbxContent>
                          <w:p w14:paraId="17767609" w14:textId="77777777" w:rsidR="00584487" w:rsidRPr="00850159" w:rsidRDefault="00584487" w:rsidP="00AF146E">
                            <w:r>
                              <w:rPr>
                                <w:noProof/>
                              </w:rPr>
                              <w:drawing>
                                <wp:inline distT="0" distB="0" distL="0" distR="0" wp14:anchorId="464A34F2" wp14:editId="27DE1191">
                                  <wp:extent cx="4048125" cy="20861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3">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14:paraId="369AE979" w14:textId="77777777" w:rsidR="00584487" w:rsidRDefault="00584487"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7" type="#_x0000_t202" style="position:absolute;left:0;text-align:left;margin-left:0;margin-top:0;width:512.3pt;height:23.7pt;z-index:2516608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" stroked="f">
                <v:textbox style="mso-fit-shape-to-text:t" inset="0,0,0,0">
                  <w:txbxContent>
                    <w:p w14:paraId="17767609" w14:textId="77777777" w:rsidR="00584487" w:rsidRPr="00850159" w:rsidRDefault="00584487" w:rsidP="00AF146E">
                      <w:r>
                        <w:rPr>
                          <w:noProof/>
                        </w:rPr>
                        <w:drawing>
                          <wp:inline distT="0" distB="0" distL="0" distR="0" wp14:anchorId="464A34F2" wp14:editId="27DE1191">
                            <wp:extent cx="4048125" cy="20861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3">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14:paraId="369AE979" w14:textId="77777777" w:rsidR="00584487" w:rsidRDefault="00584487"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v:textbox>
                <w10:wrap type="square" anchorx="margin" anchory="margin"/>
              </v:shape>
            </w:pict>
          </mc:Fallback>
        </mc:AlternateContent>
      </w:r>
      <w:r w:rsidR="007D0B04" w:rsidRPr="00AF146E">
        <w:t>Model 3: Censored Log-Linear Model</w:t>
      </w:r>
    </w:p>
    <w:p w14:paraId="5498328E" w14:textId="09243AFB" w:rsidR="00C63FB1" w:rsidRPr="00AF146E" w:rsidRDefault="00634CA6" w:rsidP="00C63FB1">
      <w:pPr>
        <w:pStyle w:val="BodyNoIndent"/>
      </w:pPr>
      <w:r>
        <w:t>Censored regression can be</w:t>
      </w:r>
      <w:r w:rsidR="00C63FB1" w:rsidRPr="00AF146E">
        <w:t xml:space="preserve"> used when some of the observed data points do not have a known value, but instead are known to lie above (or below) a certain threshold. While we do not know the exact value of points beyond the threshold, we still know how many points were observed beyond the threshold, and it is this information that we can use to fit the model. In this case, while we cannot</w:t>
      </w:r>
      <w:r>
        <w:t xml:space="preserve"> reliably</w:t>
      </w:r>
      <w:r w:rsidR="00C63FB1" w:rsidRPr="00AF146E">
        <w:t xml:space="preserve"> observe certain values of JND — either because the setup of the experiment makes them indistinguishable from chance, or because of ceilings and </w:t>
      </w:r>
      <w:r w:rsidR="00C63FB1" w:rsidRPr="00AF146E">
        <w:lastRenderedPageBreak/>
        <w:t xml:space="preserve">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C63FB1">
      <w:pPr>
        <w:ind w:left="374" w:hanging="187"/>
      </w:pPr>
    </w:p>
    <w:p w14:paraId="1DEF24FB" w14:textId="77777777" w:rsidR="00C63FB1" w:rsidRDefault="00C63FB1" w:rsidP="00C63FB1">
      <w:pPr>
        <w:pStyle w:val="ListParagraph"/>
        <w:numPr>
          <w:ilvl w:val="1"/>
          <w:numId w:val="45"/>
        </w:numPr>
        <w:rPr>
          <w:highlight w:val="yellow"/>
        </w:rPr>
      </w:pPr>
      <w:r w:rsidRPr="00314127">
        <w:rPr>
          <w:highlight w:val="yellow"/>
        </w:rPr>
        <w:t>Ceiling in JND (when approach is from above) and floor in JND (when from below) also candi</w:t>
      </w:r>
      <w:proofErr w:type="gramStart"/>
      <w:r w:rsidRPr="00314127">
        <w:rPr>
          <w:highlight w:val="yellow"/>
        </w:rPr>
        <w:t>dates</w:t>
      </w:r>
      <w:proofErr w:type="gramEnd"/>
      <w:r w:rsidRPr="00314127">
        <w:rPr>
          <w:highlight w:val="yellow"/>
        </w:rPr>
        <w:t xml:space="preserve"> for censoring.</w:t>
      </w:r>
      <w:r w:rsidR="00314127" w:rsidRPr="00314127">
        <w:rPr>
          <w:highlight w:val="yellow"/>
        </w:rPr>
        <w:t xml:space="preserve"> Deriving thresholds</w:t>
      </w:r>
    </w:p>
    <w:p w14:paraId="7A6A615C" w14:textId="77777777" w:rsidR="00314127" w:rsidRPr="00314127" w:rsidRDefault="00314127" w:rsidP="00314127">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14127">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14127">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EE5282">
      <w:pPr>
        <w:pStyle w:val="Body"/>
      </w:pPr>
    </w:p>
    <w:p w14:paraId="5A384B5D" w14:textId="674B9901" w:rsidR="00047789" w:rsidRPr="003C677D" w:rsidRDefault="00047789" w:rsidP="00047789">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rPr>
                        <m:sty m:val="p"/>
                      </m:rPr>
                      <m:t>c</m:t>
                    </m:r>
                  </m:e>
                  <m:sub>
                    <m:r>
                      <m:rPr>
                        <m:sty m:val="p"/>
                      </m:rPr>
                      <m:t>i,v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m:rPr>
                                <m:sty m:val="p"/>
                              </m:rPr>
                              <w:rPr>
                                <w:rFonts w:eastAsia="Cambria Math" w:cs="Cambria Math"/>
                              </w:rPr>
                              <m:t>0.95-</m:t>
                            </m:r>
                            <m:r>
                              <m:rPr>
                                <m:sty m:val="p"/>
                              </m:rPr>
                              <w:rPr>
                                <w:rFonts w:eastAsia="Cambria Math" w:cs="Cambria Math"/>
                              </w:rPr>
                              <m:t>r</m:t>
                            </m:r>
                            <m:ctrlPr>
                              <w:rPr>
                                <w:rFonts w:eastAsia="Cambria Math" w:cs="Cambria Math"/>
                                <w:i/>
                              </w:rPr>
                            </m:ctrlPr>
                          </m:e>
                          <m:sub>
                            <m:r>
                              <m:rPr>
                                <m:sty m:val="p"/>
                              </m:rP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w:rPr>
                            <w:rFonts w:eastAsia="Cambria Math" w:cs="Cambria Math"/>
                          </w:rPr>
                          <m:t>=</m:t>
                        </m:r>
                        <m:r>
                          <w:rPr>
                            <w:rFonts w:eastAsia="Cambria Math" w:cs="Cambria Math"/>
                          </w:rPr>
                          <m:t>-</m:t>
                        </m:r>
                        <m:r>
                          <w:rPr>
                            <w:rFonts w:eastAsia="Cambria Math" w:cs="Cambria Math"/>
                          </w:rPr>
                          <m:t>1</m:t>
                        </m:r>
                      </m:e>
                      <m:e>
                        <m:r>
                          <m:rPr>
                            <m:sty m:val="p"/>
                          </m:rPr>
                          <w:rPr>
                            <w:rFonts w:eastAsia="Cambria Math" w:cs="Cambria Math"/>
                          </w:rPr>
                          <m:t>min</m:t>
                        </m:r>
                        <m:r>
                          <w:rPr>
                            <w:rFonts w:eastAsia="Cambria Math" w:cs="Cambria Math"/>
                          </w:rPr>
                          <m:t>(</m:t>
                        </m:r>
                        <m:sSub>
                          <m:sSubPr>
                            <m:ctrlPr>
                              <w:rPr>
                                <w:rFonts w:eastAsia="Cambria Math" w:cs="Cambria Math"/>
                                <w:i/>
                              </w:rPr>
                            </m:ctrlPr>
                          </m:sSubPr>
                          <m:e>
                            <m:r>
                              <w:rPr>
                                <w:rFonts w:eastAsia="Cambria Math" w:cs="Cambria Math"/>
                              </w:rPr>
                              <m:t>r</m:t>
                            </m:r>
                          </m:e>
                          <m:sub>
                            <m:r>
                              <w:rPr>
                                <w:rFonts w:eastAsia="Cambria Math" w:cs="Cambria Math"/>
                              </w:rPr>
                              <m:t>i</m:t>
                            </m:r>
                          </m:sub>
                        </m:sSub>
                        <m:r>
                          <w:rPr>
                            <w:rFonts w:eastAsia="Cambria Math" w:cs="Cambria Math"/>
                          </w:rPr>
                          <m:t>-0.05</m:t>
                        </m:r>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m:rPr>
                            <m:sty m:val="p"/>
                          </m:rPr>
                          <w:rPr>
                            <w:rFonts w:eastAsia="Cambria Math" w:cs="Cambria Math"/>
                          </w:rPr>
                          <m:t>=</m:t>
                        </m:r>
                        <m:r>
                          <m:rPr>
                            <m:sty m:val="p"/>
                          </m:rPr>
                          <w:rPr>
                            <w:rFonts w:eastAsia="Cambria Math" w:cs="Cambria Math"/>
                          </w:rPr>
                          <m:t>1</m:t>
                        </m:r>
                      </m:e>
                    </m:eqArr>
                  </m:e>
                </m:d>
              </m:e>
            </m:mr>
          </m:m>
        </m:oMath>
      </m:oMathPara>
    </w:p>
    <w:p w14:paraId="3CB021BA" w14:textId="77777777" w:rsidR="00EE5282" w:rsidRPr="00EE5282" w:rsidRDefault="00EE5282" w:rsidP="00EE5282">
      <w:pPr>
        <w:pStyle w:val="Body"/>
      </w:pPr>
    </w:p>
    <w:p w14:paraId="4C0AA879" w14:textId="24585279" w:rsidR="007D0B04" w:rsidRDefault="00047789" w:rsidP="00047789">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w:t>
      </w:r>
      <w:r w:rsidR="005A5673" w:rsidRPr="005A5673">
        <w:rPr>
          <w:color w:val="C00000"/>
        </w:rPr>
        <w:t>red</w:t>
      </w:r>
      <w:r w:rsidR="00551318">
        <w:t>)</w:t>
      </w:r>
      <w:r>
        <w:t>:</w:t>
      </w:r>
    </w:p>
    <w:p w14:paraId="4FEE03DF" w14:textId="77777777" w:rsidR="00047789" w:rsidRDefault="00047789" w:rsidP="00047789">
      <w:pPr>
        <w:pStyle w:val="Body"/>
      </w:pPr>
    </w:p>
    <w:p w14:paraId="79175AA6" w14:textId="5E1F986A" w:rsidR="00047789" w:rsidRPr="00AF146E" w:rsidRDefault="00047789" w:rsidP="00047789">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w:rPr>
                                <w:i/>
                              </w:rPr>
                            </m:ctrlPr>
                          </m:sSubSupPr>
                          <m:e>
                            <m:r>
                              <m:t>y</m:t>
                            </m:r>
                          </m:e>
                          <m:sub>
                            <m:r>
                              <m:t>i,v</m:t>
                            </m:r>
                          </m:sub>
                          <m:sup>
                            <m:r>
                              <w:rPr>
                                <w:color w:val="C00000"/>
                              </w:rPr>
                              <m:t>*</m:t>
                            </m:r>
                          </m:sup>
                        </m:sSubSup>
                      </m:e>
                    </m:d>
                  </m:e>
                </m:func>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β</m:t>
                    </m:r>
                  </m:e>
                  <m:sub>
                    <m:r>
                      <m:t>v</m:t>
                    </m:r>
                    <m:r>
                      <m:t>,3</m:t>
                    </m:r>
                  </m:sub>
                </m:sSub>
                <m:sSub>
                  <m:sSubPr>
                    <m:ctrlPr/>
                  </m:sSubPr>
                  <m:e>
                    <m:r>
                      <m:rPr>
                        <m:sty m:val="p"/>
                      </m:rPr>
                      <m:t>a</m:t>
                    </m:r>
                  </m:e>
                  <m:sub>
                    <m:r>
                      <m:t>i</m:t>
                    </m:r>
                  </m:sub>
                </m:sSub>
                <m:r>
                  <m:rPr>
                    <m:sty m:val="p"/>
                  </m:rPr>
                  <m:t>+</m:t>
                </m:r>
                <m:sSub>
                  <m:sSubPr>
                    <m:ctrlPr/>
                  </m:sSubPr>
                  <m:e>
                    <m:r>
                      <m:t>β</m:t>
                    </m:r>
                  </m:e>
                  <m:sub>
                    <m:r>
                      <m:t>v</m:t>
                    </m:r>
                    <m:r>
                      <m:t>,4</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047789">
      <w:pPr>
        <w:pStyle w:val="Body"/>
      </w:pPr>
    </w:p>
    <w:p w14:paraId="0D3AFEF1" w14:textId="5B396356" w:rsidR="00047789" w:rsidRPr="00047789" w:rsidRDefault="00374501" w:rsidP="00047789">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3"/>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AF146E">
      <w:pPr>
        <w:pStyle w:val="Body"/>
        <w:rPr>
          <w:color w:val="C00000"/>
        </w:rPr>
      </w:pPr>
    </w:p>
    <w:p w14:paraId="2D1A5F8E" w14:textId="0B3BA30C" w:rsidR="00047789" w:rsidRPr="005A5673" w:rsidRDefault="00047789" w:rsidP="00047789">
      <w:pPr>
        <w:rPr>
          <w:rFonts w:ascii="Times" w:hAnsi="Times"/>
          <w:color w:val="C00000"/>
        </w:rPr>
      </w:pPr>
      <m:oMathPara>
        <m:oMathParaPr>
          <m:jc m:val="center"/>
        </m:oMathParaPr>
        <m:oMath>
          <m:m>
            <m:mPr>
              <m:cGpRule m:val="4"/>
              <m:cGp m:val="1"/>
              <m:mcs>
                <m:mc>
                  <m:mcPr>
                    <m:count m:val="1"/>
                    <m:mcJc m:val="right"/>
                  </m:mcPr>
                </m:mc>
                <m:mc>
                  <m:mcPr>
                    <m:count m:val="1"/>
                    <m:mcJc m:val="center"/>
                  </m:mcPr>
                </m:mc>
                <m:mc>
                  <m:mcPr>
                    <m:count m:val="1"/>
                    <m:mcJc m:val="left"/>
                  </m:mcPr>
                </m:mc>
              </m:mcs>
              <m:ctrlPr>
                <w:rPr>
                  <w:color w:val="C00000"/>
                </w:rPr>
              </m:ctrlPr>
            </m:mPr>
            <m:mr>
              <m:e>
                <m:sSub>
                  <m:sSubPr>
                    <m:ctrlPr>
                      <w:rPr>
                        <w:i/>
                        <w:iCs/>
                        <w:color w:val="C00000"/>
                      </w:rPr>
                    </m:ctrlPr>
                  </m:sSubPr>
                  <m:e>
                    <m:r>
                      <w:rPr>
                        <w:color w:val="C00000"/>
                      </w:rPr>
                      <m:t>y</m:t>
                    </m:r>
                  </m:e>
                  <m:sub>
                    <m:r>
                      <w:rPr>
                        <w:color w:val="C00000"/>
                      </w:rPr>
                      <m:t>i,v</m:t>
                    </m:r>
                  </m:sub>
                </m:sSub>
              </m:e>
              <m:e>
                <m:r>
                  <w:rPr>
                    <w:color w:val="C00000"/>
                  </w:rPr>
                  <m:t>=</m:t>
                </m:r>
              </m:e>
              <m:e>
                <m:d>
                  <m:dPr>
                    <m:begChr m:val="{"/>
                    <m:endChr m:val=""/>
                    <m:ctrlPr>
                      <w:rPr>
                        <w:i/>
                        <w:color w:val="C00000"/>
                      </w:rPr>
                    </m:ctrlPr>
                  </m:dPr>
                  <m:e>
                    <m:eqArr>
                      <m:eqArrPr>
                        <m:ctrlPr>
                          <w:rPr>
                            <w:i/>
                            <w:color w:val="C00000"/>
                          </w:rPr>
                        </m:ctrlPr>
                      </m:eqArrPr>
                      <m:e>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w:rPr>
                            <w:color w:val="C00000"/>
                          </w:rPr>
                          <m:t>,  &amp;</m:t>
                        </m:r>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w:rPr>
                            <w:color w:val="C00000"/>
                          </w:rPr>
                          <m:t>≤</m:t>
                        </m:r>
                        <m:sSub>
                          <m:sSubPr>
                            <m:ctrlPr>
                              <w:rPr>
                                <w:color w:val="C00000"/>
                              </w:rPr>
                            </m:ctrlPr>
                          </m:sSubPr>
                          <m:e>
                            <m:r>
                              <w:rPr>
                                <w:color w:val="C00000"/>
                              </w:rPr>
                              <m:t>c</m:t>
                            </m:r>
                          </m:e>
                          <m:sub>
                            <m:r>
                              <w:rPr>
                                <w:color w:val="C00000"/>
                              </w:rPr>
                              <m:t>i</m:t>
                            </m:r>
                            <m:r>
                              <m:rPr>
                                <m:sty m:val="p"/>
                              </m:rPr>
                              <w:rPr>
                                <w:color w:val="C00000"/>
                              </w:rPr>
                              <m:t>,</m:t>
                            </m:r>
                            <m:r>
                              <w:rPr>
                                <w:color w:val="C00000"/>
                              </w:rPr>
                              <m:t>v</m:t>
                            </m:r>
                          </m:sub>
                        </m:sSub>
                      </m:e>
                      <m:e>
                        <m:sSub>
                          <m:sSubPr>
                            <m:ctrlPr>
                              <w:rPr>
                                <w:iCs/>
                                <w:color w:val="C00000"/>
                              </w:rPr>
                            </m:ctrlPr>
                          </m:sSubPr>
                          <m:e>
                            <m:r>
                              <w:rPr>
                                <w:color w:val="C00000"/>
                              </w:rPr>
                              <m:t>c</m:t>
                            </m:r>
                          </m:e>
                          <m:sub>
                            <m:r>
                              <w:rPr>
                                <w:color w:val="C00000"/>
                              </w:rPr>
                              <m:t>i</m:t>
                            </m:r>
                            <m:r>
                              <m:rPr>
                                <m:sty m:val="p"/>
                              </m:rPr>
                              <w:rPr>
                                <w:color w:val="C00000"/>
                              </w:rPr>
                              <m:t>,</m:t>
                            </m:r>
                            <m:r>
                              <w:rPr>
                                <w:color w:val="C00000"/>
                              </w:rPr>
                              <m:t>v</m:t>
                            </m:r>
                          </m:sub>
                        </m:sSub>
                        <m:r>
                          <w:rPr>
                            <w:color w:val="C00000"/>
                          </w:rPr>
                          <m:t>,  &amp;</m:t>
                        </m:r>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w:rPr>
                            <w:color w:val="C00000"/>
                          </w:rPr>
                          <m:t>&gt;</m:t>
                        </m:r>
                        <m:sSub>
                          <m:sSubPr>
                            <m:ctrlPr>
                              <w:rPr>
                                <w:color w:val="C00000"/>
                              </w:rPr>
                            </m:ctrlPr>
                          </m:sSubPr>
                          <m:e>
                            <m:r>
                              <w:rPr>
                                <w:color w:val="C00000"/>
                              </w:rPr>
                              <m:t>c</m:t>
                            </m:r>
                          </m:e>
                          <m:sub>
                            <m:r>
                              <w:rPr>
                                <w:color w:val="C00000"/>
                              </w:rPr>
                              <m:t>i</m:t>
                            </m:r>
                            <m:r>
                              <m:rPr>
                                <m:sty m:val="p"/>
                              </m:rPr>
                              <w:rPr>
                                <w:color w:val="C00000"/>
                              </w:rPr>
                              <m:t>,</m:t>
                            </m:r>
                            <m:r>
                              <w:rPr>
                                <w:color w:val="C00000"/>
                              </w:rPr>
                              <m:t>v</m:t>
                            </m:r>
                          </m:sub>
                        </m:sSub>
                      </m:e>
                    </m:eqArr>
                  </m:e>
                </m:d>
              </m:e>
            </m:mr>
          </m:m>
        </m:oMath>
      </m:oMathPara>
    </w:p>
    <w:p w14:paraId="67D087BA" w14:textId="77777777" w:rsidR="00047789" w:rsidRDefault="00047789" w:rsidP="00047789">
      <w:pPr>
        <w:pStyle w:val="Body"/>
        <w:ind w:firstLine="0"/>
      </w:pPr>
    </w:p>
    <w:p w14:paraId="45F3CCCD" w14:textId="77777777" w:rsidR="00047789" w:rsidRDefault="00701E02" w:rsidP="00701E02">
      <w:pPr>
        <w:pStyle w:val="Heading2"/>
      </w:pPr>
      <w:r>
        <w:t>Bias in uncensored model</w:t>
      </w:r>
    </w:p>
    <w:p w14:paraId="3504B355" w14:textId="6DF8CF46" w:rsidR="00701E02" w:rsidRPr="00701E02" w:rsidRDefault="00701E02" w:rsidP="00701E02">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w:t>
      </w:r>
      <w:bookmarkStart w:id="3" w:name="_GoBack"/>
      <w:bookmarkEnd w:id="3"/>
      <w:r w:rsidR="00D3671F">
        <w:t xml:space="preserve">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AF146E">
      <w:pPr>
        <w:pStyle w:val="Heading1"/>
      </w:pPr>
      <w:r w:rsidRPr="00AF146E">
        <w:t>Model 4: Bayesian Censored Log-Linear Model</w:t>
      </w:r>
    </w:p>
    <w:p w14:paraId="6550305C" w14:textId="77777777" w:rsidR="007D0B04" w:rsidRPr="00AF146E" w:rsidRDefault="007D0B04" w:rsidP="00553ED8">
      <w:pPr>
        <w:pStyle w:val="ListParagraph"/>
        <w:numPr>
          <w:ilvl w:val="0"/>
          <w:numId w:val="45"/>
        </w:numPr>
      </w:pPr>
      <w:r w:rsidRPr="00AF146E">
        <w:t>Derive priors</w:t>
      </w:r>
    </w:p>
    <w:p w14:paraId="505C20BF" w14:textId="77777777" w:rsidR="007D0B04" w:rsidRPr="00AF146E" w:rsidRDefault="007D0B04" w:rsidP="00553ED8">
      <w:pPr>
        <w:pStyle w:val="ListParagraph"/>
        <w:numPr>
          <w:ilvl w:val="0"/>
          <w:numId w:val="45"/>
        </w:numPr>
      </w:pPr>
      <w:r w:rsidRPr="00AF146E">
        <w:t>Demonstrate model</w:t>
      </w:r>
    </w:p>
    <w:p w14:paraId="79612BBB" w14:textId="77777777" w:rsidR="007D0B04" w:rsidRPr="00AF146E" w:rsidRDefault="007D0B04" w:rsidP="00553ED8">
      <w:pPr>
        <w:pStyle w:val="ListParagraph"/>
        <w:numPr>
          <w:ilvl w:val="0"/>
          <w:numId w:val="45"/>
        </w:numPr>
      </w:pPr>
      <w:r w:rsidRPr="00AF146E">
        <w:t>Possibly add participant effect</w:t>
      </w:r>
    </w:p>
    <w:p w14:paraId="1FD797CD" w14:textId="77777777" w:rsidR="00FF3F6D" w:rsidRPr="00AF146E" w:rsidRDefault="007D0B04" w:rsidP="00553ED8">
      <w:pPr>
        <w:pStyle w:val="ListParagraph"/>
        <w:numPr>
          <w:ilvl w:val="0"/>
          <w:numId w:val="45"/>
        </w:numPr>
      </w:pPr>
      <w:r w:rsidRPr="00AF146E">
        <w:t>Simulate drawing random distribution to derive expected differences given unknown correlation</w:t>
      </w:r>
    </w:p>
    <w:p w14:paraId="2CE7587C" w14:textId="77777777" w:rsidR="00A34301" w:rsidRPr="00AF146E" w:rsidRDefault="00A34301" w:rsidP="00AF146E">
      <w:pPr>
        <w:pStyle w:val="Heading1"/>
      </w:pPr>
      <w:r w:rsidRPr="00AF146E">
        <w:lastRenderedPageBreak/>
        <w:t>Partial Ranking of Visualizations</w:t>
      </w:r>
    </w:p>
    <w:p w14:paraId="423A4BB0" w14:textId="77777777" w:rsidR="007F0D1F" w:rsidRPr="00AF146E" w:rsidRDefault="007F0D1F" w:rsidP="00553ED8">
      <w:pPr>
        <w:pStyle w:val="ListParagraph"/>
        <w:numPr>
          <w:ilvl w:val="0"/>
          <w:numId w:val="45"/>
        </w:numPr>
      </w:pPr>
      <w:r w:rsidRPr="00AF146E">
        <w:t>Given a problem space with datasets having some known/estimated distribution of r, easy to re-compute rankings from the model (possibly put in discussion)</w:t>
      </w:r>
    </w:p>
    <w:p w14:paraId="51767315" w14:textId="77777777" w:rsidR="00A34301" w:rsidRPr="00AF146E" w:rsidRDefault="00A34301" w:rsidP="00AF146E">
      <w:pPr>
        <w:pStyle w:val="Heading1"/>
      </w:pPr>
      <w:r w:rsidRPr="00AF146E">
        <w:t>Discussion</w:t>
      </w:r>
    </w:p>
    <w:p w14:paraId="4829C5CB" w14:textId="77777777" w:rsidR="00A34301" w:rsidRPr="00AF146E" w:rsidRDefault="00A34301" w:rsidP="00553ED8">
      <w:pPr>
        <w:pStyle w:val="ListParagraph"/>
        <w:numPr>
          <w:ilvl w:val="0"/>
          <w:numId w:val="45"/>
        </w:numPr>
      </w:pPr>
      <w:r w:rsidRPr="00AF146E">
        <w:t>Censoring probably useful in other similar experiments with thresholds that are artifacts of the data collection process.</w:t>
      </w:r>
    </w:p>
    <w:p w14:paraId="0595DC6F" w14:textId="77777777" w:rsidR="00A34301" w:rsidRDefault="00A34301" w:rsidP="00553ED8">
      <w:pPr>
        <w:pStyle w:val="ListParagraph"/>
        <w:numPr>
          <w:ilvl w:val="0"/>
          <w:numId w:val="45"/>
        </w:numPr>
      </w:pPr>
      <w:r w:rsidRPr="00AF146E">
        <w:t>Might be something in here about perceptual “laws</w:t>
      </w:r>
      <w:r w:rsidR="007F0D1F" w:rsidRPr="00AF146E">
        <w:t xml:space="preserve">”, model fitting, individual differences, </w:t>
      </w:r>
      <w:proofErr w:type="spellStart"/>
      <w:r w:rsidR="007F0D1F" w:rsidRPr="00AF146E">
        <w:t>etc</w:t>
      </w:r>
      <w:proofErr w:type="spellEnd"/>
    </w:p>
    <w:p w14:paraId="52E0FCA5" w14:textId="30956357" w:rsidR="00875331" w:rsidRDefault="00875331" w:rsidP="00553ED8">
      <w:pPr>
        <w:pStyle w:val="ListParagraph"/>
        <w:numPr>
          <w:ilvl w:val="0"/>
          <w:numId w:val="45"/>
        </w:numPr>
      </w:pPr>
      <w:r>
        <w:t xml:space="preserve">Other approaches could have tried --- other transformations, other error distributions, </w:t>
      </w:r>
      <w:proofErr w:type="gramStart"/>
      <w:r>
        <w:t>truncation</w:t>
      </w:r>
      <w:proofErr w:type="gramEnd"/>
      <w:r>
        <w:t>. None fit as well or were as parsimonious as the log transformation.</w:t>
      </w:r>
    </w:p>
    <w:p w14:paraId="0F849ADF" w14:textId="6D361B93" w:rsidR="00BC1180" w:rsidRPr="00AF146E" w:rsidRDefault="00BC1180" w:rsidP="00553ED8">
      <w:pPr>
        <w:pStyle w:val="ListParagraph"/>
        <w:numPr>
          <w:ilvl w:val="0"/>
          <w:numId w:val="45"/>
        </w:numPr>
      </w:pPr>
      <w:r>
        <w:t>Reproducibility, code, data</w:t>
      </w:r>
    </w:p>
    <w:p w14:paraId="61364013" w14:textId="77777777" w:rsidR="00EB3DDB" w:rsidRPr="00EB3DDB" w:rsidRDefault="00A34301" w:rsidP="00EB3DDB">
      <w:pPr>
        <w:pStyle w:val="Heading1"/>
      </w:pPr>
      <w:r w:rsidRPr="00AF146E">
        <w:t>Conclusion</w:t>
      </w:r>
    </w:p>
    <w:p w14:paraId="79450A1E" w14:textId="77777777" w:rsidR="00BF4F16" w:rsidRPr="00AF146E" w:rsidRDefault="00BF4F16" w:rsidP="00AF146E">
      <w:pPr>
        <w:pStyle w:val="AcknowledgementTitle"/>
      </w:pPr>
      <w:r w:rsidRPr="00AF146E">
        <w:t>Acknowledgments</w:t>
      </w:r>
    </w:p>
    <w:p w14:paraId="68A20C58" w14:textId="77777777" w:rsidR="00BF4F16" w:rsidRDefault="00A34301" w:rsidP="00AF146E">
      <w:pPr>
        <w:pStyle w:val="Acknowledgements"/>
        <w:numPr>
          <w:ilvl w:val="0"/>
          <w:numId w:val="45"/>
        </w:numPr>
      </w:pPr>
      <w:r w:rsidRPr="00AF146E">
        <w:t>Original authors?</w:t>
      </w:r>
    </w:p>
    <w:p w14:paraId="2BC07818" w14:textId="77777777" w:rsidR="00EB3DDB" w:rsidRDefault="00EB3DDB" w:rsidP="00EB3DDB">
      <w:pPr>
        <w:pStyle w:val="Heading1"/>
      </w:pPr>
      <w:r>
        <w:t>Extra stuff</w:t>
      </w:r>
    </w:p>
    <w:p w14:paraId="11CBE852" w14:textId="77777777" w:rsidR="00EB3DDB" w:rsidRPr="001C2481" w:rsidRDefault="00EB3DDB" w:rsidP="00EB3DDB">
      <m:oMathPara>
        <m:oMathParaPr>
          <m:jc m:val="center"/>
        </m:oMathParaPr>
        <m:oMath>
          <m:r>
            <m:t>jnd</m:t>
          </m:r>
          <m:r>
            <m:rPr>
              <m:sty m:val="p"/>
            </m:rPr>
            <m:t xml:space="preserve"> ~ </m:t>
          </m:r>
          <m:r>
            <m:t>r</m:t>
          </m:r>
          <m:r>
            <m:rPr>
              <m:sty m:val="p"/>
            </m:rPr>
            <m:t>+</m:t>
          </m:r>
          <m:r>
            <m:t>approach</m:t>
          </m:r>
          <m:r>
            <m:rPr>
              <m:sty m:val="p"/>
            </m:rPr>
            <m:t>+</m:t>
          </m:r>
          <m:r>
            <m:t>r</m:t>
          </m:r>
          <m:r>
            <m:rPr>
              <m:sty m:val="p"/>
            </m:rPr>
            <m:t>×</m:t>
          </m:r>
          <m:r>
            <m:t>approach</m:t>
          </m:r>
        </m:oMath>
      </m:oMathPara>
    </w:p>
    <w:p w14:paraId="569C3CB9" w14:textId="77777777" w:rsidR="00EB3DDB" w:rsidRPr="001C2481" w:rsidRDefault="00EB3DDB" w:rsidP="00EB3DDB"/>
    <w:p w14:paraId="42D2621E" w14:textId="77777777" w:rsidR="00EB3DDB" w:rsidRPr="00AF146E" w:rsidRDefault="00EB3DDB" w:rsidP="00EB3DDB">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1C0AFBBB" w14:textId="77777777" w:rsidR="00EB3DDB" w:rsidRPr="00AF146E" w:rsidRDefault="00EB3DDB" w:rsidP="00EB3DDB"/>
    <w:p w14:paraId="6C67FECF" w14:textId="77777777" w:rsidR="00EB3DDB" w:rsidRPr="00AF146E" w:rsidRDefault="00EB3DDB" w:rsidP="00EB3DDB">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
                          <m:sSubPr>
                            <m:ctrlPr/>
                          </m:sSubPr>
                          <m:e>
                            <m:r>
                              <m:t>y</m:t>
                            </m:r>
                          </m:e>
                          <m:sub>
                            <m:r>
                              <m:t>i</m:t>
                            </m:r>
                            <m:r>
                              <m:rPr>
                                <m:sty m:val="p"/>
                              </m:rPr>
                              <m:t>,</m:t>
                            </m:r>
                            <m:r>
                              <m:t>v</m:t>
                            </m:r>
                          </m:sub>
                        </m:sSub>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6CA74F25" w14:textId="77777777" w:rsidR="00EB3DDB" w:rsidRPr="00AF146E" w:rsidRDefault="00EB3DDB" w:rsidP="00EB3DDB"/>
    <w:p w14:paraId="699439B2" w14:textId="77777777" w:rsidR="00EB3DDB" w:rsidRPr="003C677D" w:rsidRDefault="00EB3DDB" w:rsidP="00EB3DDB">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m:sSubPr>
                  <m:e>
                    <m:r>
                      <m:t>c</m:t>
                    </m:r>
                  </m:e>
                  <m:sub>
                    <m:r>
                      <m:t>i</m:t>
                    </m:r>
                    <m:r>
                      <m:rPr>
                        <m:sty m:val="p"/>
                      </m:rPr>
                      <m:t>,</m:t>
                    </m:r>
                    <m:r>
                      <m:t>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w:rPr>
                                <w:rFonts w:eastAsia="Cambria Math" w:cs="Cambria Math"/>
                              </w:rPr>
                              <m:t>r</m:t>
                            </m:r>
                            <m:ctrlPr>
                              <w:rPr>
                                <w:rFonts w:eastAsia="Cambria Math" w:cs="Cambria Math"/>
                                <w:i/>
                              </w:rPr>
                            </m:ctrlPr>
                          </m:e>
                          <m:sub>
                            <m:r>
                              <w:rPr>
                                <w:rFonts w:eastAsia="Cambria Math" w:cs="Cambria Math"/>
                              </w:rPr>
                              <m:t>i</m:t>
                            </m:r>
                          </m:sub>
                        </m:sSub>
                        <m:r>
                          <m:rPr>
                            <m:sty m:val="p"/>
                          </m:rPr>
                          <w:rPr>
                            <w:rFonts w:eastAsia="Cambria Math" w:cs="Cambria Math"/>
                          </w:rPr>
                          <m:t>-0.05, 0.4)</m:t>
                        </m:r>
                        <m:r>
                          <w:rPr>
                            <w:rFonts w:eastAsia="Cambria Math" w:cs="Cambria Math"/>
                          </w:rPr>
                          <m:t>,  &amp;</m:t>
                        </m:r>
                        <m:sSub>
                          <m:sSubPr>
                            <m:ctrlPr>
                              <w:rPr>
                                <w:rFonts w:eastAsia="Cambria Math" w:cs="Cambria Math"/>
                                <w:iCs/>
                              </w:rPr>
                            </m:ctrlPr>
                          </m:sSubPr>
                          <m:e>
                            <m:r>
                              <w:rPr>
                                <w:rFonts w:eastAsia="Cambria Math" w:cs="Cambria Math"/>
                              </w:rPr>
                              <m:t>a</m:t>
                            </m:r>
                            <m:ctrlPr>
                              <w:rPr>
                                <w:rFonts w:eastAsia="Cambria Math" w:cs="Cambria Math"/>
                                <w:i/>
                              </w:rPr>
                            </m:ctrlPr>
                          </m:e>
                          <m:sub>
                            <m:r>
                              <w:rPr>
                                <w:rFonts w:eastAsia="Cambria Math" w:cs="Cambria Math"/>
                              </w:rPr>
                              <m:t>i</m:t>
                            </m:r>
                          </m:sub>
                        </m:sSub>
                        <m:r>
                          <w:rPr>
                            <w:rFonts w:eastAsia="Cambria Math" w:cs="Cambria Math"/>
                          </w:rPr>
                          <m:t>=1</m:t>
                        </m:r>
                      </m:e>
                      <m:e>
                        <m:r>
                          <m:rPr>
                            <m:sty m:val="p"/>
                          </m:rPr>
                          <w:rPr>
                            <w:rFonts w:eastAsia="Cambria Math" w:cs="Cambria Math"/>
                          </w:rPr>
                          <m:t>min</m:t>
                        </m:r>
                        <m:r>
                          <w:rPr>
                            <w:rFonts w:eastAsia="Cambria Math" w:cs="Cambria Math"/>
                          </w:rPr>
                          <m:t>(</m:t>
                        </m:r>
                        <m:r>
                          <m:rPr>
                            <m:sty m:val="p"/>
                          </m:rPr>
                          <w:rPr>
                            <w:rFonts w:eastAsia="Cambria Math" w:cs="Cambria Math"/>
                          </w:rPr>
                          <m:t>0.95-</m:t>
                        </m:r>
                        <m:sSub>
                          <m:sSubPr>
                            <m:ctrlPr>
                              <w:rPr>
                                <w:rFonts w:eastAsia="Cambria Math" w:cs="Cambria Math"/>
                              </w:rPr>
                            </m:ctrlPr>
                          </m:sSubPr>
                          <m:e>
                            <m:r>
                              <w:rPr>
                                <w:rFonts w:eastAsia="Cambria Math" w:cs="Cambria Math"/>
                              </w:rPr>
                              <m:t>r</m:t>
                            </m:r>
                          </m:e>
                          <m:sub>
                            <m: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w:rPr>
                                <w:rFonts w:eastAsia="Cambria Math" w:cs="Cambria Math"/>
                              </w:rPr>
                              <m:t>a</m:t>
                            </m:r>
                            <m:ctrlPr>
                              <w:rPr>
                                <w:rFonts w:eastAsia="Cambria Math" w:cs="Cambria Math"/>
                                <w:i/>
                              </w:rPr>
                            </m:ctrlPr>
                          </m:e>
                          <m:sub>
                            <m:r>
                              <w:rPr>
                                <w:rFonts w:eastAsia="Cambria Math" w:cs="Cambria Math"/>
                              </w:rPr>
                              <m:t>i</m:t>
                            </m:r>
                          </m:sub>
                        </m:sSub>
                        <m:r>
                          <m:rPr>
                            <m:sty m:val="p"/>
                          </m:rPr>
                          <w:rPr>
                            <w:rFonts w:eastAsia="Cambria Math" w:cs="Cambria Math"/>
                          </w:rPr>
                          <m:t>=-1</m:t>
                        </m:r>
                      </m:e>
                    </m:eqArr>
                  </m:e>
                </m:d>
                <m:ctrlPr>
                  <w:rPr>
                    <w:rFonts w:eastAsia="Cambria Math" w:cs="Cambria Math"/>
                    <w:i/>
                  </w:rPr>
                </m:ctrlPr>
              </m:e>
            </m:mr>
            <m:mr>
              <m:e>
                <m:sSub>
                  <m:sSubPr>
                    <m:ctrlPr>
                      <w:rPr>
                        <w:i/>
                        <w:iCs/>
                      </w:rPr>
                    </m:ctrlPr>
                  </m:sSubPr>
                  <m:e>
                    <m:r>
                      <m:t>y</m:t>
                    </m:r>
                  </m:e>
                  <m:sub>
                    <m:r>
                      <m:t>i,v</m:t>
                    </m:r>
                  </m:sub>
                </m:sSub>
              </m:e>
              <m:e>
                <m:r>
                  <m:t>=</m:t>
                </m:r>
              </m:e>
              <m:e>
                <m:d>
                  <m:dPr>
                    <m:begChr m:val="{"/>
                    <m:endChr m:val=""/>
                    <m:ctrlPr>
                      <w:rPr>
                        <w:i/>
                      </w:rPr>
                    </m:ctrlPr>
                  </m:dPr>
                  <m:e>
                    <m:eqArr>
                      <m:eqArrPr>
                        <m:ctrlPr>
                          <w:rPr>
                            <w:i/>
                          </w:rPr>
                        </m:ctrlPr>
                      </m:eqArrPr>
                      <m:e>
                        <m:sSubSup>
                          <m:sSubSupPr>
                            <m:ctrlPr/>
                          </m:sSubSupPr>
                          <m:e>
                            <m:r>
                              <m:t>y</m:t>
                            </m:r>
                          </m:e>
                          <m:sub>
                            <m:r>
                              <m:t>i</m:t>
                            </m:r>
                            <m:r>
                              <m:rPr>
                                <m:sty m:val="p"/>
                              </m:rPr>
                              <m:t>,</m:t>
                            </m:r>
                            <m:r>
                              <m:t>v</m:t>
                            </m:r>
                          </m:sub>
                          <m:sup>
                            <m:r>
                              <m:rPr>
                                <m:sty m:val="p"/>
                              </m:rPr>
                              <m:t>*</m:t>
                            </m:r>
                          </m:sup>
                        </m:sSubSup>
                        <m:r>
                          <m:t>,  &amp;</m:t>
                        </m:r>
                        <m:sSubSup>
                          <m:sSubSupPr>
                            <m:ctrlPr/>
                          </m:sSubSupPr>
                          <m:e>
                            <m:r>
                              <m:t>y</m:t>
                            </m:r>
                          </m:e>
                          <m:sub>
                            <m:r>
                              <m:t>i</m:t>
                            </m:r>
                            <m:r>
                              <m:rPr>
                                <m:sty m:val="p"/>
                              </m:rPr>
                              <m:t>,</m:t>
                            </m:r>
                            <m:r>
                              <m:t>v</m:t>
                            </m:r>
                          </m:sub>
                          <m:sup>
                            <m:r>
                              <m:rPr>
                                <m:sty m:val="p"/>
                              </m:rPr>
                              <m:t>*</m:t>
                            </m:r>
                          </m:sup>
                        </m:sSubSup>
                        <m:r>
                          <m:t>&lt;</m:t>
                        </m:r>
                        <m:sSub>
                          <m:sSubPr>
                            <m:ctrlPr/>
                          </m:sSubPr>
                          <m:e>
                            <m:r>
                              <m:t>c</m:t>
                            </m:r>
                          </m:e>
                          <m:sub>
                            <m:r>
                              <m:t>i</m:t>
                            </m:r>
                            <m:r>
                              <m:rPr>
                                <m:sty m:val="p"/>
                              </m:rPr>
                              <m:t>,</m:t>
                            </m:r>
                            <m:r>
                              <m:t>v</m:t>
                            </m:r>
                          </m:sub>
                        </m:sSub>
                      </m:e>
                      <m:e>
                        <m:sSub>
                          <m:sSubPr>
                            <m:ctrlPr>
                              <w:rPr>
                                <w:iCs/>
                              </w:rPr>
                            </m:ctrlPr>
                          </m:sSubPr>
                          <m:e>
                            <m:r>
                              <m:t>c</m:t>
                            </m:r>
                          </m:e>
                          <m:sub>
                            <m:r>
                              <m:t>i</m:t>
                            </m:r>
                            <m:r>
                              <m:rPr>
                                <m:sty m:val="p"/>
                              </m:rPr>
                              <m:t>,</m:t>
                            </m:r>
                            <m:r>
                              <m:t>v</m:t>
                            </m:r>
                          </m:sub>
                        </m:sSub>
                        <m:r>
                          <m:t>,  &amp;</m:t>
                        </m:r>
                        <m:sSubSup>
                          <m:sSubSupPr>
                            <m:ctrlPr/>
                          </m:sSubSupPr>
                          <m:e>
                            <m:r>
                              <m:t>y</m:t>
                            </m:r>
                          </m:e>
                          <m:sub>
                            <m:r>
                              <m:t>i</m:t>
                            </m:r>
                            <m:r>
                              <m:rPr>
                                <m:sty m:val="p"/>
                              </m:rPr>
                              <m:t>,</m:t>
                            </m:r>
                            <m:r>
                              <m:t>v</m:t>
                            </m:r>
                          </m:sub>
                          <m:sup>
                            <m:r>
                              <m:rPr>
                                <m:sty m:val="p"/>
                              </m:rPr>
                              <m:t>*</m:t>
                            </m:r>
                          </m:sup>
                        </m:sSubSup>
                        <m:r>
                          <m:t>≥</m:t>
                        </m:r>
                        <m:sSub>
                          <m:sSubPr>
                            <m:ctrlPr/>
                          </m:sSubPr>
                          <m:e>
                            <m:r>
                              <m:t>c</m:t>
                            </m:r>
                          </m:e>
                          <m:sub>
                            <m:r>
                              <m:t>i</m:t>
                            </m:r>
                            <m:r>
                              <m:rPr>
                                <m:sty m:val="p"/>
                              </m:rPr>
                              <m:t>,</m:t>
                            </m:r>
                            <m:r>
                              <m:t>v</m:t>
                            </m:r>
                          </m:sub>
                        </m:sSub>
                      </m:e>
                    </m:eqArr>
                  </m:e>
                </m:d>
              </m:e>
            </m:mr>
          </m:m>
        </m:oMath>
      </m:oMathPara>
    </w:p>
    <w:p w14:paraId="76765A38" w14:textId="77777777" w:rsidR="00EB3DDB" w:rsidRPr="003C677D" w:rsidRDefault="00EB3DDB" w:rsidP="00EB3DDB">
      <w:pPr>
        <w:pStyle w:val="Body"/>
      </w:pPr>
    </w:p>
    <w:p w14:paraId="35702083" w14:textId="77777777" w:rsidR="00EB3DDB" w:rsidRPr="00EB3DDB" w:rsidRDefault="00EB3DDB" w:rsidP="00EB3DDB"/>
    <w:p w14:paraId="299C1955" w14:textId="77777777" w:rsidR="00BF4F16" w:rsidRPr="00AF146E" w:rsidRDefault="00BF4F16" w:rsidP="00AF146E">
      <w:pPr>
        <w:pStyle w:val="ReferenceTitle"/>
      </w:pPr>
      <w:r w:rsidRPr="00AF146E">
        <w:t>References</w:t>
      </w:r>
    </w:p>
    <w:bookmarkStart w:id="4" w:name="_Ref6979508"/>
    <w:p w14:paraId="4C7BA8A4" w14:textId="0D2E7F2A" w:rsidR="00634CA6" w:rsidRPr="00634CA6" w:rsidRDefault="00CA5B68">
      <w:pPr>
        <w:pStyle w:val="NormalWeb"/>
        <w:ind w:left="640" w:hanging="640"/>
        <w:divId w:val="1958297699"/>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634CA6" w:rsidRPr="00634CA6">
        <w:rPr>
          <w:rFonts w:ascii="Times" w:hAnsi="Times" w:cs="Times"/>
          <w:noProof/>
          <w:sz w:val="16"/>
        </w:rPr>
        <w:t>[1]</w:t>
      </w:r>
      <w:r w:rsidR="00634CA6" w:rsidRPr="00634CA6">
        <w:rPr>
          <w:rFonts w:ascii="Times" w:hAnsi="Times" w:cs="Times"/>
          <w:noProof/>
          <w:sz w:val="16"/>
        </w:rPr>
        <w:tab/>
        <w:t xml:space="preserve">L. Harrison, F. Yang, S. Franconeri, and R. Chang, “Ranking Visualizations of Correlation Using Weber’s Law,” </w:t>
      </w:r>
      <w:r w:rsidR="00634CA6" w:rsidRPr="00634CA6">
        <w:rPr>
          <w:rFonts w:ascii="Times" w:hAnsi="Times" w:cs="Times"/>
          <w:i/>
          <w:iCs/>
          <w:noProof/>
          <w:sz w:val="16"/>
        </w:rPr>
        <w:t>IEEE Trans. Vis. Comput. Graph.</w:t>
      </w:r>
      <w:r w:rsidR="00634CA6" w:rsidRPr="00634CA6">
        <w:rPr>
          <w:rFonts w:ascii="Times" w:hAnsi="Times" w:cs="Times"/>
          <w:noProof/>
          <w:sz w:val="16"/>
        </w:rPr>
        <w:t>, vol. 20, no. 12, pp. 1943–1952, 2014.</w:t>
      </w:r>
    </w:p>
    <w:p w14:paraId="3F0185AD" w14:textId="77777777" w:rsidR="00634CA6" w:rsidRPr="00634CA6" w:rsidRDefault="00634CA6">
      <w:pPr>
        <w:pStyle w:val="NormalWeb"/>
        <w:ind w:left="640" w:hanging="640"/>
        <w:divId w:val="1958297699"/>
        <w:rPr>
          <w:rFonts w:ascii="Times" w:hAnsi="Times" w:cs="Times"/>
          <w:noProof/>
          <w:sz w:val="16"/>
        </w:rPr>
      </w:pPr>
      <w:r w:rsidRPr="00634CA6">
        <w:rPr>
          <w:rFonts w:ascii="Times" w:hAnsi="Times" w:cs="Times"/>
          <w:noProof/>
          <w:sz w:val="16"/>
        </w:rPr>
        <w:t>[2]</w:t>
      </w:r>
      <w:r w:rsidRPr="00634CA6">
        <w:rPr>
          <w:rFonts w:ascii="Times" w:hAnsi="Times" w:cs="Times"/>
          <w:noProof/>
          <w:sz w:val="16"/>
        </w:rPr>
        <w:tab/>
        <w:t xml:space="preserve">R. A. Rensink and G. Baldridge, “The perception of correlation in scatterplots,” </w:t>
      </w:r>
      <w:r w:rsidRPr="00634CA6">
        <w:rPr>
          <w:rFonts w:ascii="Times" w:hAnsi="Times" w:cs="Times"/>
          <w:i/>
          <w:iCs/>
          <w:noProof/>
          <w:sz w:val="16"/>
        </w:rPr>
        <w:t>Comput. Graph. Forum</w:t>
      </w:r>
      <w:r w:rsidRPr="00634CA6">
        <w:rPr>
          <w:rFonts w:ascii="Times" w:hAnsi="Times" w:cs="Times"/>
          <w:noProof/>
          <w:sz w:val="16"/>
        </w:rPr>
        <w:t>, vol. 29, no. 3, pp. 1203–1210, 2010.</w:t>
      </w:r>
    </w:p>
    <w:p w14:paraId="38721F7B" w14:textId="77777777" w:rsidR="00634CA6" w:rsidRPr="00634CA6" w:rsidRDefault="00634CA6">
      <w:pPr>
        <w:pStyle w:val="NormalWeb"/>
        <w:ind w:left="640" w:hanging="640"/>
        <w:divId w:val="1958297699"/>
        <w:rPr>
          <w:rFonts w:ascii="Times" w:hAnsi="Times" w:cs="Times"/>
          <w:noProof/>
          <w:sz w:val="16"/>
        </w:rPr>
      </w:pPr>
      <w:r w:rsidRPr="00634CA6">
        <w:rPr>
          <w:rFonts w:ascii="Times" w:hAnsi="Times" w:cs="Times"/>
          <w:noProof/>
          <w:sz w:val="16"/>
        </w:rPr>
        <w:t>[3]</w:t>
      </w:r>
      <w:r w:rsidRPr="00634CA6">
        <w:rPr>
          <w:rFonts w:ascii="Times" w:hAnsi="Times" w:cs="Times"/>
          <w:noProof/>
          <w:sz w:val="16"/>
        </w:rPr>
        <w:tab/>
        <w:t xml:space="preserve">M. Stone, “An Asymptotic Equivalence of Choice of Model by Cross-Validation and Akaike’s Criterion,” </w:t>
      </w:r>
      <w:r w:rsidRPr="00634CA6">
        <w:rPr>
          <w:rFonts w:ascii="Times" w:hAnsi="Times" w:cs="Times"/>
          <w:i/>
          <w:iCs/>
          <w:noProof/>
          <w:sz w:val="16"/>
        </w:rPr>
        <w:t>J. R. Stat. Soc. Ser. B</w:t>
      </w:r>
      <w:r w:rsidRPr="00634CA6">
        <w:rPr>
          <w:rFonts w:ascii="Times" w:hAnsi="Times" w:cs="Times"/>
          <w:noProof/>
          <w:sz w:val="16"/>
        </w:rPr>
        <w:t xml:space="preserve">, vol. 39, no. 1, pp. 44–47, 1977. </w:t>
      </w:r>
    </w:p>
    <w:p w14:paraId="4F04B74D" w14:textId="77777777" w:rsidR="00BF4F16" w:rsidRPr="0068288C" w:rsidRDefault="00CA5B68" w:rsidP="00AF146E">
      <w:pPr>
        <w:pStyle w:val="Referencenonumbers"/>
      </w:pPr>
      <w:r w:rsidRPr="00AF146E">
        <w:fldChar w:fldCharType="end"/>
      </w:r>
      <w:bookmarkEnd w:id="4"/>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0T19:18:00Z" w:initials="MK">
    <w:p w14:paraId="56897B84" w14:textId="340E1DB1" w:rsidR="00584487" w:rsidRDefault="00584487">
      <w:pPr>
        <w:pStyle w:val="CommentText"/>
      </w:pPr>
      <w:r>
        <w:rPr>
          <w:rStyle w:val="CommentReference"/>
        </w:rPr>
        <w:annotationRef/>
      </w:r>
      <w:r>
        <w:t>Old abstract</w:t>
      </w:r>
    </w:p>
  </w:comment>
  <w:comment w:id="1" w:author="Matthew Kay" w:date="2015-03-20T21:50:00Z" w:initials="MK">
    <w:p w14:paraId="43AF7949" w14:textId="5B42F244" w:rsidR="00584487" w:rsidRDefault="00584487">
      <w:pPr>
        <w:pStyle w:val="CommentText"/>
      </w:pPr>
      <w:r>
        <w:rPr>
          <w:rStyle w:val="CommentReference"/>
        </w:rPr>
        <w:annotationRef/>
      </w:r>
      <w:r>
        <w:t>Might want to revisit this claim to make sure</w:t>
      </w:r>
    </w:p>
  </w:comment>
  <w:comment w:id="2" w:author="Matthew Kay" w:date="2015-03-21T01:26:00Z" w:initials="MK">
    <w:p w14:paraId="15A4EF97" w14:textId="26A13670" w:rsidR="00875331" w:rsidRDefault="00875331">
      <w:pPr>
        <w:pStyle w:val="CommentText"/>
      </w:pPr>
      <w:r>
        <w:rPr>
          <w:rStyle w:val="CommentReference"/>
        </w:rPr>
        <w:annotationRef/>
      </w:r>
      <w:r>
        <w:t xml:space="preserve">Probably chuck this bit and footnote the </w:t>
      </w:r>
      <w:proofErr w:type="spellStart"/>
      <w:r>
        <w:t>gamlss</w:t>
      </w:r>
      <w:proofErr w:type="spellEnd"/>
      <w:r>
        <w:t xml:space="preserve"> mention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897B84" w15:done="0"/>
  <w15:commentEx w15:paraId="43AF7949" w15:done="0"/>
  <w15:commentEx w15:paraId="15A4EF9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B866F" w14:textId="77777777" w:rsidR="001A5CD7" w:rsidRDefault="001A5CD7" w:rsidP="00AF146E">
      <w:r>
        <w:separator/>
      </w:r>
    </w:p>
  </w:endnote>
  <w:endnote w:type="continuationSeparator" w:id="0">
    <w:p w14:paraId="4EE9841E" w14:textId="77777777" w:rsidR="001A5CD7" w:rsidRDefault="001A5CD7" w:rsidP="00AF1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C372F" w14:textId="77777777" w:rsidR="00584487" w:rsidRDefault="00584487" w:rsidP="00AF14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F6E27A" w14:textId="77777777" w:rsidR="001A5CD7" w:rsidRDefault="001A5CD7" w:rsidP="00AF146E">
      <w:r>
        <w:separator/>
      </w:r>
    </w:p>
  </w:footnote>
  <w:footnote w:type="continuationSeparator" w:id="0">
    <w:p w14:paraId="2E8BCD15" w14:textId="77777777" w:rsidR="001A5CD7" w:rsidRDefault="001A5CD7" w:rsidP="00AF146E">
      <w:r>
        <w:continuationSeparator/>
      </w:r>
    </w:p>
  </w:footnote>
  <w:footnote w:id="1">
    <w:p w14:paraId="02315F31" w14:textId="6E10CD68" w:rsidR="00584487" w:rsidRPr="00645A2C" w:rsidRDefault="00584487" w:rsidP="00A32C0A">
      <w:pPr>
        <w:pStyle w:val="FootnoteText"/>
      </w:pPr>
      <w:r>
        <w:rPr>
          <w:rStyle w:val="FootnoteReference"/>
        </w:rPr>
        <w:footnoteRef/>
      </w:r>
      <w:r>
        <w:t xml:space="preserve"> We can more systematically justify this transformation by fitting a Box-Cox transformation</w:t>
      </w:r>
      <w:r w:rsidR="00875331">
        <w:t xml:space="preserve"> to the data</w:t>
      </w:r>
      <w:r>
        <w:t xml:space="preserve">,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2">
    <w:p w14:paraId="3B1D8AE8" w14:textId="50A258C9" w:rsidR="00584487" w:rsidRPr="004B5468" w:rsidRDefault="00584487">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634CA6">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"[3]", "plainTextFormattedCitation" : "[3]", "previouslyFormattedCitation" : "[3]" }, "properties" : { "noteIndex" : 0 }, "schema" : "https://github.com/citation-style-language/schema/raw/master/csl-citation.json" }</w:instrText>
      </w:r>
      <w:r w:rsidRPr="00DA164E">
        <w:fldChar w:fldCharType="separate"/>
      </w:r>
      <w:r w:rsidRPr="00584487">
        <w:rPr>
          <w:noProof/>
        </w:rPr>
        <w:t>[3]</w:t>
      </w:r>
      <w:r w:rsidRPr="00DA164E">
        <w:fldChar w:fldCharType="end"/>
      </w:r>
      <w:r>
        <w:t xml:space="preserve">. The log-linear model was fit using a log-normal error distribution (rather than the equivalent log transformation of responses </w:t>
      </w:r>
      <w:r w:rsidR="00945C53">
        <w:t>with a normal error distribution</w:t>
      </w:r>
      <w:r w:rsidR="00035221">
        <w:t xml:space="preserve"> shown here</w:t>
      </w:r>
      <w:r>
        <w:t xml:space="preserve">) so that </w:t>
      </w:r>
      <w:proofErr w:type="gramStart"/>
      <w:r>
        <w:t>its</w:t>
      </w:r>
      <w:proofErr w:type="gramEnd"/>
      <w:r>
        <w:t xml:space="preserve"> AIC can be compared to the linear model.</w:t>
      </w:r>
    </w:p>
  </w:footnote>
  <w:footnote w:id="3">
    <w:p w14:paraId="67297F54" w14:textId="34235509" w:rsidR="00945C53" w:rsidRDefault="00945C53">
      <w:pPr>
        <w:pStyle w:val="FootnoteText"/>
      </w:pPr>
      <w:r>
        <w:rPr>
          <w:rStyle w:val="FootnoteReference"/>
        </w:rPr>
        <w:footnoteRef/>
      </w:r>
      <w:r>
        <w:t xml:space="preserve"> As a result of this transformation of the responses</w:t>
      </w:r>
      <w:r w:rsidR="00374501">
        <w:t xml:space="preserve"> and the inclusion of data not included in previous models,</w:t>
      </w:r>
      <w:r>
        <w:t xml:space="preserve"> the censored model cannot be compared to the previous models using AIC. However, we believe the theoretical justification based on ceilings caused by the structure of the experiment </w:t>
      </w:r>
      <w:r w:rsidR="00374501">
        <w:t xml:space="preserve">and the ability of these models to accommodate data dropped previously </w:t>
      </w:r>
      <w:r>
        <w:t xml:space="preserve">motivate the </w:t>
      </w:r>
      <w:r w:rsidR="007336F6">
        <w:t>use of censored regression here, and for visualization</w:t>
      </w:r>
      <w:r w:rsidR="007336F6">
        <w:t> </w:t>
      </w:r>
      <w:r w:rsidR="007336F6" w:rsidRPr="00DA164E">
        <w:t>×</w:t>
      </w:r>
      <w:r w:rsidR="007336F6">
        <w:t> </w:t>
      </w:r>
      <w:r w:rsidR="007336F6">
        <w:t xml:space="preserve">direction pairs far from those ceilings the fit is </w:t>
      </w:r>
      <w:r w:rsidR="00374501">
        <w:t>similar to the non-censored log-linear model</w:t>
      </w:r>
      <w:r w:rsidR="007336F6">
        <w: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3375"/>
    <w:rsid w:val="00035221"/>
    <w:rsid w:val="00047789"/>
    <w:rsid w:val="000540D0"/>
    <w:rsid w:val="000857B7"/>
    <w:rsid w:val="000914EA"/>
    <w:rsid w:val="000C6B79"/>
    <w:rsid w:val="000D4CE2"/>
    <w:rsid w:val="000E1078"/>
    <w:rsid w:val="000E1DC9"/>
    <w:rsid w:val="000E3078"/>
    <w:rsid w:val="000E6D5F"/>
    <w:rsid w:val="00122330"/>
    <w:rsid w:val="00130786"/>
    <w:rsid w:val="001520B7"/>
    <w:rsid w:val="00180CF8"/>
    <w:rsid w:val="001A28C0"/>
    <w:rsid w:val="001A5CD7"/>
    <w:rsid w:val="001B54A8"/>
    <w:rsid w:val="001B5572"/>
    <w:rsid w:val="001C2481"/>
    <w:rsid w:val="002157C7"/>
    <w:rsid w:val="00223232"/>
    <w:rsid w:val="002476FC"/>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C677D"/>
    <w:rsid w:val="003D68A2"/>
    <w:rsid w:val="003F2246"/>
    <w:rsid w:val="003F4581"/>
    <w:rsid w:val="00423F2A"/>
    <w:rsid w:val="004444C4"/>
    <w:rsid w:val="004B5468"/>
    <w:rsid w:val="004C105F"/>
    <w:rsid w:val="004D14EF"/>
    <w:rsid w:val="004F79C7"/>
    <w:rsid w:val="00514CA4"/>
    <w:rsid w:val="00551318"/>
    <w:rsid w:val="00553ED8"/>
    <w:rsid w:val="00584487"/>
    <w:rsid w:val="00595BAE"/>
    <w:rsid w:val="005A2D93"/>
    <w:rsid w:val="005A501A"/>
    <w:rsid w:val="005A5673"/>
    <w:rsid w:val="005C0D58"/>
    <w:rsid w:val="00627405"/>
    <w:rsid w:val="00627B7A"/>
    <w:rsid w:val="006319F1"/>
    <w:rsid w:val="00634CA6"/>
    <w:rsid w:val="00645A2C"/>
    <w:rsid w:val="00657CE0"/>
    <w:rsid w:val="0066307A"/>
    <w:rsid w:val="006739FF"/>
    <w:rsid w:val="0068357E"/>
    <w:rsid w:val="006856E7"/>
    <w:rsid w:val="006B66B0"/>
    <w:rsid w:val="006F7DA5"/>
    <w:rsid w:val="00701E02"/>
    <w:rsid w:val="00714725"/>
    <w:rsid w:val="007336F6"/>
    <w:rsid w:val="00740D1E"/>
    <w:rsid w:val="007C550A"/>
    <w:rsid w:val="007C7145"/>
    <w:rsid w:val="007D0B04"/>
    <w:rsid w:val="007E1A8B"/>
    <w:rsid w:val="007F0D1F"/>
    <w:rsid w:val="008304C8"/>
    <w:rsid w:val="00850159"/>
    <w:rsid w:val="008560D3"/>
    <w:rsid w:val="008726E3"/>
    <w:rsid w:val="00874021"/>
    <w:rsid w:val="00875331"/>
    <w:rsid w:val="00886B50"/>
    <w:rsid w:val="008B02BC"/>
    <w:rsid w:val="008D7BA3"/>
    <w:rsid w:val="008E1A6C"/>
    <w:rsid w:val="008E780A"/>
    <w:rsid w:val="008F7B80"/>
    <w:rsid w:val="00945C53"/>
    <w:rsid w:val="00980D3C"/>
    <w:rsid w:val="00994922"/>
    <w:rsid w:val="009953FC"/>
    <w:rsid w:val="009A1F4D"/>
    <w:rsid w:val="009B0E57"/>
    <w:rsid w:val="009B0E8B"/>
    <w:rsid w:val="009C67F7"/>
    <w:rsid w:val="009F45A1"/>
    <w:rsid w:val="009F51B0"/>
    <w:rsid w:val="009F6F78"/>
    <w:rsid w:val="00A10F30"/>
    <w:rsid w:val="00A12A06"/>
    <w:rsid w:val="00A21EF0"/>
    <w:rsid w:val="00A2247B"/>
    <w:rsid w:val="00A23406"/>
    <w:rsid w:val="00A265AD"/>
    <w:rsid w:val="00A32C0A"/>
    <w:rsid w:val="00A336A3"/>
    <w:rsid w:val="00A34301"/>
    <w:rsid w:val="00A61653"/>
    <w:rsid w:val="00A70267"/>
    <w:rsid w:val="00A71C65"/>
    <w:rsid w:val="00A864D8"/>
    <w:rsid w:val="00AB0820"/>
    <w:rsid w:val="00AB38AE"/>
    <w:rsid w:val="00AF146E"/>
    <w:rsid w:val="00B07FD6"/>
    <w:rsid w:val="00B34C5C"/>
    <w:rsid w:val="00B57381"/>
    <w:rsid w:val="00B77513"/>
    <w:rsid w:val="00BC1180"/>
    <w:rsid w:val="00BC169A"/>
    <w:rsid w:val="00BF4F16"/>
    <w:rsid w:val="00C51D28"/>
    <w:rsid w:val="00C60F4E"/>
    <w:rsid w:val="00C63FB1"/>
    <w:rsid w:val="00C80F9B"/>
    <w:rsid w:val="00CA421C"/>
    <w:rsid w:val="00CA5B68"/>
    <w:rsid w:val="00CA6673"/>
    <w:rsid w:val="00D13C39"/>
    <w:rsid w:val="00D20D86"/>
    <w:rsid w:val="00D308FE"/>
    <w:rsid w:val="00D3671F"/>
    <w:rsid w:val="00D44DBD"/>
    <w:rsid w:val="00D7290D"/>
    <w:rsid w:val="00DA164E"/>
    <w:rsid w:val="00DB4B8B"/>
    <w:rsid w:val="00DF1579"/>
    <w:rsid w:val="00DF7EAC"/>
    <w:rsid w:val="00E01F7A"/>
    <w:rsid w:val="00E51931"/>
    <w:rsid w:val="00E7531D"/>
    <w:rsid w:val="00E8164B"/>
    <w:rsid w:val="00E83D86"/>
    <w:rsid w:val="00EB0E17"/>
    <w:rsid w:val="00EB3DDB"/>
    <w:rsid w:val="00EE5282"/>
    <w:rsid w:val="00F0178A"/>
    <w:rsid w:val="00F20817"/>
    <w:rsid w:val="00F446D9"/>
    <w:rsid w:val="00F51E9F"/>
    <w:rsid w:val="00F53FB6"/>
    <w:rsid w:val="00FB262F"/>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B0820"/>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B34C5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5472E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A32C0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semiHidden/>
    <w:unhideWhenUsed/>
    <w:rsid w:val="00CA5B68"/>
  </w:style>
  <w:style w:type="character" w:customStyle="1" w:styleId="CommentTextChar">
    <w:name w:val="Comment Text Char"/>
    <w:basedOn w:val="DefaultParagraphFont"/>
    <w:link w:val="CommentText"/>
    <w:semiHidden/>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6080F2-FF81-4692-8F27-AC53DCF5E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4727</TotalTime>
  <Pages>4</Pages>
  <Words>5389</Words>
  <Characters>30720</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36037</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7</cp:revision>
  <cp:lastPrinted>2015-03-11T01:19:00Z</cp:lastPrinted>
  <dcterms:created xsi:type="dcterms:W3CDTF">2015-03-20T23:39:00Z</dcterms:created>
  <dcterms:modified xsi:type="dcterms:W3CDTF">2015-03-24T06:26:00Z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