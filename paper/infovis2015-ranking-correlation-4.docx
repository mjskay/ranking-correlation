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B04E3D">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043682">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043682">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043682">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043682">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043682">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043682">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043682">
      <w:pPr>
        <w:sectPr w:rsidR="00BF4F16" w:rsidRPr="00AF146E">
          <w:type w:val="continuous"/>
          <w:pgSz w:w="12240" w:h="15840" w:code="1"/>
          <w:pgMar w:top="994" w:right="1080" w:bottom="994" w:left="1080" w:header="490" w:footer="432" w:gutter="0"/>
          <w:cols w:num="2" w:space="245"/>
          <w:docGrid w:linePitch="360"/>
        </w:sectPr>
      </w:pPr>
    </w:p>
    <w:p w14:paraId="229C84E3" w14:textId="77777777" w:rsidR="00A37D0A" w:rsidRDefault="003F4581" w:rsidP="00B04E3D">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9008D" w14:textId="77777777" w:rsidR="001B4E46" w:rsidRDefault="001B4E46" w:rsidP="00043682">
                            <w:pPr>
                              <w:pStyle w:val="Footnote"/>
                            </w:pPr>
                          </w:p>
                          <w:p w14:paraId="4AA6FAE9" w14:textId="77777777" w:rsidR="001B4E46" w:rsidRPr="00DA11EB" w:rsidRDefault="001B4E46" w:rsidP="00043682">
                            <w:pPr>
                              <w:pStyle w:val="Footnote"/>
                            </w:pPr>
                          </w:p>
                          <w:p w14:paraId="02F4A6BF" w14:textId="77777777" w:rsidR="001B4E46" w:rsidRPr="00A70267" w:rsidRDefault="001B4E46" w:rsidP="00043682">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7EADA8A7" w14:textId="77777777" w:rsidR="001B4E46" w:rsidRPr="00A70267" w:rsidRDefault="001B4E46" w:rsidP="00043682">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672C0282" w14:textId="77777777" w:rsidR="001B4E46" w:rsidRPr="00A70267" w:rsidRDefault="001B4E46" w:rsidP="00043682">
                            <w:pPr>
                              <w:pStyle w:val="AuthorAffiliation"/>
                              <w:rPr>
                                <w:highlight w:val="yellow"/>
                              </w:rPr>
                            </w:pPr>
                            <w:r w:rsidRPr="00A70267">
                              <w:rPr>
                                <w:highlight w:val="yellow"/>
                              </w:rPr>
                              <w:t>Martha Stewart is with Martha Stewart Enterprises at Microsoft Research. E-mail: Martha.stewart@marthastewart.com.</w:t>
                            </w:r>
                          </w:p>
                          <w:p w14:paraId="1E691F1A" w14:textId="77777777" w:rsidR="001B4E46" w:rsidRPr="00A70267" w:rsidRDefault="001B4E46" w:rsidP="00043682">
                            <w:pPr>
                              <w:pStyle w:val="AuthorAffiliation"/>
                              <w:rPr>
                                <w:highlight w:val="yellow"/>
                              </w:rPr>
                            </w:pPr>
                            <w:r w:rsidRPr="00A70267">
                              <w:rPr>
                                <w:highlight w:val="yellow"/>
                              </w:rPr>
                              <w:t>Manuscript received 31 Mar. 2014; accepted 1 Aug. 2014; date of   publication xx xxx 2014; date of current version xx xxx 2014.</w:t>
                            </w:r>
                          </w:p>
                          <w:p w14:paraId="41DAF52C" w14:textId="77777777" w:rsidR="001B4E46" w:rsidRPr="00A70267" w:rsidRDefault="001B4E46" w:rsidP="00B04E3D">
                            <w:pPr>
                              <w:pStyle w:val="FOOTNOTE0"/>
                              <w:rPr>
                                <w:highlight w:val="yellow"/>
                              </w:rPr>
                            </w:pPr>
                            <w:r w:rsidRPr="00A70267">
                              <w:rPr>
                                <w:highlight w:val="yellow"/>
                              </w:rPr>
                              <w:t xml:space="preserve">For information on obtaining reprints of this article, please send </w:t>
                            </w:r>
                          </w:p>
                          <w:p w14:paraId="07FC72D4" w14:textId="77777777" w:rsidR="001B4E46" w:rsidRPr="003F4EE7" w:rsidRDefault="001B4E46" w:rsidP="00B04E3D">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4B49008D" w14:textId="77777777" w:rsidR="001B4E46" w:rsidRDefault="001B4E46" w:rsidP="00043682">
                      <w:pPr>
                        <w:pStyle w:val="Footnote"/>
                      </w:pPr>
                    </w:p>
                    <w:p w14:paraId="4AA6FAE9" w14:textId="77777777" w:rsidR="001B4E46" w:rsidRPr="00DA11EB" w:rsidRDefault="001B4E46" w:rsidP="00043682">
                      <w:pPr>
                        <w:pStyle w:val="Footnote"/>
                      </w:pPr>
                    </w:p>
                    <w:p w14:paraId="02F4A6BF" w14:textId="77777777" w:rsidR="001B4E46" w:rsidRPr="00A70267" w:rsidRDefault="001B4E46" w:rsidP="00043682">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7EADA8A7" w14:textId="77777777" w:rsidR="001B4E46" w:rsidRPr="00A70267" w:rsidRDefault="001B4E46" w:rsidP="00043682">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672C0282" w14:textId="77777777" w:rsidR="001B4E46" w:rsidRPr="00A70267" w:rsidRDefault="001B4E46" w:rsidP="00043682">
                      <w:pPr>
                        <w:pStyle w:val="AuthorAffiliation"/>
                        <w:rPr>
                          <w:highlight w:val="yellow"/>
                        </w:rPr>
                      </w:pPr>
                      <w:r w:rsidRPr="00A70267">
                        <w:rPr>
                          <w:highlight w:val="yellow"/>
                        </w:rPr>
                        <w:t>Martha Stewart is with Martha Stewart Enterprises at Microsoft Research. E-mail: Martha.stewart@marthastewart.com.</w:t>
                      </w:r>
                    </w:p>
                    <w:p w14:paraId="1E691F1A" w14:textId="77777777" w:rsidR="001B4E46" w:rsidRPr="00A70267" w:rsidRDefault="001B4E46" w:rsidP="00043682">
                      <w:pPr>
                        <w:pStyle w:val="AuthorAffiliation"/>
                        <w:rPr>
                          <w:highlight w:val="yellow"/>
                        </w:rPr>
                      </w:pPr>
                      <w:r w:rsidRPr="00A70267">
                        <w:rPr>
                          <w:highlight w:val="yellow"/>
                        </w:rPr>
                        <w:t>Manuscript received 31 Mar. 2014; accepted 1 Aug. 2014; date of   publication xx xxx 2014; date of current version xx xxx 2014.</w:t>
                      </w:r>
                    </w:p>
                    <w:p w14:paraId="41DAF52C" w14:textId="77777777" w:rsidR="001B4E46" w:rsidRPr="00A70267" w:rsidRDefault="001B4E46" w:rsidP="00B04E3D">
                      <w:pPr>
                        <w:pStyle w:val="FOOTNOTE0"/>
                        <w:rPr>
                          <w:highlight w:val="yellow"/>
                        </w:rPr>
                      </w:pPr>
                      <w:r w:rsidRPr="00A70267">
                        <w:rPr>
                          <w:highlight w:val="yellow"/>
                        </w:rPr>
                        <w:t xml:space="preserve">For information on obtaining reprints of this article, please send </w:t>
                      </w:r>
                    </w:p>
                    <w:p w14:paraId="07FC72D4" w14:textId="77777777" w:rsidR="001B4E46" w:rsidRPr="003F4EE7" w:rsidRDefault="001B4E46" w:rsidP="00B04E3D">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w:t>
      </w:r>
      <w:r w:rsidR="00A37D0A">
        <w:t>follows from this tradition</w:t>
      </w:r>
      <w:r w:rsidR="00A37D0A">
        <w:t>,</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043682" w:rsidRPr="00AF146E">
        <w:t>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A37D0A">
      <w:pPr>
        <w:pStyle w:val="Body"/>
      </w:pPr>
      <w:r w:rsidRPr="00AF146E">
        <w:t>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Ideally we would like to know this effect size on some interpretable scale (such as in terms of just-noticeable differences in r), which is made difficult when using non-parametric tests.</w:t>
      </w:r>
    </w:p>
    <w:p w14:paraId="474AB42A" w14:textId="77777777" w:rsidR="00A37D0A" w:rsidRDefault="00A37D0A" w:rsidP="00043682">
      <w:pPr>
        <w:pStyle w:val="Body"/>
      </w:pPr>
      <w:r>
        <w:t xml:space="preserve">In this paper, we conduct a secondary analysis of the data in </w:t>
      </w:r>
      <w:r>
        <w:t xml:space="preserve">Harrison </w:t>
      </w:r>
      <w:r>
        <w:rPr>
          <w:i/>
        </w:rPr>
        <w:t>et al.</w:t>
      </w:r>
      <w:r>
        <w:t xml:space="preserve"> [1]</w:t>
      </w:r>
      <w:r>
        <w:t xml:space="preserve">.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58FAFEF" w:rsidR="00043682" w:rsidRDefault="00043682" w:rsidP="00043682">
      <w:pPr>
        <w:pStyle w:val="Body"/>
      </w:pPr>
      <w:r w:rsidRPr="00B34C5C">
        <w:t xml:space="preserve">We begin with a linear model — similar to that of the original work — and walk through a series of refinements to this model. We first </w:t>
      </w:r>
      <w:r w:rsidRPr="00B34C5C">
        <w:lastRenderedPageBreak/>
        <w:t xml:space="preserve">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043682">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043682">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043682">
      <w:pPr>
        <w:pStyle w:val="Heading1"/>
      </w:pPr>
      <w:r w:rsidRPr="00AB0820">
        <w:t>Background</w:t>
      </w:r>
    </w:p>
    <w:p w14:paraId="2C118926" w14:textId="20A1EDDB" w:rsidR="00A37D0A" w:rsidRDefault="00A37D0A" w:rsidP="00B04E3D">
      <w:pPr>
        <w:pStyle w:val="ListParagraph"/>
        <w:numPr>
          <w:ilvl w:val="0"/>
          <w:numId w:val="47"/>
        </w:numPr>
      </w:pPr>
      <w:commentRangeStart w:id="1"/>
      <w:r w:rsidRPr="00AF146E">
        <w:t>Might</w:t>
      </w:r>
      <w:commentRangeEnd w:id="1"/>
      <w:r w:rsidR="00B04E3D">
        <w:rPr>
          <w:rStyle w:val="CommentReference"/>
          <w:rFonts w:ascii="Cambria Math" w:hAnsi="Cambria Math"/>
        </w:rPr>
        <w:commentReference w:id="1"/>
      </w:r>
      <w:r w:rsidRPr="00AF146E">
        <w:t xml:space="preserve"> be some useful pieces about perceptual laws to put in </w:t>
      </w:r>
      <w:r w:rsidRPr="00AB0820">
        <w:t>here</w:t>
      </w:r>
      <w:r w:rsidRPr="00AF146E">
        <w:t xml:space="preserve">. </w:t>
      </w:r>
      <w:r w:rsidR="006515FD">
        <w:t>The controversy around them might be most useful, etc. Known limitations of that approach (e.g. stuff about power laws for judging area?)</w:t>
      </w:r>
    </w:p>
    <w:p w14:paraId="40FFB065" w14:textId="2C8874C1" w:rsidR="00A37D0A" w:rsidRPr="00A37D0A" w:rsidRDefault="00A37D0A" w:rsidP="00A37D0A">
      <w:pPr>
        <w:pStyle w:val="Heading2"/>
      </w:pPr>
      <w:r>
        <w:t>Harrison et al. experimental setup</w:t>
      </w:r>
    </w:p>
    <w:p w14:paraId="19E82283" w14:textId="77777777" w:rsidR="00A34301" w:rsidRDefault="00A34301" w:rsidP="00043682">
      <w:pPr>
        <w:pStyle w:val="ListNumber2"/>
        <w:numPr>
          <w:ilvl w:val="0"/>
          <w:numId w:val="47"/>
        </w:numPr>
      </w:pPr>
      <w:r w:rsidRPr="00AF146E">
        <w:t>Should briefly describe original paper’s experimental setup</w:t>
      </w:r>
    </w:p>
    <w:p w14:paraId="340D81F2" w14:textId="29E473F0" w:rsidR="006515FD" w:rsidRDefault="006515FD" w:rsidP="00043682">
      <w:pPr>
        <w:pStyle w:val="ListNumber2"/>
        <w:numPr>
          <w:ilvl w:val="0"/>
          <w:numId w:val="47"/>
        </w:numPr>
      </w:pPr>
      <w:r>
        <w:t>Need to define the variables in the experiment: visualization, direction, approach, r, JND</w:t>
      </w:r>
    </w:p>
    <w:p w14:paraId="6BFED2A8" w14:textId="3C40903C" w:rsidR="006515FD" w:rsidRDefault="006515FD" w:rsidP="00043682">
      <w:pPr>
        <w:pStyle w:val="ListNumber2"/>
        <w:numPr>
          <w:ilvl w:val="0"/>
          <w:numId w:val="47"/>
        </w:numPr>
      </w:pPr>
      <w:r>
        <w:t xml:space="preserve"># participants, </w:t>
      </w:r>
      <w:proofErr w:type="spellStart"/>
      <w:r>
        <w:t>etc</w:t>
      </w:r>
      <w:proofErr w:type="spellEnd"/>
      <w:r>
        <w:t xml:space="preserve"> </w:t>
      </w:r>
      <w:proofErr w:type="spellStart"/>
      <w:r>
        <w:t>etc</w:t>
      </w:r>
      <w:proofErr w:type="spellEnd"/>
    </w:p>
    <w:p w14:paraId="2315BA46" w14:textId="2863B0ED" w:rsidR="00F63D98" w:rsidRPr="00F63D98" w:rsidRDefault="00A37D0A" w:rsidP="00F63D98">
      <w:pPr>
        <w:pStyle w:val="Heading2"/>
      </w:pPr>
      <w:r>
        <w:lastRenderedPageBreak/>
        <w:t>Harrison et al. analysis</w:t>
      </w:r>
    </w:p>
    <w:p w14:paraId="7E103CB2" w14:textId="3BBC2212" w:rsidR="000E1078" w:rsidRDefault="000E1078" w:rsidP="00B04E3D">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1EFA9A2C" w:rsidR="00AB0820" w:rsidRDefault="000E1078" w:rsidP="00043682">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3D201C5F" w:rsidR="00980D3C" w:rsidRDefault="002E5C04" w:rsidP="00043682">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043682">
      <w:pPr>
        <w:pStyle w:val="Body"/>
      </w:pPr>
      <w:commentRangeStart w:id="2"/>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2"/>
      <w:r w:rsidR="00A71C65">
        <w:rPr>
          <w:rStyle w:val="CommentReference"/>
          <w:rFonts w:ascii="Cambria Math" w:hAnsi="Cambria Math"/>
        </w:rPr>
        <w:commentReference w:id="2"/>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73FD50" w14:textId="3D8D62FB" w:rsidR="00A37D0A" w:rsidRDefault="00A37D0A" w:rsidP="00A37D0A">
      <w:pPr>
        <w:pStyle w:val="Heading1"/>
      </w:pPr>
      <w:bookmarkStart w:id="3" w:name="_Ref415008636"/>
      <w:r w:rsidRPr="00AB0820">
        <w:t>Model</w:t>
      </w:r>
      <w:r w:rsidRPr="00AF146E">
        <w:t xml:space="preserve"> 1: Linear Model</w:t>
      </w:r>
      <w:bookmarkEnd w:id="3"/>
    </w:p>
    <w:p w14:paraId="7A25CA71" w14:textId="0F67F042" w:rsidR="00BC169A" w:rsidRDefault="00A37D0A" w:rsidP="00A37D0A">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77777777" w:rsidR="00BC169A" w:rsidRDefault="00BC169A" w:rsidP="00043682">
      <w:pPr>
        <w:pStyle w:val="Body"/>
      </w:pPr>
    </w:p>
    <w:p w14:paraId="67FF1639" w14:textId="49503F59" w:rsidR="00BC169A" w:rsidRPr="00AF146E" w:rsidRDefault="00BC169A" w:rsidP="00043682">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043682">
      <w:pPr>
        <w:pStyle w:val="Body"/>
      </w:pPr>
    </w:p>
    <w:p w14:paraId="06FFF9D9" w14:textId="7DB009E0" w:rsidR="00E553A6" w:rsidRPr="00E553A6" w:rsidRDefault="00BC169A" w:rsidP="00E553A6">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w:t>
      </w:r>
      <w:bookmarkStart w:id="4" w:name="_GoBack"/>
      <w:bookmarkEnd w:id="4"/>
      <w:r>
        <w:t xml:space="preserve">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0751CBC" w:rsidR="003B52D8" w:rsidRDefault="00E553A6" w:rsidP="00043682">
      <w:pPr>
        <w:pStyle w:val="Body"/>
      </w:pPr>
      <w:r>
        <w:rPr>
          <w:noProof/>
          <w:lang w:val="en-US"/>
        </w:rPr>
        <mc:AlternateContent>
          <mc:Choice Requires="wps">
            <w:drawing>
              <wp:anchor distT="0" distB="0" distL="114300" distR="114300" simplePos="0" relativeHeight="251661824" behindDoc="0" locked="0" layoutInCell="1" allowOverlap="1" wp14:anchorId="607A399D" wp14:editId="601DC325">
                <wp:simplePos x="0" y="0"/>
                <wp:positionH relativeFrom="margin">
                  <wp:posOffset>3340735</wp:posOffset>
                </wp:positionH>
                <wp:positionV relativeFrom="margin">
                  <wp:posOffset>1270</wp:posOffset>
                </wp:positionV>
                <wp:extent cx="3172968" cy="2633472"/>
                <wp:effectExtent l="0" t="0" r="8890" b="12700"/>
                <wp:wrapTopAndBottom/>
                <wp:docPr id="32" name="Text Box 32"/>
                <wp:cNvGraphicFramePr/>
                <a:graphic xmlns:a="http://schemas.openxmlformats.org/drawingml/2006/main">
                  <a:graphicData uri="http://schemas.microsoft.com/office/word/2010/wordprocessingShape">
                    <wps:wsp>
                      <wps:cNvSpPr txBox="1"/>
                      <wps:spPr>
                        <a:xfrm>
                          <a:off x="0" y="0"/>
                          <a:ext cx="3172968" cy="2633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FC65EA0" w14:textId="77777777" w:rsidR="00E553A6" w:rsidRPr="00E553A6" w:rsidRDefault="00E553A6" w:rsidP="00E553A6">
                            <w:r w:rsidRPr="00E553A6">
                              <w:rPr>
                                <w:noProof/>
                                <w:lang w:val="en-US"/>
                              </w:rPr>
                              <w:drawing>
                                <wp:inline distT="0" distB="0" distL="0" distR="0" wp14:anchorId="484C3BFE" wp14:editId="40F0C8C8">
                                  <wp:extent cx="2781282" cy="18897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roach-example-parallelcoordinates_negative-edited-1.eps"/>
                                          <pic:cNvPicPr/>
                                        </pic:nvPicPr>
                                        <pic:blipFill>
                                          <a:blip r:embed="rId13">
                                            <a:extLst>
                                              <a:ext uri="{28A0092B-C50C-407E-A947-70E740481C1C}">
                                                <a14:useLocalDpi xmlns:a14="http://schemas.microsoft.com/office/drawing/2010/main" val="0"/>
                                              </a:ext>
                                            </a:extLst>
                                          </a:blip>
                                          <a:stretch>
                                            <a:fillRect/>
                                          </a:stretch>
                                        </pic:blipFill>
                                        <pic:spPr>
                                          <a:xfrm>
                                            <a:off x="0" y="0"/>
                                            <a:ext cx="2790650" cy="1896125"/>
                                          </a:xfrm>
                                          <a:prstGeom prst="rect">
                                            <a:avLst/>
                                          </a:prstGeom>
                                        </pic:spPr>
                                      </pic:pic>
                                    </a:graphicData>
                                  </a:graphic>
                                </wp:inline>
                              </w:drawing>
                            </w:r>
                          </w:p>
                          <w:p w14:paraId="20FEEC4F" w14:textId="32353B24" w:rsidR="00E553A6" w:rsidRPr="00E553A6" w:rsidRDefault="00E553A6" w:rsidP="00E553A6">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8F2DBB">
                              <w:rPr>
                                <w:noProof/>
                              </w:rPr>
                              <w:t>1</w:t>
                            </w:r>
                            <w:r w:rsidRPr="00E553A6">
                              <w:fldChar w:fldCharType="end"/>
                            </w:r>
                            <w:bookmarkEnd w:id="5"/>
                            <w:r w:rsidRPr="00E553A6">
                              <w:t xml:space="preserve">. Example of data 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7" type="#_x0000_t202" style="position:absolute;left:0;text-align:left;margin-left:263.05pt;margin-top:.1pt;width:249.85pt;height:207.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" filled="f" stroked="f" strokeweight=".5pt">
                <v:textbox style="mso-fit-shape-to-text:t" inset="0,0,0,0">
                  <w:txbxContent>
                    <w:p w14:paraId="6FC65EA0" w14:textId="77777777" w:rsidR="00E553A6" w:rsidRPr="00E553A6" w:rsidRDefault="00E553A6" w:rsidP="00E553A6">
                      <w:r w:rsidRPr="00E553A6">
                        <w:rPr>
                          <w:noProof/>
                          <w:lang w:val="en-US"/>
                        </w:rPr>
                        <w:drawing>
                          <wp:inline distT="0" distB="0" distL="0" distR="0" wp14:anchorId="484C3BFE" wp14:editId="40F0C8C8">
                            <wp:extent cx="2781282" cy="1889760"/>
                            <wp:effectExtent l="0" t="0" r="63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pproach-example-parallelcoordinates_negative-edited-1.eps"/>
                                    <pic:cNvPicPr/>
                                  </pic:nvPicPr>
                                  <pic:blipFill>
                                    <a:blip r:embed="rId13">
                                      <a:extLst>
                                        <a:ext uri="{28A0092B-C50C-407E-A947-70E740481C1C}">
                                          <a14:useLocalDpi xmlns:a14="http://schemas.microsoft.com/office/drawing/2010/main" val="0"/>
                                        </a:ext>
                                      </a:extLst>
                                    </a:blip>
                                    <a:stretch>
                                      <a:fillRect/>
                                    </a:stretch>
                                  </pic:blipFill>
                                  <pic:spPr>
                                    <a:xfrm>
                                      <a:off x="0" y="0"/>
                                      <a:ext cx="2790650" cy="1896125"/>
                                    </a:xfrm>
                                    <a:prstGeom prst="rect">
                                      <a:avLst/>
                                    </a:prstGeom>
                                  </pic:spPr>
                                </pic:pic>
                              </a:graphicData>
                            </a:graphic>
                          </wp:inline>
                        </w:drawing>
                      </w:r>
                    </w:p>
                    <w:p w14:paraId="20FEEC4F" w14:textId="32353B24" w:rsidR="00E553A6" w:rsidRPr="00E553A6" w:rsidRDefault="00E553A6" w:rsidP="00E553A6">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8F2DBB">
                        <w:rPr>
                          <w:noProof/>
                        </w:rPr>
                        <w:t>1</w:t>
                      </w:r>
                      <w:r w:rsidRPr="00E553A6">
                        <w:fldChar w:fldCharType="end"/>
                      </w:r>
                      <w:bookmarkEnd w:id="6"/>
                      <w:r w:rsidRPr="00E553A6">
                        <w:t xml:space="preserve">. Example of data 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F2DBB" w:rsidRPr="00E553A6">
        <w:t xml:space="preserve">Fig. </w:t>
      </w:r>
      <w:r w:rsidR="008F2DBB">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043682">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F2DBB" w:rsidRPr="00E553A6">
        <w:t xml:space="preserve">Fig. </w:t>
      </w:r>
      <w:r w:rsidR="008F2DBB">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F2DBB" w:rsidRPr="00E553A6">
        <w:t xml:space="preserve">Fig. </w:t>
      </w:r>
      <w:r w:rsidR="008F2DBB">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043682">
      <w:pPr>
        <w:pStyle w:val="Body"/>
      </w:pPr>
    </w:p>
    <w:p w14:paraId="1EC38E46" w14:textId="0F5C08E0" w:rsidR="003B52D8" w:rsidRPr="003B0C3E" w:rsidRDefault="003B52D8" w:rsidP="00043682">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-1</m:t>
                  </m:r>
                  <m:r>
                    <m:rPr>
                      <m:sty m:val="p"/>
                    </m:rPr>
                    <m:t xml:space="preserve">,  </m:t>
                  </m:r>
                  <m:r>
                    <m:rPr>
                      <m:sty m:val="p"/>
                    </m:rPr>
                    <m:t>&amp;</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above</m:t>
                  </m:r>
                </m:e>
                <m:e>
                  <m:r>
                    <m:rPr>
                      <m:sty m:val="p"/>
                    </m:rPr>
                    <m:t> </m:t>
                  </m:r>
                  <m:r>
                    <m:rPr>
                      <m:sty m:val="p"/>
                    </m:rPr>
                    <m:t xml:space="preserve"> </m:t>
                  </m:r>
                  <m:r>
                    <m:rPr>
                      <m:sty m:val="p"/>
                    </m:rPr>
                    <m:t>1</m:t>
                  </m:r>
                  <m:r>
                    <m:rPr>
                      <m:sty m:val="p"/>
                    </m:rPr>
                    <m:t xml:space="preserve">,  </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below</m:t>
                  </m:r>
                </m:e>
              </m:eqArr>
            </m:e>
          </m:d>
        </m:oMath>
      </m:oMathPara>
    </w:p>
    <w:p w14:paraId="4F35DBA9" w14:textId="77777777" w:rsidR="00BC169A" w:rsidRDefault="00BC169A" w:rsidP="00043682">
      <w:pPr>
        <w:pStyle w:val="Body"/>
      </w:pPr>
    </w:p>
    <w:p w14:paraId="6038C021" w14:textId="3BB6CA47" w:rsidR="003B0C3E" w:rsidRDefault="003B0C3E" w:rsidP="00B04E3D">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043682"/>
    <w:p w14:paraId="486A264C" w14:textId="3DE6D76B" w:rsidR="003B0C3E" w:rsidRPr="00AF146E" w:rsidRDefault="003B0C3E" w:rsidP="00043682">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043682"/>
    <w:p w14:paraId="6BF24993" w14:textId="6C2E28B8" w:rsidR="00D7290D" w:rsidRDefault="003B0C3E" w:rsidP="00B04E3D">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F2DBB" w:rsidRPr="00E553A6">
        <w:t xml:space="preserve">Fig. </w:t>
      </w:r>
      <w:r w:rsidR="008F2DBB">
        <w:rPr>
          <w:noProof/>
        </w:rPr>
        <w:t>1</w:t>
      </w:r>
      <w:r w:rsidR="00B227A1">
        <w:rPr>
          <w:highlight w:val="yellow"/>
        </w:rPr>
        <w:fldChar w:fldCharType="end"/>
      </w:r>
      <w:r w:rsidR="00E83D86">
        <w:t>.</w:t>
      </w:r>
      <w:r w:rsidR="00D7290D">
        <w:t xml:space="preserve"> </w:t>
      </w:r>
    </w:p>
    <w:p w14:paraId="48FD8257" w14:textId="77777777" w:rsidR="00D7290D" w:rsidRDefault="00D7290D" w:rsidP="00043682">
      <w:pPr>
        <w:pStyle w:val="Heading2"/>
      </w:pPr>
      <w:r>
        <w:t>Problems with the linear model</w:t>
      </w:r>
    </w:p>
    <w:p w14:paraId="407E19D9" w14:textId="0063D00C" w:rsidR="00AF146E" w:rsidRDefault="009B0E8B" w:rsidP="00B04E3D">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8F2DBB">
        <w:t xml:space="preserve">Fig. </w:t>
      </w:r>
      <w:r w:rsidR="008F2DBB">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lastRenderedPageBreak/>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043682">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8F2DBB">
        <w:t xml:space="preserve">Fig. </w:t>
      </w:r>
      <w:r w:rsidR="008F2DBB">
        <w:rPr>
          <w:noProof/>
        </w:rPr>
        <w:t>2</w:t>
      </w:r>
      <w:r w:rsidR="00653F3B">
        <w:rPr>
          <w:highlight w:val="yellow"/>
        </w:rPr>
        <w:fldChar w:fldCharType="end"/>
      </w:r>
      <w:r w:rsidR="00653F3B">
        <w:t>A</w:t>
      </w:r>
      <w:r w:rsidR="00653F3B">
        <w:t xml:space="preserve">.1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6E59ACD0" w:rsidR="009B0E8B" w:rsidRDefault="00653F3B" w:rsidP="00043682">
      <w:pPr>
        <w:pStyle w:val="Body"/>
      </w:pPr>
      <w:r>
        <w:t xml:space="preserve">We can assess this assumption for all </w:t>
      </w:r>
      <w:proofErr w:type="spellStart"/>
      <w:r w:rsidR="008971C7">
        <w:t>visualizatons</w:t>
      </w:r>
      <w:proofErr w:type="spellEnd"/>
      <w:r>
        <w:t xml:space="preserve"> simultaneously by </w:t>
      </w:r>
      <w:r w:rsidR="008971C7">
        <w:t xml:space="preserve">examining the differences between the </w:t>
      </w:r>
      <w:r>
        <w:t xml:space="preserve">observed values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8F2DBB">
        <w:t xml:space="preserve">Fig. </w:t>
      </w:r>
      <w:r w:rsidR="008F2DBB">
        <w:rPr>
          <w:noProof/>
        </w:rPr>
        <w:t>2</w:t>
      </w:r>
      <w:r>
        <w:rPr>
          <w:highlight w:val="yellow"/>
        </w:rPr>
        <w:fldChar w:fldCharType="end"/>
      </w:r>
      <w:r>
        <w:t>A</w:t>
      </w:r>
      <w:r>
        <w:t xml:space="preserve">.2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970FAA2" w14:textId="34527743" w:rsidR="00FB262F" w:rsidRPr="00EB3DDB" w:rsidRDefault="00314127" w:rsidP="00043682">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F2DBB">
        <w:t xml:space="preserve">Fig. </w:t>
      </w:r>
      <w:r w:rsidR="008F2DBB">
        <w:rPr>
          <w:noProof/>
        </w:rPr>
        <w:t>2</w:t>
      </w:r>
      <w:r w:rsidR="008971C7">
        <w:rPr>
          <w:highlight w:val="yellow"/>
        </w:rPr>
        <w:fldChar w:fldCharType="end"/>
      </w:r>
      <w:r w:rsidR="008971C7">
        <w:t>A</w:t>
      </w:r>
      <w:r w:rsidR="008971C7">
        <w:t>.3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p>
    <w:p w14:paraId="1E4BD519" w14:textId="6FEF8D95" w:rsidR="00122330" w:rsidRDefault="00A37D0A" w:rsidP="00043682">
      <w:pPr>
        <w:pStyle w:val="Heading1"/>
      </w:pPr>
      <w:bookmarkStart w:id="7" w:name="_Ref415008651"/>
      <w:r w:rsidRPr="00AF146E">
        <w:rPr>
          <w:noProof/>
        </w:rPr>
        <mc:AlternateContent>
          <mc:Choice Requires="wps">
            <w:drawing>
              <wp:anchor distT="45720" distB="45720" distL="114300" distR="114300" simplePos="0" relativeHeight="251660800" behindDoc="0" locked="0" layoutInCell="1" allowOverlap="1" wp14:anchorId="5D898B75" wp14:editId="4216C3E7">
                <wp:simplePos x="0" y="0"/>
                <wp:positionH relativeFrom="page">
                  <wp:posOffset>685800</wp:posOffset>
                </wp:positionH>
                <wp:positionV relativeFrom="margin">
                  <wp:posOffset>1270</wp:posOffset>
                </wp:positionV>
                <wp:extent cx="6510655" cy="542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655" cy="5423535"/>
                        </a:xfrm>
                        <a:prstGeom prst="rect">
                          <a:avLst/>
                        </a:prstGeom>
                        <a:solidFill>
                          <a:srgbClr val="FFFFFF"/>
                        </a:solidFill>
                        <a:ln w="9525">
                          <a:noFill/>
                          <a:miter lim="800000"/>
                          <a:headEnd/>
                          <a:tailEnd/>
                        </a:ln>
                      </wps:spPr>
                      <wps:txbx>
                        <w:txbxContent>
                          <w:p w14:paraId="1797466E" w14:textId="3004EC2F" w:rsidR="001B4E46" w:rsidRPr="00850159" w:rsidRDefault="00B04E3D" w:rsidP="00043682">
                            <w:r>
                              <w:rPr>
                                <w:noProof/>
                                <w:lang w:val="en-US"/>
                              </w:rPr>
                              <w:drawing>
                                <wp:inline distT="0" distB="0" distL="0" distR="0" wp14:anchorId="47E590A7" wp14:editId="1A7444BE">
                                  <wp:extent cx="6501765" cy="492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175A72E" w14:textId="77777777" w:rsidR="001B4E46" w:rsidRDefault="001B4E46" w:rsidP="00E553A6">
                            <w:pPr>
                              <w:pStyle w:val="FigureCaption"/>
                            </w:pPr>
                            <w:bookmarkStart w:id="8" w:name="_Ref415007748"/>
                            <w:r>
                              <w:t xml:space="preserve">Fig. </w:t>
                            </w:r>
                            <w:r>
                              <w:fldChar w:fldCharType="begin"/>
                            </w:r>
                            <w:r>
                              <w:instrText xml:space="preserve"> SEQ Fig. \* ARABIC </w:instrText>
                            </w:r>
                            <w:r>
                              <w:fldChar w:fldCharType="separate"/>
                            </w:r>
                            <w:r w:rsidR="008F2DBB">
                              <w:rPr>
                                <w:noProof/>
                              </w:rPr>
                              <w:t>2</w:t>
                            </w:r>
                            <w:r>
                              <w:rPr>
                                <w:noProof/>
                              </w:rPr>
                              <w:fldChar w:fldCharType="end"/>
                            </w:r>
                            <w:bookmarkEnd w:id="8"/>
                            <w:r>
                              <w:t xml:space="preserve"> </w:t>
                            </w:r>
                            <w:r w:rsidR="008E5E2D">
                              <w:t>Comparis</w:t>
                            </w:r>
                            <w:r w:rsidR="008971C7">
                              <w:t xml:space="preserve">on of fits of the linear model (Section </w:t>
                            </w:r>
                            <w:r w:rsidR="008971C7">
                              <w:fldChar w:fldCharType="begin"/>
                            </w:r>
                            <w:r w:rsidR="008971C7">
                              <w:instrText xml:space="preserve"> REF _Ref415008636 \r \h </w:instrText>
                            </w:r>
                            <w:r w:rsidR="008971C7">
                              <w:fldChar w:fldCharType="separate"/>
                            </w:r>
                            <w:r w:rsidR="008F2DBB">
                              <w:t>2</w:t>
                            </w:r>
                            <w:r w:rsidR="008971C7">
                              <w:fldChar w:fldCharType="end"/>
                            </w:r>
                            <w:r w:rsidR="008971C7">
                              <w:t xml:space="preserve">) and the log-linear model (Section </w:t>
                            </w:r>
                            <w:r w:rsidR="008971C7">
                              <w:fldChar w:fldCharType="begin"/>
                            </w:r>
                            <w:r w:rsidR="008971C7">
                              <w:instrText xml:space="preserve"> REF _Ref415008651 \r \h </w:instrText>
                            </w:r>
                            <w:r w:rsidR="008971C7">
                              <w:fldChar w:fldCharType="separate"/>
                            </w:r>
                            <w:r w:rsidR="008F2DBB">
                              <w:t>3</w:t>
                            </w:r>
                            <w:r w:rsidR="008971C7">
                              <w:fldChar w:fldCharType="end"/>
                            </w:r>
                            <w:r w:rsidR="008E5E2D">
                              <w:t xml:space="preserve">). Example fits of each model to scatterplot-negative are shown in A.1 and B.1. Plots of normalized residuals for all visualization </w:t>
                            </w:r>
                            <w:r w:rsidR="008E5E2D" w:rsidRPr="008E5E2D">
                              <w:t>×</w:t>
                            </w:r>
                            <w:r w:rsidR="008E5E2D">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8" type="#_x0000_t202" style="position:absolute;left:0;text-align:left;margin-left:54pt;margin-top:.1pt;width:512.65pt;height:427.05pt;z-index:251660800;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" stroked="f">
                <v:textbox style="mso-fit-shape-to-text:t" inset="0,0,0,0">
                  <w:txbxContent>
                    <w:p w14:paraId="1797466E" w14:textId="3004EC2F" w:rsidR="001B4E46" w:rsidRPr="00850159" w:rsidRDefault="00B04E3D" w:rsidP="00043682">
                      <w:r>
                        <w:rPr>
                          <w:noProof/>
                          <w:lang w:val="en-US"/>
                        </w:rPr>
                        <w:drawing>
                          <wp:inline distT="0" distB="0" distL="0" distR="0" wp14:anchorId="47E590A7" wp14:editId="1A7444BE">
                            <wp:extent cx="6501765" cy="4922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175A72E" w14:textId="77777777" w:rsidR="001B4E46" w:rsidRDefault="001B4E46" w:rsidP="00E553A6">
                      <w:pPr>
                        <w:pStyle w:val="FigureCaption"/>
                      </w:pPr>
                      <w:bookmarkStart w:id="9" w:name="_Ref415007748"/>
                      <w:r>
                        <w:t xml:space="preserve">Fig. </w:t>
                      </w:r>
                      <w:r>
                        <w:fldChar w:fldCharType="begin"/>
                      </w:r>
                      <w:r>
                        <w:instrText xml:space="preserve"> SEQ Fig. \* ARABIC </w:instrText>
                      </w:r>
                      <w:r>
                        <w:fldChar w:fldCharType="separate"/>
                      </w:r>
                      <w:r w:rsidR="008F2DBB">
                        <w:rPr>
                          <w:noProof/>
                        </w:rPr>
                        <w:t>2</w:t>
                      </w:r>
                      <w:r>
                        <w:rPr>
                          <w:noProof/>
                        </w:rPr>
                        <w:fldChar w:fldCharType="end"/>
                      </w:r>
                      <w:bookmarkEnd w:id="9"/>
                      <w:r>
                        <w:t xml:space="preserve"> </w:t>
                      </w:r>
                      <w:r w:rsidR="008E5E2D">
                        <w:t>Comparis</w:t>
                      </w:r>
                      <w:r w:rsidR="008971C7">
                        <w:t xml:space="preserve">on of fits of the linear model (Section </w:t>
                      </w:r>
                      <w:r w:rsidR="008971C7">
                        <w:fldChar w:fldCharType="begin"/>
                      </w:r>
                      <w:r w:rsidR="008971C7">
                        <w:instrText xml:space="preserve"> REF _Ref415008636 \r \h </w:instrText>
                      </w:r>
                      <w:r w:rsidR="008971C7">
                        <w:fldChar w:fldCharType="separate"/>
                      </w:r>
                      <w:r w:rsidR="008F2DBB">
                        <w:t>2</w:t>
                      </w:r>
                      <w:r w:rsidR="008971C7">
                        <w:fldChar w:fldCharType="end"/>
                      </w:r>
                      <w:r w:rsidR="008971C7">
                        <w:t xml:space="preserve">) and the log-linear model (Section </w:t>
                      </w:r>
                      <w:r w:rsidR="008971C7">
                        <w:fldChar w:fldCharType="begin"/>
                      </w:r>
                      <w:r w:rsidR="008971C7">
                        <w:instrText xml:space="preserve"> REF _Ref415008651 \r \h </w:instrText>
                      </w:r>
                      <w:r w:rsidR="008971C7">
                        <w:fldChar w:fldCharType="separate"/>
                      </w:r>
                      <w:r w:rsidR="008F2DBB">
                        <w:t>3</w:t>
                      </w:r>
                      <w:r w:rsidR="008971C7">
                        <w:fldChar w:fldCharType="end"/>
                      </w:r>
                      <w:r w:rsidR="008E5E2D">
                        <w:t xml:space="preserve">). Example fits of each model to scatterplot-negative are shown in A.1 and B.1. Plots of normalized residuals for all visualization </w:t>
                      </w:r>
                      <w:r w:rsidR="008E5E2D" w:rsidRPr="008E5E2D">
                        <w:t>×</w:t>
                      </w:r>
                      <w:r w:rsidR="008E5E2D">
                        <w:t xml:space="preserve"> direction pairs are shown in A.2 and B.2. Density plots of normalized residuals with comparison to the standard normal distribution are shown in A.3 and B.3.</w:t>
                      </w:r>
                    </w:p>
                  </w:txbxContent>
                </v:textbox>
                <w10:wrap type="square" anchorx="page" anchory="margin"/>
              </v:shape>
            </w:pict>
          </mc:Fallback>
        </mc:AlternateContent>
      </w:r>
      <w:r w:rsidR="00122330" w:rsidRPr="00AF146E">
        <w:t>Model 2: Log-Linear Model</w:t>
      </w:r>
      <w:bookmarkEnd w:id="7"/>
    </w:p>
    <w:p w14:paraId="5E3AD50E" w14:textId="39958A67" w:rsidR="009B0E57" w:rsidRDefault="009B0E57" w:rsidP="00B04E3D">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t>
      </w:r>
      <w:r w:rsidR="00EB3DDB">
        <w:lastRenderedPageBreak/>
        <w:t>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xml:space="preserve">. The log-linear model is as follows (differences from previous model in </w:t>
      </w:r>
      <w:r w:rsidR="005A5673" w:rsidRPr="005A5673">
        <w:rPr>
          <w:color w:val="C00000"/>
        </w:rPr>
        <w:t>red</w:t>
      </w:r>
      <w:r w:rsidR="00645A2C">
        <w:t>):</w:t>
      </w:r>
    </w:p>
    <w:p w14:paraId="120C640A" w14:textId="77777777" w:rsidR="00645A2C" w:rsidRPr="00AF146E" w:rsidRDefault="00645A2C" w:rsidP="00043682"/>
    <w:p w14:paraId="006680F8" w14:textId="7FF7D3C0" w:rsidR="00645A2C" w:rsidRPr="00AF146E" w:rsidRDefault="00645A2C" w:rsidP="00043682">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043682">
      <w:pPr>
        <w:pStyle w:val="Body"/>
      </w:pPr>
    </w:p>
    <w:p w14:paraId="5F6A62D3" w14:textId="6E77521D" w:rsidR="00645A2C" w:rsidRDefault="00645A2C" w:rsidP="00B04E3D">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F2DBB">
        <w:t xml:space="preserve">Fig. </w:t>
      </w:r>
      <w:r w:rsidR="008F2DBB">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not previously discussed: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043682">
      <w:pPr>
        <w:pStyle w:val="Heading2"/>
      </w:pPr>
      <w:r>
        <w:t>D</w:t>
      </w:r>
      <w:r w:rsidR="00374152">
        <w:t xml:space="preserve">ata </w:t>
      </w:r>
      <w:r>
        <w:t xml:space="preserve">dropped </w:t>
      </w:r>
      <w:r w:rsidR="00374152">
        <w:t>from the analysis so far</w:t>
      </w:r>
    </w:p>
    <w:p w14:paraId="288AAB57" w14:textId="77777777" w:rsidR="008560D3" w:rsidRDefault="008560D3" w:rsidP="00B04E3D">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B9E3990" w:rsidR="008560D3" w:rsidRDefault="00553ED8" w:rsidP="00043682">
      <w:pPr>
        <w:pStyle w:val="Body"/>
      </w:pPr>
      <w:r w:rsidRPr="00553ED8">
        <w:rPr>
          <w:b/>
        </w:rPr>
        <w:t>Outliers</w:t>
      </w:r>
      <w:r>
        <w:t>. W</w:t>
      </w:r>
      <w:r w:rsidR="008560D3" w:rsidRPr="008560D3">
        <w:t>ithin</w:t>
      </w:r>
      <w:r w:rsidR="008560D3">
        <w:t xml:space="preserve"> each </w:t>
      </w:r>
      <w:r w:rsidR="00D20D86" w:rsidRPr="00D20D86">
        <w:t>condition</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043682">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150BE474" w14:textId="36043D85" w:rsidR="00122330" w:rsidRPr="00AF146E" w:rsidRDefault="00C63FB1" w:rsidP="00043682">
      <w:pPr>
        <w:pStyle w:val="Body"/>
      </w:pPr>
      <w:r w:rsidRPr="00AF146E">
        <w:t xml:space="preserve">Importantly, in the case of points near or beyond this boundary, we can say that these observations probably represent JNDs of .45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043682">
      <w:pPr>
        <w:pStyle w:val="Heading1"/>
      </w:pPr>
      <w:r w:rsidRPr="00AF146E">
        <w:t>Model 3: Censored Log-Linear Model</w:t>
      </w:r>
    </w:p>
    <w:p w14:paraId="5498328E" w14:textId="09243AFB" w:rsidR="00C63FB1" w:rsidRPr="00AF146E" w:rsidRDefault="00634CA6" w:rsidP="00B04E3D">
      <w:pPr>
        <w:pStyle w:val="BodyNoIndent"/>
      </w:pPr>
      <w:r>
        <w:t>Censored regression can be</w:t>
      </w:r>
      <w:r w:rsidR="00C63FB1" w:rsidRPr="00AF146E">
        <w:t xml:space="preserve">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 In this case, while we cannot</w:t>
      </w:r>
      <w:r>
        <w:t xml:space="preserve"> reliably</w:t>
      </w:r>
      <w:r w:rsidR="00C63FB1" w:rsidRPr="00AF146E">
        <w:t xml:space="preserve"> observe certain values of JND — either because the setup of the experiment </w:t>
      </w:r>
      <w:r w:rsidR="00C63FB1" w:rsidRPr="00AF146E">
        <w:lastRenderedPageBreak/>
        <w:t xml:space="preserve">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043682"/>
    <w:p w14:paraId="7E663E6B" w14:textId="77777777" w:rsidR="0096658C" w:rsidRDefault="00C63FB1" w:rsidP="00B04E3D">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B04E3D">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B04E3D">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B04E3D">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B04E3D">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043682">
      <w:pPr>
        <w:pStyle w:val="Body"/>
      </w:pPr>
    </w:p>
    <w:p w14:paraId="5A384B5D" w14:textId="674B9901" w:rsidR="00047789" w:rsidRPr="003C677D" w:rsidRDefault="00047789" w:rsidP="00043682">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m:t>
                        </m:r>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m:t>
                        </m:r>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1</m:t>
                        </m:r>
                      </m:e>
                    </m:eqArr>
                  </m:e>
                </m:d>
              </m:e>
            </m:mr>
          </m:m>
        </m:oMath>
      </m:oMathPara>
    </w:p>
    <w:p w14:paraId="3CB021BA" w14:textId="77777777" w:rsidR="00EE5282" w:rsidRPr="00EE5282" w:rsidRDefault="00EE5282" w:rsidP="00043682">
      <w:pPr>
        <w:pStyle w:val="Body"/>
      </w:pPr>
    </w:p>
    <w:p w14:paraId="4C0AA879" w14:textId="24585279" w:rsidR="007D0B04" w:rsidRDefault="00047789" w:rsidP="00B04E3D">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w:t>
      </w:r>
      <w:proofErr w:type="spellStart"/>
      <w:r w:rsidR="00551318">
        <w:t>ifferences</w:t>
      </w:r>
      <w:proofErr w:type="spellEnd"/>
      <w:r w:rsidR="00551318">
        <w:t xml:space="preserve"> from previous model in </w:t>
      </w:r>
      <w:r w:rsidR="005A5673" w:rsidRPr="005A5673">
        <w:rPr>
          <w:color w:val="C00000"/>
        </w:rPr>
        <w:t>red</w:t>
      </w:r>
      <w:r w:rsidR="00551318">
        <w:t>)</w:t>
      </w:r>
      <w:r>
        <w:t>:</w:t>
      </w:r>
    </w:p>
    <w:p w14:paraId="4FEE03DF" w14:textId="77777777" w:rsidR="00047789" w:rsidRDefault="00047789" w:rsidP="00043682">
      <w:pPr>
        <w:pStyle w:val="Body"/>
      </w:pPr>
    </w:p>
    <w:p w14:paraId="79175AA6" w14:textId="5E1F986A" w:rsidR="00047789" w:rsidRPr="00AF146E" w:rsidRDefault="00047789" w:rsidP="00043682">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043682">
      <w:pPr>
        <w:pStyle w:val="Body"/>
      </w:pPr>
    </w:p>
    <w:p w14:paraId="0D3AFEF1" w14:textId="5B396356" w:rsidR="00047789" w:rsidRPr="00047789" w:rsidRDefault="00374501" w:rsidP="00B04E3D">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043682">
      <w:pPr>
        <w:pStyle w:val="Body"/>
      </w:pPr>
    </w:p>
    <w:p w14:paraId="2D1A5F8E" w14:textId="0B3BA30C" w:rsidR="00047789" w:rsidRPr="0096658C" w:rsidRDefault="00047789" w:rsidP="00043682">
      <w:pPr>
        <w:rPr>
          <w:rFonts w:ascii="Times" w:hAnsi="Times"/>
          <w:color w:val="C00000"/>
        </w:rPr>
      </w:pPr>
      <m:oMathPara>
        <m:oMathParaPr>
          <m:jc m:val="center"/>
        </m:oMathParaPr>
        <m:oMath>
          <m:m>
            <m:mPr>
              <m:cGpRule m:val="4"/>
              <m:cGp m:val="1"/>
              <m:mcs>
                <m:mc>
                  <m:mcPr>
                    <m:count m:val="1"/>
                    <m:mcJc m:val="right"/>
                  </m:mcPr>
                </m:mc>
                <m:mc>
                  <m:mcPr>
                    <m:count m:val="1"/>
                    <m:mcJc m:val="center"/>
                  </m:mcPr>
                </m:mc>
                <m:mc>
                  <m:mcPr>
                    <m:count m:val="1"/>
                    <m:mcJc m:val="left"/>
                  </m:mcPr>
                </m:mc>
              </m:mcs>
              <m:ctrlPr>
                <w:rPr>
                  <w:color w:val="C00000"/>
                </w:rPr>
              </m:ctrlPr>
            </m:mPr>
            <m:mr>
              <m:e>
                <m:sSub>
                  <m:sSubPr>
                    <m:ctrlPr>
                      <w:rPr>
                        <w:color w:val="C00000"/>
                      </w:rPr>
                    </m:ctrlPr>
                  </m:sSubPr>
                  <m:e>
                    <m:r>
                      <w:rPr>
                        <w:color w:val="C00000"/>
                      </w:rPr>
                      <m:t>y</m:t>
                    </m:r>
                  </m:e>
                  <m:sub>
                    <m:r>
                      <w:rPr>
                        <w:color w:val="C00000"/>
                      </w:rPr>
                      <m:t>i</m:t>
                    </m:r>
                    <m:r>
                      <m:rPr>
                        <m:sty m:val="p"/>
                      </m:rPr>
                      <w:rPr>
                        <w:color w:val="C00000"/>
                      </w:rPr>
                      <m:t>,</m:t>
                    </m:r>
                    <m:r>
                      <w:rPr>
                        <w:color w:val="C00000"/>
                      </w:rPr>
                      <m:t>v</m:t>
                    </m:r>
                  </m:sub>
                </m:sSub>
              </m:e>
              <m:e>
                <m:r>
                  <m:rPr>
                    <m:sty m:val="p"/>
                  </m:rPr>
                  <w:rPr>
                    <w:color w:val="C00000"/>
                  </w:rPr>
                  <m:t>=</m:t>
                </m:r>
              </m:e>
              <m:e>
                <m:d>
                  <m:dPr>
                    <m:begChr m:val="{"/>
                    <m:endChr m:val=""/>
                    <m:ctrlPr>
                      <w:rPr>
                        <w:color w:val="C00000"/>
                      </w:rPr>
                    </m:ctrlPr>
                  </m:dPr>
                  <m:e>
                    <m:eqArr>
                      <m:eqArrPr>
                        <m:ctrlPr>
                          <w:rPr>
                            <w:color w:val="C00000"/>
                          </w:rPr>
                        </m:ctrlPr>
                      </m:eqArrPr>
                      <m:e>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m:rPr>
                            <m:sty m:val="p"/>
                          </m:rP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m:rPr>
                            <m:sty m:val="p"/>
                          </m:rPr>
                          <w:rPr>
                            <w:color w:val="C00000"/>
                          </w:rPr>
                          <m: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
                        <m:sSub>
                          <m:sSubPr>
                            <m:ctrlPr>
                              <w:rPr>
                                <w:color w:val="C00000"/>
                              </w:rPr>
                            </m:ctrlPr>
                          </m:sSubPr>
                          <m:e>
                            <m:r>
                              <w:rPr>
                                <w:color w:val="C00000"/>
                              </w:rPr>
                              <m:t>c</m:t>
                            </m:r>
                          </m:e>
                          <m:sub>
                            <m:r>
                              <w:rPr>
                                <w:color w:val="C00000"/>
                              </w:rPr>
                              <m:t>i</m:t>
                            </m:r>
                            <m:r>
                              <m:rPr>
                                <m:sty m:val="p"/>
                              </m:rPr>
                              <w:rPr>
                                <w:color w:val="C00000"/>
                              </w:rPr>
                              <m:t>,</m:t>
                            </m:r>
                            <m:r>
                              <w:rPr>
                                <w:color w:val="C00000"/>
                              </w:rPr>
                              <m:t>v</m:t>
                            </m:r>
                          </m:sub>
                        </m:sSub>
                        <m:r>
                          <m:rPr>
                            <m:sty m:val="p"/>
                          </m:rP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m:rPr>
                            <m:sty m:val="p"/>
                          </m:rPr>
                          <w:rPr>
                            <w:color w:val="C00000"/>
                          </w:rPr>
                          <m:t>&gt;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qArr>
                  </m:e>
                </m:d>
              </m:e>
            </m:mr>
          </m:m>
        </m:oMath>
      </m:oMathPara>
    </w:p>
    <w:p w14:paraId="67D087BA" w14:textId="77777777" w:rsidR="00047789" w:rsidRDefault="00047789" w:rsidP="00043682">
      <w:pPr>
        <w:pStyle w:val="Body"/>
      </w:pPr>
    </w:p>
    <w:p w14:paraId="45F3CCCD" w14:textId="77777777" w:rsidR="00047789" w:rsidRDefault="00701E02" w:rsidP="00043682">
      <w:pPr>
        <w:pStyle w:val="Heading2"/>
      </w:pPr>
      <w:r>
        <w:t>Bias in uncensored model</w:t>
      </w:r>
    </w:p>
    <w:p w14:paraId="3504B355" w14:textId="6DF8CF46" w:rsidR="00701E02" w:rsidRPr="00701E02" w:rsidRDefault="00701E02" w:rsidP="00B04E3D">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043682">
      <w:pPr>
        <w:pStyle w:val="Heading1"/>
      </w:pPr>
      <w:r w:rsidRPr="00AF146E">
        <w:t>Model 4: Bayesian Censored Log-Linear Model</w:t>
      </w:r>
    </w:p>
    <w:p w14:paraId="6550305C" w14:textId="77777777" w:rsidR="007D0B04" w:rsidRPr="00AF146E" w:rsidRDefault="007D0B04" w:rsidP="00B04E3D">
      <w:pPr>
        <w:pStyle w:val="ListParagraph"/>
        <w:numPr>
          <w:ilvl w:val="0"/>
          <w:numId w:val="45"/>
        </w:numPr>
      </w:pPr>
      <w:r w:rsidRPr="00AF146E">
        <w:t>Derive priors</w:t>
      </w:r>
    </w:p>
    <w:p w14:paraId="505C20BF" w14:textId="77777777" w:rsidR="007D0B04" w:rsidRPr="00AF146E" w:rsidRDefault="007D0B04" w:rsidP="00B04E3D">
      <w:pPr>
        <w:pStyle w:val="ListParagraph"/>
        <w:numPr>
          <w:ilvl w:val="0"/>
          <w:numId w:val="45"/>
        </w:numPr>
      </w:pPr>
      <w:r w:rsidRPr="00AF146E">
        <w:t>Demonstrate model</w:t>
      </w:r>
    </w:p>
    <w:p w14:paraId="76A69427" w14:textId="57DFF444" w:rsidR="00B04E3D" w:rsidRDefault="00B04E3D" w:rsidP="00B04E3D">
      <w:pPr>
        <w:pStyle w:val="ListParagraph"/>
        <w:numPr>
          <w:ilvl w:val="0"/>
          <w:numId w:val="45"/>
        </w:numPr>
      </w:pPr>
      <w:r>
        <w:t xml:space="preserve">Add participant effect (likely varying-intercept only, may need discussion for why w.r.t. convergence). See the following: </w:t>
      </w:r>
      <w:r>
        <w:t xml:space="preserve">I've gone back and forth on that one so far. Including random effects with varying slope and intercept was causing </w:t>
      </w:r>
      <w:r>
        <w:lastRenderedPageBreak/>
        <w:t xml:space="preserve">problems with convergence (particularly in the non-Bayesian version of the model), I think because there aren't actually that many data points per person (4), though theoretically for the Bayesian model that just means run it a lot longer. Fitting just a varying-intercept-only model worked just fine. That model is slightly less interesting but easily included in the paper, which I can introduce as a slight tweak to the model in the Bayesian model section. </w:t>
      </w:r>
    </w:p>
    <w:p w14:paraId="79612BBB" w14:textId="6F8E8152" w:rsidR="007D0B04" w:rsidRDefault="00B04E3D" w:rsidP="00B04E3D">
      <w:pPr>
        <w:pStyle w:val="ListParagraph"/>
      </w:pPr>
      <w:r>
        <w:t>The advantage of the varying-slope-and-intercepts model compared to the varying-intercept-only model would have been it tells us something about people having different sensitivities to r (not just different average ability to detect differences in r). I think a reasonable approach in the short term is probably to write up the varying-intercept model and include some of this discussion in the paper.</w:t>
      </w:r>
    </w:p>
    <w:p w14:paraId="379851C5" w14:textId="6985C2D0" w:rsidR="001B4E46" w:rsidRPr="00AF146E" w:rsidRDefault="001B4E46" w:rsidP="00B04E3D">
      <w:pPr>
        <w:pStyle w:val="ListParagraph"/>
        <w:numPr>
          <w:ilvl w:val="0"/>
          <w:numId w:val="45"/>
        </w:numPr>
      </w:pPr>
      <w:r>
        <w:t>Possibly talk about differences in variance</w:t>
      </w:r>
    </w:p>
    <w:p w14:paraId="1FD797CD" w14:textId="77777777" w:rsidR="00FF3F6D" w:rsidRDefault="007D0B04" w:rsidP="00B04E3D">
      <w:pPr>
        <w:pStyle w:val="ListParagraph"/>
        <w:numPr>
          <w:ilvl w:val="0"/>
          <w:numId w:val="45"/>
        </w:numPr>
      </w:pPr>
      <w:r w:rsidRPr="00AF146E">
        <w:t>Simulate drawing random distribution to derive expected differences given unknown correlation</w:t>
      </w:r>
    </w:p>
    <w:p w14:paraId="23DCFC17" w14:textId="2801EAF5" w:rsidR="0096658C" w:rsidRPr="00AF146E" w:rsidRDefault="0096658C" w:rsidP="00B04E3D">
      <w:pPr>
        <w:pStyle w:val="ListParagraph"/>
        <w:numPr>
          <w:ilvl w:val="0"/>
          <w:numId w:val="45"/>
        </w:numPr>
      </w:pPr>
      <w:r>
        <w:t xml:space="preserve">Compare final model </w:t>
      </w:r>
      <w:proofErr w:type="spellStart"/>
      <w:r>
        <w:t>viz</w:t>
      </w:r>
      <w:proofErr w:type="spellEnd"/>
      <w:r>
        <w:t xml:space="preserve"> to linear fit (like Fig 6 in Harrison)</w:t>
      </w:r>
    </w:p>
    <w:p w14:paraId="2CE7587C" w14:textId="77777777" w:rsidR="00A34301" w:rsidRPr="00AF146E" w:rsidRDefault="00A34301" w:rsidP="00043682">
      <w:pPr>
        <w:pStyle w:val="Heading1"/>
      </w:pPr>
      <w:r w:rsidRPr="00AF146E">
        <w:t>Partial Ranking of Visualizations</w:t>
      </w:r>
    </w:p>
    <w:p w14:paraId="423A4BB0" w14:textId="77777777" w:rsidR="007F0D1F" w:rsidRPr="00AF146E" w:rsidRDefault="007F0D1F" w:rsidP="00B04E3D">
      <w:pPr>
        <w:pStyle w:val="ListParagraph"/>
        <w:numPr>
          <w:ilvl w:val="0"/>
          <w:numId w:val="45"/>
        </w:numPr>
      </w:pPr>
      <w:r w:rsidRPr="00AF146E">
        <w:t>Given a problem space with datasets having some known/estimated distribution of r, easy to re-compute rankings from the model (possibly put in discussion)</w:t>
      </w:r>
    </w:p>
    <w:p w14:paraId="51767315" w14:textId="77777777" w:rsidR="00A34301" w:rsidRPr="00AF146E" w:rsidRDefault="00A34301" w:rsidP="00043682">
      <w:pPr>
        <w:pStyle w:val="Heading1"/>
      </w:pPr>
      <w:r w:rsidRPr="00AF146E">
        <w:t>Discussion</w:t>
      </w:r>
    </w:p>
    <w:p w14:paraId="4829C5CB" w14:textId="77777777" w:rsidR="00A34301" w:rsidRPr="00AF146E" w:rsidRDefault="00A34301" w:rsidP="00B04E3D">
      <w:pPr>
        <w:pStyle w:val="ListParagraph"/>
        <w:numPr>
          <w:ilvl w:val="0"/>
          <w:numId w:val="45"/>
        </w:numPr>
      </w:pPr>
      <w:commentRangeStart w:id="10"/>
      <w:r w:rsidRPr="00AF146E">
        <w:t>Censoring</w:t>
      </w:r>
      <w:commentRangeEnd w:id="10"/>
      <w:r w:rsidR="00B04E3D">
        <w:rPr>
          <w:rStyle w:val="CommentReference"/>
          <w:rFonts w:ascii="Cambria Math" w:hAnsi="Cambria Math"/>
        </w:rPr>
        <w:commentReference w:id="10"/>
      </w:r>
      <w:r w:rsidRPr="00AF146E">
        <w:t xml:space="preserve"> probably useful in other similar experiments with thresholds that are </w:t>
      </w:r>
      <w:proofErr w:type="spellStart"/>
      <w:r w:rsidRPr="00AF146E">
        <w:t>artifacts</w:t>
      </w:r>
      <w:proofErr w:type="spellEnd"/>
      <w:r w:rsidRPr="00AF146E">
        <w:t xml:space="preserve"> of the data collection process.</w:t>
      </w:r>
    </w:p>
    <w:p w14:paraId="0595DC6F" w14:textId="77777777" w:rsidR="00A34301" w:rsidRDefault="00A34301" w:rsidP="00B04E3D">
      <w:pPr>
        <w:pStyle w:val="ListParagraph"/>
        <w:numPr>
          <w:ilvl w:val="0"/>
          <w:numId w:val="45"/>
        </w:numPr>
      </w:pPr>
      <w:r w:rsidRPr="00AF146E">
        <w:t>Might be something in here about perceptual “laws</w:t>
      </w:r>
      <w:r w:rsidR="007F0D1F" w:rsidRPr="00AF146E">
        <w:t xml:space="preserve">”, model fitting, individual differences, </w:t>
      </w:r>
      <w:proofErr w:type="spellStart"/>
      <w:r w:rsidR="007F0D1F" w:rsidRPr="00AF146E">
        <w:t>etc</w:t>
      </w:r>
      <w:proofErr w:type="spellEnd"/>
    </w:p>
    <w:p w14:paraId="52E0FCA5" w14:textId="30956357" w:rsidR="00875331" w:rsidRDefault="00875331" w:rsidP="00B04E3D">
      <w:pPr>
        <w:pStyle w:val="ListParagraph"/>
        <w:numPr>
          <w:ilvl w:val="0"/>
          <w:numId w:val="45"/>
        </w:numPr>
      </w:pPr>
      <w:r>
        <w:t xml:space="preserve">Other approaches could have tried --- other transformations, other error distributions, </w:t>
      </w:r>
      <w:proofErr w:type="gramStart"/>
      <w:r>
        <w:t>truncation</w:t>
      </w:r>
      <w:proofErr w:type="gramEnd"/>
      <w:r>
        <w:t>. None fit as well or were as parsimonious as the log transformation.</w:t>
      </w:r>
    </w:p>
    <w:p w14:paraId="0F849ADF" w14:textId="6D361B93" w:rsidR="00BC1180" w:rsidRPr="00AF146E" w:rsidRDefault="00BC1180" w:rsidP="00B04E3D">
      <w:pPr>
        <w:pStyle w:val="ListParagraph"/>
        <w:numPr>
          <w:ilvl w:val="0"/>
          <w:numId w:val="45"/>
        </w:numPr>
      </w:pPr>
      <w:r>
        <w:t>Reproducibility, code, data</w:t>
      </w:r>
    </w:p>
    <w:p w14:paraId="61364013" w14:textId="77777777" w:rsidR="00EB3DDB" w:rsidRPr="00EB3DDB" w:rsidRDefault="00A34301" w:rsidP="00043682">
      <w:pPr>
        <w:pStyle w:val="Heading1"/>
      </w:pPr>
      <w:r w:rsidRPr="00AF146E">
        <w:t>Conclusion</w:t>
      </w:r>
    </w:p>
    <w:p w14:paraId="79450A1E" w14:textId="77777777" w:rsidR="00BF4F16" w:rsidRPr="00AF146E" w:rsidRDefault="00BF4F16" w:rsidP="00043682">
      <w:pPr>
        <w:pStyle w:val="AcknowledgementTitle"/>
      </w:pPr>
      <w:r w:rsidRPr="00AF146E">
        <w:t>Acknowledgments</w:t>
      </w:r>
    </w:p>
    <w:p w14:paraId="35702083" w14:textId="3D4C15CD" w:rsidR="00EB3DDB" w:rsidRPr="00EB3DDB" w:rsidRDefault="00A34301" w:rsidP="00B04E3D">
      <w:pPr>
        <w:pStyle w:val="Acknowledgements"/>
        <w:numPr>
          <w:ilvl w:val="0"/>
          <w:numId w:val="45"/>
        </w:numPr>
      </w:pPr>
      <w:r w:rsidRPr="00AF146E">
        <w:t>Original authors?</w:t>
      </w:r>
    </w:p>
    <w:p w14:paraId="299C1955" w14:textId="77777777" w:rsidR="00BF4F16" w:rsidRPr="00AF146E" w:rsidRDefault="00BF4F16" w:rsidP="00043682">
      <w:pPr>
        <w:pStyle w:val="ReferenceTitle"/>
      </w:pPr>
      <w:r w:rsidRPr="00AF146E">
        <w:t>References</w:t>
      </w:r>
    </w:p>
    <w:bookmarkStart w:id="11" w:name="_Ref6979508"/>
    <w:p w14:paraId="4C7BA8A4" w14:textId="0D2E7F2A" w:rsidR="00634CA6" w:rsidRPr="00634CA6" w:rsidRDefault="00CA5B68" w:rsidP="0096658C">
      <w:pPr>
        <w:pStyle w:val="Referencenonumbers"/>
        <w:divId w:val="1958297699"/>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634CA6" w:rsidRPr="00634CA6">
        <w:t>[1]</w:t>
      </w:r>
      <w:r w:rsidR="00634CA6" w:rsidRPr="00634CA6">
        <w:tab/>
        <w:t xml:space="preserve">L. Harrison, F. Yang, S. Franconeri, and R. Chang, “Ranking Visualizations of Correlation Using Weber’s Law,” </w:t>
      </w:r>
      <w:r w:rsidR="00634CA6" w:rsidRPr="00634CA6">
        <w:rPr>
          <w:i/>
          <w:iCs/>
        </w:rPr>
        <w:t>IEEE Trans. Vis. Comput. Graph.</w:t>
      </w:r>
      <w:r w:rsidR="00634CA6" w:rsidRPr="00634CA6">
        <w:t>, vol. 20, no. 12, pp. 1943–1952, 2014.</w:t>
      </w:r>
    </w:p>
    <w:p w14:paraId="3F0185AD" w14:textId="77777777" w:rsidR="00634CA6" w:rsidRPr="00634CA6" w:rsidRDefault="00634CA6" w:rsidP="0096658C">
      <w:pPr>
        <w:pStyle w:val="Referencenonumbers"/>
        <w:divId w:val="1958297699"/>
      </w:pPr>
      <w:r w:rsidRPr="00634CA6">
        <w:t>[2]</w:t>
      </w:r>
      <w:r w:rsidRPr="00634CA6">
        <w:tab/>
        <w:t xml:space="preserve">R. A. Rensink and G. Baldridge, “The perception of correlation in scatterplots,” </w:t>
      </w:r>
      <w:r w:rsidRPr="00634CA6">
        <w:rPr>
          <w:i/>
          <w:iCs/>
        </w:rPr>
        <w:t>Comput. Graph. Forum</w:t>
      </w:r>
      <w:r w:rsidRPr="00634CA6">
        <w:t>, vol. 29, no. 3, pp. 1203–1210, 2010.</w:t>
      </w:r>
    </w:p>
    <w:p w14:paraId="38721F7B" w14:textId="77777777" w:rsidR="00634CA6" w:rsidRPr="00634CA6" w:rsidRDefault="00634CA6" w:rsidP="0096658C">
      <w:pPr>
        <w:pStyle w:val="Referencenonumbers"/>
        <w:divId w:val="1958297699"/>
      </w:pPr>
      <w:r w:rsidRPr="00634CA6">
        <w:t>[3]</w:t>
      </w:r>
      <w:r w:rsidRPr="00634CA6">
        <w:tab/>
        <w:t xml:space="preserve">M. Stone, “An Asymptotic Equivalence of Choice of Model by Cross-Validation and Akaike’s Criterion,” </w:t>
      </w:r>
      <w:r w:rsidRPr="00634CA6">
        <w:rPr>
          <w:i/>
          <w:iCs/>
        </w:rPr>
        <w:t>J. R. Stat. Soc. Ser. B</w:t>
      </w:r>
      <w:r w:rsidRPr="00634CA6">
        <w:t xml:space="preserve">, vol. 39, no. 1, pp. 44–47, 1977. </w:t>
      </w:r>
    </w:p>
    <w:p w14:paraId="4F04B74D" w14:textId="25FC9721" w:rsidR="00BF4F16" w:rsidRPr="0068288C" w:rsidRDefault="00CA5B68" w:rsidP="0096658C">
      <w:pPr>
        <w:pStyle w:val="Referencenonumbers"/>
      </w:pPr>
      <w:r w:rsidRPr="00AF146E">
        <w:fldChar w:fldCharType="end"/>
      </w:r>
      <w:bookmarkEnd w:id="1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4277DF54" w14:textId="484BC123" w:rsidR="00B04E3D" w:rsidRDefault="00B04E3D">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5T15:05:00Z" w:initials="MK">
    <w:p w14:paraId="5D2886C1" w14:textId="7A89A8D4" w:rsidR="00B04E3D" w:rsidRPr="00B04E3D" w:rsidRDefault="00B04E3D">
      <w:pPr>
        <w:pStyle w:val="CommentText"/>
      </w:pPr>
      <w:r w:rsidRPr="00B04E3D">
        <w:rPr>
          <w:rStyle w:val="CommentReference"/>
          <w:b/>
        </w:rPr>
        <w:annotationRef/>
      </w:r>
      <w:r w:rsidRPr="00B04E3D">
        <w:rPr>
          <w:b/>
        </w:rPr>
        <w:t>Jeff</w:t>
      </w:r>
      <w:r w:rsidRPr="00B04E3D">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2" w:author="Matthew Kay" w:date="2015-03-20T21:50:00Z" w:initials="MK">
    <w:p w14:paraId="7F783EB2" w14:textId="77777777" w:rsidR="001B4E46" w:rsidRDefault="001B4E46" w:rsidP="00043682">
      <w:pPr>
        <w:pStyle w:val="CommentText"/>
      </w:pPr>
      <w:r>
        <w:rPr>
          <w:rStyle w:val="CommentReference"/>
        </w:rPr>
        <w:annotationRef/>
      </w:r>
      <w:r>
        <w:t>Might want to revisit this claim to make sure</w:t>
      </w:r>
    </w:p>
  </w:comment>
  <w:comment w:id="10" w:author="Matthew Kay" w:date="2015-03-25T15:06:00Z" w:initials="MK">
    <w:p w14:paraId="7ACEEF87" w14:textId="154AA626" w:rsidR="00B04E3D" w:rsidRDefault="00B04E3D">
      <w:pPr>
        <w:pStyle w:val="CommentText"/>
      </w:pPr>
      <w:r w:rsidRPr="00B04E3D">
        <w:rPr>
          <w:rStyle w:val="CommentReference"/>
          <w:b/>
        </w:rPr>
        <w:annotationRef/>
      </w:r>
      <w:r w:rsidRPr="00B04E3D">
        <w:rPr>
          <w:b/>
        </w:rPr>
        <w:t>Jeff</w:t>
      </w:r>
      <w:r>
        <w:t xml:space="preserve">: </w:t>
      </w:r>
      <w:r w:rsidRPr="00B04E3D">
        <w:t xml:space="preserve">Discussion should reinforce the main points of the paper throughout: (1) taking individuals into account, choosing appropriate variable transformations, and dealing with outliers, </w:t>
      </w:r>
      <w:proofErr w:type="spellStart"/>
      <w:r w:rsidRPr="00B04E3D">
        <w:t>etc</w:t>
      </w:r>
      <w:proofErr w:type="spellEnd"/>
      <w:r w:rsidRPr="00B04E3D">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77DF54" w15:done="0"/>
  <w15:commentEx w15:paraId="5D2886C1" w15:done="0"/>
  <w15:commentEx w15:paraId="7F783EB2" w15:done="0"/>
  <w15:commentEx w15:paraId="7ACEEF8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2896FC" w14:textId="77777777" w:rsidR="009B242B" w:rsidRDefault="009B242B" w:rsidP="00043682">
      <w:r>
        <w:separator/>
      </w:r>
    </w:p>
  </w:endnote>
  <w:endnote w:type="continuationSeparator" w:id="0">
    <w:p w14:paraId="4DF4F96E" w14:textId="77777777" w:rsidR="009B242B" w:rsidRDefault="009B242B" w:rsidP="000436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342A4" w14:textId="77777777" w:rsidR="001B4E46" w:rsidRDefault="001B4E46" w:rsidP="00043682"/>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2C9A4E" w14:textId="77777777" w:rsidR="009B242B" w:rsidRDefault="009B242B" w:rsidP="00043682">
      <w:r>
        <w:separator/>
      </w:r>
    </w:p>
  </w:footnote>
  <w:footnote w:type="continuationSeparator" w:id="0">
    <w:p w14:paraId="056FADAB" w14:textId="77777777" w:rsidR="009B242B" w:rsidRDefault="009B242B" w:rsidP="00043682">
      <w:r>
        <w:continuationSeparator/>
      </w:r>
    </w:p>
  </w:footnote>
  <w:footnote w:id="1">
    <w:p w14:paraId="5527BA27" w14:textId="31586453" w:rsidR="006515FD" w:rsidRDefault="006515FD" w:rsidP="00B04E3D">
      <w:pPr>
        <w:pStyle w:val="FootnoteText"/>
      </w:pPr>
      <w:r>
        <w:rPr>
          <w:rStyle w:val="FootnoteReference"/>
        </w:rPr>
        <w:footnoteRef/>
      </w:r>
      <w:r>
        <w:t xml:space="preserve"> </w:t>
      </w:r>
      <w:r>
        <w:t xml:space="preserve">This and all other non-Bayesian models in this paper were fit using the </w:t>
      </w:r>
      <w:proofErr w:type="spellStart"/>
      <w:r w:rsidRPr="00D7290D">
        <w:rPr>
          <w:rFonts w:ascii="Courier New" w:hAnsi="Courier New" w:cs="Courier New"/>
        </w:rPr>
        <w:t>gamlss</w:t>
      </w:r>
      <w:proofErr w:type="spellEnd"/>
      <w:r>
        <w:t xml:space="preserve"> procedure in R.</w:t>
      </w:r>
    </w:p>
  </w:footnote>
  <w:footnote w:id="2">
    <w:p w14:paraId="64474415" w14:textId="77777777" w:rsidR="001B4E46" w:rsidRPr="00645A2C" w:rsidRDefault="001B4E46" w:rsidP="00B04E3D">
      <w:pPr>
        <w:pStyle w:val="FootnoteText"/>
      </w:pPr>
      <w:r>
        <w:rPr>
          <w:rStyle w:val="FootnoteReference"/>
        </w:rPr>
        <w:footnoteRef/>
      </w:r>
      <w:r>
        <w:t xml:space="preserve"> We can more systematically justify this transformation by fitting a Box-Cox transformation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1D0BD1D1" w14:textId="77777777" w:rsidR="001B4E46" w:rsidRPr="004B5468" w:rsidRDefault="001B4E46" w:rsidP="00B04E3D">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"[3]", "plainTextFormattedCitation" : "[3]", "previouslyFormattedCitation" : "[3]" }, "properties" : { "noteIndex" : 0 }, "schema" : "https://github.com/citation-style-language/schema/raw/master/csl-citation.json" }</w:instrText>
      </w:r>
      <w:r w:rsidRPr="00DA164E">
        <w:fldChar w:fldCharType="separate"/>
      </w:r>
      <w:r w:rsidRPr="00584487">
        <w:rPr>
          <w:noProof/>
        </w:rPr>
        <w:t>[3]</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244CBE1D" w14:textId="77777777" w:rsidR="001B4E46" w:rsidRDefault="001B4E46" w:rsidP="00B04E3D">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3375"/>
    <w:rsid w:val="00035221"/>
    <w:rsid w:val="00043682"/>
    <w:rsid w:val="00047789"/>
    <w:rsid w:val="000540D0"/>
    <w:rsid w:val="000857B7"/>
    <w:rsid w:val="000914EA"/>
    <w:rsid w:val="000C6B79"/>
    <w:rsid w:val="000D4CE2"/>
    <w:rsid w:val="000E1078"/>
    <w:rsid w:val="000E1DC9"/>
    <w:rsid w:val="000E3078"/>
    <w:rsid w:val="000E6D5F"/>
    <w:rsid w:val="00122330"/>
    <w:rsid w:val="00130786"/>
    <w:rsid w:val="001520B7"/>
    <w:rsid w:val="00180CF8"/>
    <w:rsid w:val="001A28C0"/>
    <w:rsid w:val="001B4E46"/>
    <w:rsid w:val="001B54A8"/>
    <w:rsid w:val="001B5572"/>
    <w:rsid w:val="001C2481"/>
    <w:rsid w:val="002157C7"/>
    <w:rsid w:val="00223232"/>
    <w:rsid w:val="002476FC"/>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C677D"/>
    <w:rsid w:val="003D68A2"/>
    <w:rsid w:val="003F2246"/>
    <w:rsid w:val="003F4581"/>
    <w:rsid w:val="00423F2A"/>
    <w:rsid w:val="004444C4"/>
    <w:rsid w:val="004B5468"/>
    <w:rsid w:val="004C105F"/>
    <w:rsid w:val="004D14EF"/>
    <w:rsid w:val="004F79C7"/>
    <w:rsid w:val="00514CA4"/>
    <w:rsid w:val="00551318"/>
    <w:rsid w:val="00553ED8"/>
    <w:rsid w:val="00584487"/>
    <w:rsid w:val="00595BAE"/>
    <w:rsid w:val="005A2D93"/>
    <w:rsid w:val="005A501A"/>
    <w:rsid w:val="005A5673"/>
    <w:rsid w:val="005C0D58"/>
    <w:rsid w:val="005D625B"/>
    <w:rsid w:val="00627405"/>
    <w:rsid w:val="00627B7A"/>
    <w:rsid w:val="006319F1"/>
    <w:rsid w:val="00634CA6"/>
    <w:rsid w:val="00645A2C"/>
    <w:rsid w:val="006515FD"/>
    <w:rsid w:val="00653F3B"/>
    <w:rsid w:val="00657CE0"/>
    <w:rsid w:val="0066307A"/>
    <w:rsid w:val="006739FF"/>
    <w:rsid w:val="0068357E"/>
    <w:rsid w:val="006856E7"/>
    <w:rsid w:val="006B66B0"/>
    <w:rsid w:val="006F295C"/>
    <w:rsid w:val="006F7DA5"/>
    <w:rsid w:val="00701E02"/>
    <w:rsid w:val="00714725"/>
    <w:rsid w:val="007336F6"/>
    <w:rsid w:val="00740D1E"/>
    <w:rsid w:val="007C550A"/>
    <w:rsid w:val="007C7145"/>
    <w:rsid w:val="007D0B04"/>
    <w:rsid w:val="007E1A8B"/>
    <w:rsid w:val="007F0D1F"/>
    <w:rsid w:val="008304C8"/>
    <w:rsid w:val="00850159"/>
    <w:rsid w:val="008560D3"/>
    <w:rsid w:val="008726E3"/>
    <w:rsid w:val="00874021"/>
    <w:rsid w:val="00875331"/>
    <w:rsid w:val="00886B50"/>
    <w:rsid w:val="008971C7"/>
    <w:rsid w:val="008B02BC"/>
    <w:rsid w:val="008D7BA3"/>
    <w:rsid w:val="008E1A6C"/>
    <w:rsid w:val="008E5E2D"/>
    <w:rsid w:val="008E780A"/>
    <w:rsid w:val="008F2DBB"/>
    <w:rsid w:val="008F7B80"/>
    <w:rsid w:val="00945C53"/>
    <w:rsid w:val="0096658C"/>
    <w:rsid w:val="00980D3C"/>
    <w:rsid w:val="00994922"/>
    <w:rsid w:val="009953FC"/>
    <w:rsid w:val="009A1F4D"/>
    <w:rsid w:val="009B0E57"/>
    <w:rsid w:val="009B0E8B"/>
    <w:rsid w:val="009B242B"/>
    <w:rsid w:val="009C67F7"/>
    <w:rsid w:val="009F45A1"/>
    <w:rsid w:val="009F51B0"/>
    <w:rsid w:val="009F6F78"/>
    <w:rsid w:val="00A044FC"/>
    <w:rsid w:val="00A10F30"/>
    <w:rsid w:val="00A12A06"/>
    <w:rsid w:val="00A21EF0"/>
    <w:rsid w:val="00A2247B"/>
    <w:rsid w:val="00A23406"/>
    <w:rsid w:val="00A265AD"/>
    <w:rsid w:val="00A32C0A"/>
    <w:rsid w:val="00A336A3"/>
    <w:rsid w:val="00A34301"/>
    <w:rsid w:val="00A37D0A"/>
    <w:rsid w:val="00A61653"/>
    <w:rsid w:val="00A70267"/>
    <w:rsid w:val="00A71C65"/>
    <w:rsid w:val="00A864D8"/>
    <w:rsid w:val="00AB0820"/>
    <w:rsid w:val="00AB38AE"/>
    <w:rsid w:val="00AF146E"/>
    <w:rsid w:val="00B04E3D"/>
    <w:rsid w:val="00B07FD6"/>
    <w:rsid w:val="00B227A1"/>
    <w:rsid w:val="00B34C5C"/>
    <w:rsid w:val="00B57381"/>
    <w:rsid w:val="00B77513"/>
    <w:rsid w:val="00BC1180"/>
    <w:rsid w:val="00BC169A"/>
    <w:rsid w:val="00BF4F16"/>
    <w:rsid w:val="00C51D28"/>
    <w:rsid w:val="00C60F4E"/>
    <w:rsid w:val="00C63FB1"/>
    <w:rsid w:val="00C80F9B"/>
    <w:rsid w:val="00CA421C"/>
    <w:rsid w:val="00CA5B68"/>
    <w:rsid w:val="00CA6673"/>
    <w:rsid w:val="00CD5F18"/>
    <w:rsid w:val="00D13C39"/>
    <w:rsid w:val="00D20D86"/>
    <w:rsid w:val="00D308FE"/>
    <w:rsid w:val="00D3671F"/>
    <w:rsid w:val="00D44DBD"/>
    <w:rsid w:val="00D7290D"/>
    <w:rsid w:val="00DA164E"/>
    <w:rsid w:val="00DB4B8B"/>
    <w:rsid w:val="00DF1579"/>
    <w:rsid w:val="00DF7EAC"/>
    <w:rsid w:val="00E01F7A"/>
    <w:rsid w:val="00E51931"/>
    <w:rsid w:val="00E553A6"/>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043682"/>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B04E3D"/>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E553A6"/>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A32C0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B04E3D"/>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17842-A311-4E0F-8BB2-D49645423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857</TotalTime>
  <Pages>5</Pages>
  <Words>5258</Words>
  <Characters>29977</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35165</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5</cp:revision>
  <cp:lastPrinted>2015-03-25T23:45:00Z</cp:lastPrinted>
  <dcterms:created xsi:type="dcterms:W3CDTF">2015-03-25T09:28:00Z</dcterms:created>
  <dcterms:modified xsi:type="dcterms:W3CDTF">2015-03-25T23:48:00Z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